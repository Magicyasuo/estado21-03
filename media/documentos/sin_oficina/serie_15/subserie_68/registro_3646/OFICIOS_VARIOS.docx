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B5B09" w14:textId="77777777" w:rsidR="00901E78" w:rsidRPr="005C6990" w:rsidRDefault="00E23997" w:rsidP="00E23997">
      <w:pPr>
        <w:textAlignment w:val="baseline"/>
        <w:rPr>
          <w:rFonts w:ascii="Arial" w:hAnsi="Arial" w:cs="Arial"/>
          <w:lang w:val="es-ES" w:eastAsia="es-ES"/>
        </w:rPr>
      </w:pPr>
      <w:r w:rsidRPr="005C6990">
        <w:rPr>
          <w:rFonts w:ascii="Arial" w:hAnsi="Arial" w:cs="Arial"/>
          <w:lang w:val="es-ES" w:eastAsia="es-ES"/>
        </w:rPr>
        <w:t xml:space="preserve">Saravena, </w:t>
      </w:r>
      <w:r w:rsidR="00B527E1" w:rsidRPr="005C6990">
        <w:rPr>
          <w:rFonts w:ascii="Arial" w:hAnsi="Arial" w:cs="Arial"/>
          <w:lang w:val="es-ES" w:eastAsia="es-ES"/>
        </w:rPr>
        <w:t>16</w:t>
      </w:r>
      <w:r w:rsidR="00D80D94" w:rsidRPr="005C6990">
        <w:rPr>
          <w:rFonts w:ascii="Arial" w:hAnsi="Arial" w:cs="Arial"/>
          <w:lang w:val="es-ES" w:eastAsia="es-ES"/>
        </w:rPr>
        <w:t xml:space="preserve"> enero del 202</w:t>
      </w:r>
      <w:r w:rsidR="00B527E1" w:rsidRPr="005C6990">
        <w:rPr>
          <w:rFonts w:ascii="Arial" w:hAnsi="Arial" w:cs="Arial"/>
          <w:lang w:val="es-ES" w:eastAsia="es-ES"/>
        </w:rPr>
        <w:t>5</w:t>
      </w:r>
    </w:p>
    <w:p w14:paraId="063037FF" w14:textId="77777777" w:rsidR="00B527E1" w:rsidRPr="005C6990" w:rsidRDefault="00B527E1" w:rsidP="00E23997">
      <w:pPr>
        <w:textAlignment w:val="baseline"/>
        <w:rPr>
          <w:rFonts w:ascii="Arial" w:hAnsi="Arial" w:cs="Arial"/>
          <w:b/>
          <w:lang w:val="es-ES" w:eastAsia="es-ES"/>
        </w:rPr>
      </w:pPr>
      <w:r w:rsidRPr="005C6990">
        <w:rPr>
          <w:rFonts w:ascii="Arial" w:hAnsi="Arial" w:cs="Arial"/>
          <w:b/>
          <w:lang w:val="es-ES" w:eastAsia="es-ES"/>
        </w:rPr>
        <w:t>CIX-01-001</w:t>
      </w:r>
    </w:p>
    <w:p w14:paraId="02E0EF4F" w14:textId="77777777" w:rsidR="00B527E1" w:rsidRPr="005C6990" w:rsidRDefault="00B527E1" w:rsidP="00E23997">
      <w:pPr>
        <w:textAlignment w:val="baseline"/>
        <w:rPr>
          <w:rFonts w:ascii="Arial" w:hAnsi="Arial" w:cs="Arial"/>
          <w:b/>
          <w:lang w:val="es-ES" w:eastAsia="es-ES"/>
        </w:rPr>
      </w:pPr>
      <w:r w:rsidRPr="005C6990">
        <w:rPr>
          <w:rFonts w:ascii="Arial" w:hAnsi="Arial" w:cs="Arial"/>
          <w:b/>
          <w:lang w:val="es-ES" w:eastAsia="es-ES"/>
        </w:rPr>
        <w:t>TRD 315.28.116</w:t>
      </w:r>
    </w:p>
    <w:p w14:paraId="0A49499F" w14:textId="77777777" w:rsidR="00901E78" w:rsidRPr="005C6990" w:rsidRDefault="00901E78" w:rsidP="00E23997">
      <w:pPr>
        <w:textAlignment w:val="baseline"/>
        <w:rPr>
          <w:rFonts w:ascii="Arial" w:hAnsi="Arial" w:cs="Arial"/>
          <w:lang w:val="es-ES" w:eastAsia="es-ES"/>
        </w:rPr>
      </w:pPr>
    </w:p>
    <w:p w14:paraId="389A1AC7" w14:textId="77777777" w:rsidR="00901E78" w:rsidRPr="005C6990" w:rsidRDefault="00901E78" w:rsidP="00E23997">
      <w:pPr>
        <w:textAlignment w:val="baseline"/>
        <w:rPr>
          <w:rFonts w:ascii="Arial" w:hAnsi="Arial" w:cs="Arial"/>
          <w:lang w:val="es-ES" w:eastAsia="es-ES"/>
        </w:rPr>
      </w:pPr>
    </w:p>
    <w:p w14:paraId="0B020FBD" w14:textId="77777777" w:rsidR="00D80D94" w:rsidRPr="005C6990" w:rsidRDefault="00D80D94" w:rsidP="00E23997">
      <w:pPr>
        <w:textAlignment w:val="baseline"/>
        <w:rPr>
          <w:rFonts w:ascii="Arial" w:eastAsia="Times New Roman" w:hAnsi="Arial" w:cs="Arial"/>
          <w:lang w:val="es-ES" w:eastAsia="es-ES"/>
        </w:rPr>
      </w:pPr>
    </w:p>
    <w:p w14:paraId="69228CD7" w14:textId="77777777" w:rsidR="0018005B" w:rsidRPr="005C6990" w:rsidRDefault="0018005B" w:rsidP="00E23997">
      <w:pPr>
        <w:textAlignment w:val="baseline"/>
        <w:rPr>
          <w:rFonts w:ascii="Arial" w:eastAsia="Times New Roman" w:hAnsi="Arial" w:cs="Arial"/>
          <w:lang w:val="es-ES" w:eastAsia="es-ES"/>
        </w:rPr>
      </w:pPr>
    </w:p>
    <w:p w14:paraId="6D82035F" w14:textId="77777777" w:rsidR="00E23997" w:rsidRPr="005C6990" w:rsidRDefault="00F43433" w:rsidP="00E23997">
      <w:pPr>
        <w:textAlignment w:val="baseline"/>
        <w:rPr>
          <w:rFonts w:ascii="Arial" w:eastAsia="Times New Roman" w:hAnsi="Arial" w:cs="Arial"/>
          <w:b/>
          <w:lang w:val="es-ES" w:eastAsia="es-ES"/>
        </w:rPr>
      </w:pPr>
      <w:r w:rsidRPr="005C6990">
        <w:rPr>
          <w:rFonts w:ascii="Arial" w:eastAsia="Times New Roman" w:hAnsi="Arial" w:cs="Arial"/>
          <w:b/>
          <w:lang w:val="es-ES" w:eastAsia="es-ES"/>
        </w:rPr>
        <w:t>KAREN JOHANA BETANCOURT</w:t>
      </w:r>
    </w:p>
    <w:p w14:paraId="2FC8499A" w14:textId="77777777" w:rsidR="00D80D94" w:rsidRPr="005C6990" w:rsidRDefault="00F43433" w:rsidP="00E23997">
      <w:pPr>
        <w:textAlignment w:val="baseline"/>
        <w:rPr>
          <w:rFonts w:ascii="Arial" w:eastAsia="Times New Roman" w:hAnsi="Arial" w:cs="Arial"/>
          <w:b/>
          <w:lang w:val="es-ES" w:eastAsia="es-ES"/>
        </w:rPr>
      </w:pPr>
      <w:r w:rsidRPr="005C6990">
        <w:rPr>
          <w:rFonts w:ascii="Arial" w:eastAsia="Times New Roman" w:hAnsi="Arial" w:cs="Arial"/>
          <w:lang w:val="es-ES" w:eastAsia="es-ES"/>
        </w:rPr>
        <w:t>Química Farmacéutica</w:t>
      </w:r>
    </w:p>
    <w:p w14:paraId="31BC569D" w14:textId="77777777" w:rsidR="00E23997" w:rsidRPr="005C6990" w:rsidRDefault="00E23997" w:rsidP="00E23997">
      <w:pPr>
        <w:textAlignment w:val="baseline"/>
        <w:rPr>
          <w:rFonts w:ascii="Arial" w:eastAsia="Times New Roman" w:hAnsi="Arial" w:cs="Arial"/>
          <w:lang w:val="es-ES" w:eastAsia="es-ES"/>
        </w:rPr>
      </w:pPr>
    </w:p>
    <w:p w14:paraId="21538B52" w14:textId="77777777" w:rsidR="00E23997" w:rsidRPr="005C6990" w:rsidRDefault="00E23997" w:rsidP="00E23997">
      <w:pPr>
        <w:textAlignment w:val="baseline"/>
        <w:rPr>
          <w:rFonts w:ascii="Arial" w:eastAsia="Times New Roman" w:hAnsi="Arial" w:cs="Arial"/>
          <w:lang w:val="es-ES" w:eastAsia="es-ES"/>
        </w:rPr>
      </w:pPr>
    </w:p>
    <w:p w14:paraId="1D148ACE" w14:textId="77777777" w:rsidR="00E23997" w:rsidRPr="005C6990" w:rsidRDefault="00E23997" w:rsidP="00E23997">
      <w:pPr>
        <w:textAlignment w:val="baseline"/>
        <w:rPr>
          <w:rFonts w:ascii="Arial" w:eastAsia="Times New Roman" w:hAnsi="Arial" w:cs="Arial"/>
          <w:lang w:val="es-ES" w:eastAsia="es-ES"/>
        </w:rPr>
      </w:pPr>
    </w:p>
    <w:p w14:paraId="381DB549" w14:textId="77777777" w:rsidR="00E23997" w:rsidRPr="005C6990" w:rsidRDefault="00D80D94" w:rsidP="00E23997">
      <w:pPr>
        <w:rPr>
          <w:rFonts w:ascii="Arial" w:hAnsi="Arial" w:cs="Arial"/>
          <w:b/>
          <w:lang w:val="es-ES" w:eastAsia="es-ES"/>
        </w:rPr>
      </w:pPr>
      <w:r w:rsidRPr="005C6990">
        <w:rPr>
          <w:rFonts w:ascii="Arial" w:hAnsi="Arial" w:cs="Arial"/>
          <w:b/>
          <w:lang w:val="es-ES" w:eastAsia="es-ES"/>
        </w:rPr>
        <w:t xml:space="preserve">ASUNTO: </w:t>
      </w:r>
      <w:r w:rsidR="00F43433" w:rsidRPr="005C6990">
        <w:rPr>
          <w:rFonts w:ascii="Arial" w:hAnsi="Arial" w:cs="Arial"/>
          <w:b/>
          <w:lang w:val="es-ES" w:eastAsia="es-ES"/>
        </w:rPr>
        <w:t>FALTANTES DE INSUMOS PARA PROGRAMACION DE CIRUGIAS</w:t>
      </w:r>
      <w:r w:rsidRPr="005C6990">
        <w:rPr>
          <w:rFonts w:ascii="Arial" w:hAnsi="Arial" w:cs="Arial"/>
          <w:b/>
          <w:lang w:val="es-ES" w:eastAsia="es-ES"/>
        </w:rPr>
        <w:t xml:space="preserve"> </w:t>
      </w:r>
    </w:p>
    <w:p w14:paraId="66C0910D" w14:textId="77777777" w:rsidR="00E23997" w:rsidRPr="005C6990" w:rsidRDefault="00E23997" w:rsidP="00E23997">
      <w:pPr>
        <w:rPr>
          <w:rFonts w:ascii="Arial" w:hAnsi="Arial" w:cs="Arial"/>
          <w:lang w:val="es-ES" w:eastAsia="es-ES"/>
        </w:rPr>
      </w:pPr>
    </w:p>
    <w:p w14:paraId="04899045" w14:textId="77777777" w:rsidR="00F43433" w:rsidRPr="005C6990" w:rsidRDefault="00F43433" w:rsidP="00C16C2A">
      <w:pPr>
        <w:spacing w:line="276" w:lineRule="auto"/>
        <w:jc w:val="both"/>
        <w:rPr>
          <w:rFonts w:ascii="Arial" w:hAnsi="Arial" w:cs="Arial"/>
          <w:lang w:val="es-ES" w:eastAsia="es-ES"/>
        </w:rPr>
      </w:pPr>
    </w:p>
    <w:p w14:paraId="2C7053CD" w14:textId="77777777" w:rsidR="00943109" w:rsidRPr="005C6990" w:rsidRDefault="00F43433" w:rsidP="00C16C2A">
      <w:pPr>
        <w:spacing w:line="276" w:lineRule="auto"/>
        <w:jc w:val="both"/>
        <w:rPr>
          <w:rFonts w:ascii="Arial" w:hAnsi="Arial" w:cs="Arial"/>
          <w:lang w:val="es-ES" w:eastAsia="es-ES"/>
        </w:rPr>
      </w:pPr>
      <w:r w:rsidRPr="005C6990">
        <w:rPr>
          <w:rFonts w:ascii="Arial" w:hAnsi="Arial" w:cs="Arial"/>
          <w:lang w:val="es-ES" w:eastAsia="es-ES"/>
        </w:rPr>
        <w:t>Mediante el presente oficio, manifiesto la inconformidad</w:t>
      </w:r>
      <w:r w:rsidR="00943109" w:rsidRPr="005C6990">
        <w:rPr>
          <w:rFonts w:ascii="Arial" w:hAnsi="Arial" w:cs="Arial"/>
          <w:lang w:val="es-ES" w:eastAsia="es-ES"/>
        </w:rPr>
        <w:t xml:space="preserve"> por la falta de insumos. Como bien es de conocimiento que todos los meses se realizan los procedimientos de urología con los cuales se incluyen, el procedimiento de colocación de cintas TVT. Según la directriz de subgerencia científica la cantidad utilizada mínima mensual son </w:t>
      </w:r>
      <w:r w:rsidR="005C6990" w:rsidRPr="005C6990">
        <w:rPr>
          <w:rFonts w:ascii="Arial" w:hAnsi="Arial" w:cs="Arial"/>
          <w:b/>
          <w:u w:val="single"/>
          <w:lang w:val="es-ES" w:eastAsia="es-ES"/>
        </w:rPr>
        <w:t>3 CINTAS</w:t>
      </w:r>
      <w:r w:rsidR="00A80A60">
        <w:rPr>
          <w:rFonts w:ascii="Arial" w:hAnsi="Arial" w:cs="Arial"/>
          <w:b/>
          <w:u w:val="single"/>
          <w:lang w:val="es-ES" w:eastAsia="es-ES"/>
        </w:rPr>
        <w:t xml:space="preserve"> TVT</w:t>
      </w:r>
      <w:r w:rsidR="00943109" w:rsidRPr="005C6990">
        <w:rPr>
          <w:rFonts w:ascii="Arial" w:hAnsi="Arial" w:cs="Arial"/>
          <w:lang w:val="es-ES" w:eastAsia="es-ES"/>
        </w:rPr>
        <w:t xml:space="preserve">. Las cuales </w:t>
      </w:r>
      <w:r w:rsidR="005C6990" w:rsidRPr="005C6990">
        <w:rPr>
          <w:rFonts w:ascii="Arial" w:hAnsi="Arial" w:cs="Arial"/>
          <w:lang w:val="es-ES" w:eastAsia="es-ES"/>
        </w:rPr>
        <w:t>debe</w:t>
      </w:r>
      <w:r w:rsidR="00943109" w:rsidRPr="005C6990">
        <w:rPr>
          <w:rFonts w:ascii="Arial" w:hAnsi="Arial" w:cs="Arial"/>
          <w:lang w:val="es-ES" w:eastAsia="es-ES"/>
        </w:rPr>
        <w:t xml:space="preserve"> haber siempre un </w:t>
      </w:r>
      <w:r w:rsidR="00A80A60" w:rsidRPr="005C6990">
        <w:rPr>
          <w:rFonts w:ascii="Arial" w:hAnsi="Arial" w:cs="Arial"/>
          <w:lang w:val="es-ES" w:eastAsia="es-ES"/>
        </w:rPr>
        <w:t>stock</w:t>
      </w:r>
      <w:r w:rsidR="00943109" w:rsidRPr="005C6990">
        <w:rPr>
          <w:rFonts w:ascii="Arial" w:hAnsi="Arial" w:cs="Arial"/>
          <w:lang w:val="es-ES" w:eastAsia="es-ES"/>
        </w:rPr>
        <w:t>, ya que con esto se programan los pacientes todos los meses.</w:t>
      </w:r>
    </w:p>
    <w:p w14:paraId="6C4BA3CE" w14:textId="77777777" w:rsidR="00943109" w:rsidRPr="005C6990" w:rsidRDefault="00943109" w:rsidP="00C16C2A">
      <w:pPr>
        <w:spacing w:line="276" w:lineRule="auto"/>
        <w:jc w:val="both"/>
        <w:rPr>
          <w:rFonts w:ascii="Arial" w:hAnsi="Arial" w:cs="Arial"/>
          <w:lang w:val="es-ES" w:eastAsia="es-ES"/>
        </w:rPr>
      </w:pPr>
    </w:p>
    <w:p w14:paraId="2CD808DA" w14:textId="77777777" w:rsidR="00F43433" w:rsidRPr="005C6990" w:rsidRDefault="00943109" w:rsidP="00C16C2A">
      <w:pPr>
        <w:spacing w:line="276" w:lineRule="auto"/>
        <w:jc w:val="both"/>
        <w:rPr>
          <w:rFonts w:ascii="Arial" w:hAnsi="Arial" w:cs="Arial"/>
          <w:lang w:val="es-ES" w:eastAsia="es-ES"/>
        </w:rPr>
      </w:pPr>
      <w:r w:rsidRPr="005C6990">
        <w:rPr>
          <w:rFonts w:ascii="Arial" w:hAnsi="Arial" w:cs="Arial"/>
          <w:lang w:val="es-ES" w:eastAsia="es-ES"/>
        </w:rPr>
        <w:t xml:space="preserve">Para el </w:t>
      </w:r>
      <w:r w:rsidR="005C6990" w:rsidRPr="005C6990">
        <w:rPr>
          <w:rFonts w:ascii="Arial" w:hAnsi="Arial" w:cs="Arial"/>
          <w:lang w:val="es-ES" w:eastAsia="es-ES"/>
        </w:rPr>
        <w:t>día</w:t>
      </w:r>
      <w:r w:rsidRPr="005C6990">
        <w:rPr>
          <w:rFonts w:ascii="Arial" w:hAnsi="Arial" w:cs="Arial"/>
          <w:lang w:val="es-ES" w:eastAsia="es-ES"/>
        </w:rPr>
        <w:t xml:space="preserve"> hoy 16 de enero del 2025,</w:t>
      </w:r>
      <w:r w:rsidR="005C6990" w:rsidRPr="005C6990">
        <w:rPr>
          <w:rFonts w:ascii="Arial" w:hAnsi="Arial" w:cs="Arial"/>
          <w:lang w:val="es-ES" w:eastAsia="es-ES"/>
        </w:rPr>
        <w:t xml:space="preserve"> se sube la programada para que realicen </w:t>
      </w:r>
      <w:r w:rsidRPr="005C6990">
        <w:rPr>
          <w:rFonts w:ascii="Arial" w:hAnsi="Arial" w:cs="Arial"/>
          <w:lang w:val="es-ES" w:eastAsia="es-ES"/>
        </w:rPr>
        <w:t xml:space="preserve">el debido cargue de canastas en el sistema </w:t>
      </w:r>
      <w:r w:rsidR="005C6990" w:rsidRPr="005C6990">
        <w:rPr>
          <w:rFonts w:ascii="Arial" w:hAnsi="Arial" w:cs="Arial"/>
          <w:lang w:val="es-ES" w:eastAsia="es-ES"/>
        </w:rPr>
        <w:t xml:space="preserve">por parte de farmacia </w:t>
      </w:r>
      <w:r w:rsidRPr="005C6990">
        <w:rPr>
          <w:rFonts w:ascii="Arial" w:hAnsi="Arial" w:cs="Arial"/>
          <w:lang w:val="es-ES" w:eastAsia="es-ES"/>
        </w:rPr>
        <w:t xml:space="preserve">y nos informan que solo hay 2 cintas. Y que no tenían conocimiento de que son 3. El cual esto nos afecta la programación de urología, ya que se debe llamar al 3 usuario para cancelar </w:t>
      </w:r>
      <w:r w:rsidR="005C6990" w:rsidRPr="005C6990">
        <w:rPr>
          <w:rFonts w:ascii="Arial" w:hAnsi="Arial" w:cs="Arial"/>
          <w:lang w:val="es-ES" w:eastAsia="es-ES"/>
        </w:rPr>
        <w:t>y repro</w:t>
      </w:r>
      <w:r w:rsidR="00A80A60">
        <w:rPr>
          <w:rFonts w:ascii="Arial" w:hAnsi="Arial" w:cs="Arial"/>
          <w:lang w:val="es-ES" w:eastAsia="es-ES"/>
        </w:rPr>
        <w:t xml:space="preserve">gramarlo, el cual esto causa inconformidad </w:t>
      </w:r>
      <w:r w:rsidR="005C6990" w:rsidRPr="005C6990">
        <w:rPr>
          <w:rFonts w:ascii="Arial" w:hAnsi="Arial" w:cs="Arial"/>
          <w:lang w:val="es-ES" w:eastAsia="es-ES"/>
        </w:rPr>
        <w:t>también para el usuario.</w:t>
      </w:r>
    </w:p>
    <w:p w14:paraId="76D86623" w14:textId="77777777" w:rsidR="005C6990" w:rsidRPr="005C6990" w:rsidRDefault="005C6990" w:rsidP="00C16C2A">
      <w:pPr>
        <w:spacing w:line="276" w:lineRule="auto"/>
        <w:jc w:val="both"/>
        <w:rPr>
          <w:rFonts w:ascii="Arial" w:hAnsi="Arial" w:cs="Arial"/>
          <w:lang w:val="es-ES" w:eastAsia="es-ES"/>
        </w:rPr>
      </w:pPr>
    </w:p>
    <w:p w14:paraId="66D34FD6" w14:textId="77777777" w:rsidR="005C6990" w:rsidRPr="005C6990" w:rsidRDefault="005C6990" w:rsidP="00C16C2A">
      <w:pPr>
        <w:spacing w:line="276" w:lineRule="auto"/>
        <w:jc w:val="both"/>
        <w:rPr>
          <w:rFonts w:ascii="Arial" w:hAnsi="Arial" w:cs="Arial"/>
          <w:lang w:val="es-ES" w:eastAsia="es-ES"/>
        </w:rPr>
      </w:pPr>
      <w:r w:rsidRPr="005C6990">
        <w:rPr>
          <w:rFonts w:ascii="Arial" w:hAnsi="Arial" w:cs="Arial"/>
          <w:lang w:val="es-ES" w:eastAsia="es-ES"/>
        </w:rPr>
        <w:t xml:space="preserve">Agradecemos para el siguiente mes informar con anterioridad los faltantes de insumos, que están estipulados mensualmente para las cirugías. </w:t>
      </w:r>
    </w:p>
    <w:p w14:paraId="53AAC026" w14:textId="77777777" w:rsidR="00D80D94" w:rsidRPr="005C6990" w:rsidRDefault="00D80D94" w:rsidP="00E23997">
      <w:pPr>
        <w:rPr>
          <w:rFonts w:ascii="Arial" w:hAnsi="Arial" w:cs="Arial"/>
          <w:lang w:val="es-ES" w:eastAsia="es-ES"/>
        </w:rPr>
      </w:pPr>
    </w:p>
    <w:p w14:paraId="589A51DD" w14:textId="77777777" w:rsidR="00E23997" w:rsidRPr="005C6990" w:rsidRDefault="00E23997" w:rsidP="00E23997">
      <w:pPr>
        <w:autoSpaceDE w:val="0"/>
        <w:autoSpaceDN w:val="0"/>
        <w:adjustRightInd w:val="0"/>
        <w:ind w:right="9"/>
        <w:rPr>
          <w:rFonts w:ascii="Arial" w:eastAsia="Times New Roman" w:hAnsi="Arial" w:cs="Arial"/>
          <w:lang w:eastAsia="es-CO"/>
        </w:rPr>
      </w:pPr>
    </w:p>
    <w:p w14:paraId="33435FE1" w14:textId="77777777" w:rsidR="00E23997" w:rsidRPr="005C6990" w:rsidRDefault="00E23997" w:rsidP="00E23997">
      <w:pPr>
        <w:jc w:val="both"/>
        <w:rPr>
          <w:rFonts w:ascii="Arial" w:hAnsi="Arial" w:cs="Arial"/>
        </w:rPr>
      </w:pPr>
      <w:r w:rsidRPr="005C6990">
        <w:rPr>
          <w:rFonts w:ascii="Arial" w:hAnsi="Arial" w:cs="Arial"/>
        </w:rPr>
        <w:t xml:space="preserve">Agradezco de su atención </w:t>
      </w:r>
    </w:p>
    <w:p w14:paraId="3AC2175A" w14:textId="77777777" w:rsidR="00E23997" w:rsidRPr="005C6990" w:rsidRDefault="00E23997" w:rsidP="00E23997">
      <w:pPr>
        <w:autoSpaceDE w:val="0"/>
        <w:autoSpaceDN w:val="0"/>
        <w:adjustRightInd w:val="0"/>
        <w:jc w:val="both"/>
        <w:rPr>
          <w:rFonts w:ascii="Arial" w:eastAsia="Times New Roman" w:hAnsi="Arial" w:cs="Arial"/>
          <w:lang w:val="es-ES" w:eastAsia="es-ES"/>
        </w:rPr>
      </w:pPr>
    </w:p>
    <w:p w14:paraId="43069EA7" w14:textId="77777777" w:rsidR="00E23997" w:rsidRPr="005C6990" w:rsidRDefault="00E23997" w:rsidP="00E23997">
      <w:pPr>
        <w:autoSpaceDE w:val="0"/>
        <w:autoSpaceDN w:val="0"/>
        <w:adjustRightInd w:val="0"/>
        <w:jc w:val="both"/>
        <w:rPr>
          <w:rFonts w:ascii="Arial" w:eastAsia="Times New Roman" w:hAnsi="Arial" w:cs="Arial"/>
          <w:lang w:val="es-ES" w:eastAsia="es-ES"/>
        </w:rPr>
      </w:pPr>
    </w:p>
    <w:p w14:paraId="70014707" w14:textId="77777777" w:rsidR="00C16C2A" w:rsidRPr="005C6990" w:rsidRDefault="00C16C2A" w:rsidP="00E23997">
      <w:pPr>
        <w:autoSpaceDE w:val="0"/>
        <w:autoSpaceDN w:val="0"/>
        <w:adjustRightInd w:val="0"/>
        <w:jc w:val="both"/>
        <w:rPr>
          <w:rFonts w:ascii="Arial" w:eastAsia="Times New Roman" w:hAnsi="Arial" w:cs="Arial"/>
          <w:lang w:val="es-ES" w:eastAsia="es-ES"/>
        </w:rPr>
      </w:pPr>
    </w:p>
    <w:p w14:paraId="7C0ED9FD" w14:textId="77777777" w:rsidR="00E23997" w:rsidRDefault="00E23997" w:rsidP="00E23997">
      <w:pPr>
        <w:autoSpaceDE w:val="0"/>
        <w:autoSpaceDN w:val="0"/>
        <w:adjustRightInd w:val="0"/>
        <w:jc w:val="both"/>
        <w:rPr>
          <w:rFonts w:ascii="Arial" w:eastAsia="Times New Roman" w:hAnsi="Arial" w:cs="Arial"/>
          <w:lang w:val="es-ES" w:eastAsia="es-ES"/>
        </w:rPr>
      </w:pPr>
      <w:r w:rsidRPr="005C6990">
        <w:rPr>
          <w:rFonts w:ascii="Arial" w:eastAsia="Times New Roman" w:hAnsi="Arial" w:cs="Arial"/>
          <w:lang w:val="es-ES" w:eastAsia="es-ES"/>
        </w:rPr>
        <w:t xml:space="preserve">Atentamente, </w:t>
      </w:r>
    </w:p>
    <w:p w14:paraId="60CDC841" w14:textId="77777777" w:rsidR="005C6990" w:rsidRDefault="005C6990" w:rsidP="00E23997">
      <w:pPr>
        <w:autoSpaceDE w:val="0"/>
        <w:autoSpaceDN w:val="0"/>
        <w:adjustRightInd w:val="0"/>
        <w:jc w:val="both"/>
        <w:rPr>
          <w:rFonts w:ascii="Arial" w:eastAsia="Times New Roman" w:hAnsi="Arial" w:cs="Arial"/>
          <w:lang w:val="es-ES" w:eastAsia="es-ES"/>
        </w:rPr>
      </w:pPr>
    </w:p>
    <w:p w14:paraId="51883D81" w14:textId="77777777" w:rsidR="00E23997" w:rsidRPr="005C6990" w:rsidRDefault="00E23997" w:rsidP="00E23997">
      <w:pPr>
        <w:textAlignment w:val="baseline"/>
        <w:rPr>
          <w:rFonts w:ascii="Arial" w:eastAsia="Times New Roman" w:hAnsi="Arial" w:cs="Arial"/>
          <w:color w:val="000000"/>
          <w:lang w:eastAsia="es-CO"/>
        </w:rPr>
      </w:pPr>
    </w:p>
    <w:p w14:paraId="72AC5A2C" w14:textId="77777777" w:rsidR="00C16C2A" w:rsidRPr="005C6990" w:rsidRDefault="00C16C2A" w:rsidP="00E23997">
      <w:pPr>
        <w:textAlignment w:val="baseline"/>
        <w:rPr>
          <w:rFonts w:ascii="Arial" w:eastAsia="Times New Roman" w:hAnsi="Arial" w:cs="Arial"/>
          <w:color w:val="000000"/>
          <w:lang w:eastAsia="es-CO"/>
        </w:rPr>
        <w:sectPr w:rsidR="00C16C2A" w:rsidRPr="005C6990" w:rsidSect="00CD21BB">
          <w:headerReference w:type="default" r:id="rId8"/>
          <w:footerReference w:type="default" r:id="rId9"/>
          <w:pgSz w:w="12240" w:h="15840" w:code="1"/>
          <w:pgMar w:top="1417" w:right="1701" w:bottom="1417" w:left="1701" w:header="709" w:footer="0" w:gutter="0"/>
          <w:cols w:space="708"/>
          <w:docGrid w:linePitch="360"/>
        </w:sectPr>
      </w:pPr>
    </w:p>
    <w:p w14:paraId="590C41CB" w14:textId="77777777" w:rsidR="00C16C2A" w:rsidRPr="005C6990" w:rsidRDefault="00C16C2A" w:rsidP="00C16C2A">
      <w:pPr>
        <w:textAlignment w:val="baseline"/>
        <w:rPr>
          <w:rFonts w:ascii="Arial" w:eastAsia="Times New Roman" w:hAnsi="Arial" w:cs="Arial"/>
          <w:color w:val="000000"/>
          <w:lang w:eastAsia="es-CO"/>
        </w:rPr>
      </w:pPr>
      <w:r w:rsidRPr="005C6990">
        <w:rPr>
          <w:rFonts w:ascii="Arial" w:eastAsia="Times New Roman" w:hAnsi="Arial" w:cs="Arial"/>
          <w:color w:val="000000"/>
          <w:lang w:eastAsia="es-CO"/>
        </w:rPr>
        <w:t>________________________________</w:t>
      </w:r>
    </w:p>
    <w:p w14:paraId="4644F3AB" w14:textId="77777777" w:rsidR="00C16C2A" w:rsidRPr="005C6990" w:rsidRDefault="00C16C2A" w:rsidP="00C16C2A">
      <w:pPr>
        <w:jc w:val="center"/>
        <w:textAlignment w:val="baseline"/>
        <w:rPr>
          <w:rFonts w:ascii="Arial" w:hAnsi="Arial" w:cs="Arial"/>
          <w:b/>
          <w:lang w:val="es-ES" w:eastAsia="es-ES"/>
        </w:rPr>
      </w:pPr>
      <w:r w:rsidRPr="005C6990">
        <w:rPr>
          <w:rFonts w:ascii="Arial" w:hAnsi="Arial" w:cs="Arial"/>
          <w:b/>
          <w:lang w:val="es-ES" w:eastAsia="es-ES"/>
        </w:rPr>
        <w:t>ANYERLY KARINA CONTRERAS</w:t>
      </w:r>
    </w:p>
    <w:p w14:paraId="5E44C8AD" w14:textId="77777777" w:rsidR="00B527E1" w:rsidRDefault="00C16C2A" w:rsidP="00C16C2A">
      <w:pPr>
        <w:jc w:val="center"/>
        <w:textAlignment w:val="baseline"/>
        <w:rPr>
          <w:rFonts w:ascii="Arial" w:hAnsi="Arial" w:cs="Arial"/>
          <w:b/>
          <w:lang w:val="es-ES" w:eastAsia="es-ES"/>
        </w:rPr>
      </w:pPr>
      <w:r w:rsidRPr="005C6990">
        <w:rPr>
          <w:rFonts w:ascii="Arial" w:hAnsi="Arial" w:cs="Arial"/>
          <w:b/>
          <w:lang w:val="es-ES" w:eastAsia="es-ES"/>
        </w:rPr>
        <w:t>Líder de Quirófano</w:t>
      </w:r>
      <w:r w:rsidR="005C6990">
        <w:rPr>
          <w:rFonts w:ascii="Arial" w:hAnsi="Arial" w:cs="Arial"/>
          <w:b/>
          <w:lang w:val="es-ES" w:eastAsia="es-ES"/>
        </w:rPr>
        <w:t xml:space="preserve"> y Cirugía Programada</w:t>
      </w:r>
    </w:p>
    <w:p w14:paraId="0FD381B9" w14:textId="77777777" w:rsidR="005C6990" w:rsidRDefault="005C6990" w:rsidP="00C16C2A">
      <w:pPr>
        <w:jc w:val="center"/>
        <w:textAlignment w:val="baseline"/>
        <w:rPr>
          <w:rFonts w:ascii="Arial" w:hAnsi="Arial" w:cs="Arial"/>
          <w:b/>
          <w:lang w:val="es-ES" w:eastAsia="es-ES"/>
        </w:rPr>
      </w:pPr>
    </w:p>
    <w:p w14:paraId="402446C3" w14:textId="77777777" w:rsidR="005C6990" w:rsidRDefault="005C6990" w:rsidP="00C16C2A">
      <w:pPr>
        <w:jc w:val="center"/>
        <w:textAlignment w:val="baseline"/>
        <w:rPr>
          <w:rFonts w:ascii="Arial" w:hAnsi="Arial" w:cs="Arial"/>
          <w:b/>
          <w:lang w:val="es-ES" w:eastAsia="es-ES"/>
        </w:rPr>
      </w:pPr>
    </w:p>
    <w:p w14:paraId="4ABB754A" w14:textId="77777777" w:rsidR="005C6990" w:rsidRDefault="005C6990" w:rsidP="00C16C2A">
      <w:pPr>
        <w:jc w:val="center"/>
        <w:textAlignment w:val="baseline"/>
        <w:rPr>
          <w:rFonts w:ascii="Arial" w:hAnsi="Arial" w:cs="Arial"/>
          <w:b/>
          <w:lang w:val="es-ES" w:eastAsia="es-ES"/>
        </w:rPr>
      </w:pPr>
    </w:p>
    <w:p w14:paraId="148F788B" w14:textId="77777777" w:rsidR="005C6990" w:rsidRDefault="005C6990" w:rsidP="005C6990">
      <w:pPr>
        <w:jc w:val="right"/>
        <w:textAlignment w:val="baseline"/>
        <w:rPr>
          <w:rFonts w:ascii="Arial" w:hAnsi="Arial" w:cs="Arial"/>
          <w:sz w:val="20"/>
          <w:lang w:val="es-ES" w:eastAsia="es-ES"/>
        </w:rPr>
      </w:pPr>
      <w:r w:rsidRPr="005C6990">
        <w:rPr>
          <w:rFonts w:ascii="Arial" w:hAnsi="Arial" w:cs="Arial"/>
          <w:sz w:val="20"/>
          <w:lang w:val="es-ES" w:eastAsia="es-ES"/>
        </w:rPr>
        <w:t xml:space="preserve">CC. </w:t>
      </w:r>
      <w:proofErr w:type="spellStart"/>
      <w:r w:rsidRPr="005C6990">
        <w:rPr>
          <w:rFonts w:ascii="Arial" w:hAnsi="Arial" w:cs="Arial"/>
          <w:sz w:val="20"/>
          <w:lang w:val="es-ES" w:eastAsia="es-ES"/>
        </w:rPr>
        <w:t>Subg</w:t>
      </w:r>
      <w:proofErr w:type="spellEnd"/>
      <w:r w:rsidRPr="005C6990">
        <w:rPr>
          <w:rFonts w:ascii="Arial" w:hAnsi="Arial" w:cs="Arial"/>
          <w:sz w:val="20"/>
          <w:lang w:val="es-ES" w:eastAsia="es-ES"/>
        </w:rPr>
        <w:t>. Científica</w:t>
      </w:r>
    </w:p>
    <w:p w14:paraId="5F102C1C" w14:textId="77777777" w:rsidR="0096676D" w:rsidRDefault="0096676D" w:rsidP="005C6990">
      <w:pPr>
        <w:jc w:val="right"/>
        <w:textAlignment w:val="baseline"/>
        <w:rPr>
          <w:rFonts w:ascii="Arial" w:eastAsia="Times New Roman" w:hAnsi="Arial" w:cs="Arial"/>
          <w:sz w:val="20"/>
          <w:lang w:val="es-ES" w:eastAsia="es-ES"/>
        </w:rPr>
      </w:pPr>
    </w:p>
    <w:p w14:paraId="0A79102F" w14:textId="77777777" w:rsidR="0096676D" w:rsidRPr="005C6990" w:rsidRDefault="0096676D" w:rsidP="0096676D">
      <w:pPr>
        <w:textAlignment w:val="baseline"/>
        <w:rPr>
          <w:rFonts w:ascii="Arial" w:hAnsi="Arial" w:cs="Arial"/>
          <w:lang w:val="es-ES" w:eastAsia="es-ES"/>
        </w:rPr>
      </w:pPr>
      <w:r w:rsidRPr="005C6990">
        <w:rPr>
          <w:rFonts w:ascii="Arial" w:hAnsi="Arial" w:cs="Arial"/>
          <w:lang w:val="es-ES" w:eastAsia="es-ES"/>
        </w:rPr>
        <w:t>Saravena, 1</w:t>
      </w:r>
      <w:r>
        <w:rPr>
          <w:rFonts w:ascii="Arial" w:hAnsi="Arial" w:cs="Arial"/>
          <w:lang w:val="es-ES" w:eastAsia="es-ES"/>
        </w:rPr>
        <w:t>7</w:t>
      </w:r>
      <w:r w:rsidRPr="005C6990">
        <w:rPr>
          <w:rFonts w:ascii="Arial" w:hAnsi="Arial" w:cs="Arial"/>
          <w:lang w:val="es-ES" w:eastAsia="es-ES"/>
        </w:rPr>
        <w:t xml:space="preserve"> enero del 2025</w:t>
      </w:r>
    </w:p>
    <w:p w14:paraId="616E7EAA" w14:textId="77777777" w:rsidR="0096676D" w:rsidRPr="005C6990" w:rsidRDefault="0096676D" w:rsidP="0096676D">
      <w:pPr>
        <w:textAlignment w:val="baseline"/>
        <w:rPr>
          <w:rFonts w:ascii="Arial" w:hAnsi="Arial" w:cs="Arial"/>
          <w:b/>
          <w:lang w:val="es-ES" w:eastAsia="es-ES"/>
        </w:rPr>
      </w:pPr>
      <w:r>
        <w:rPr>
          <w:rFonts w:ascii="Arial" w:hAnsi="Arial" w:cs="Arial"/>
          <w:b/>
          <w:lang w:val="es-ES" w:eastAsia="es-ES"/>
        </w:rPr>
        <w:t>CIX-01-002</w:t>
      </w:r>
    </w:p>
    <w:p w14:paraId="66FE244F" w14:textId="77777777" w:rsidR="0096676D" w:rsidRPr="005C6990" w:rsidRDefault="0096676D" w:rsidP="0096676D">
      <w:pPr>
        <w:textAlignment w:val="baseline"/>
        <w:rPr>
          <w:rFonts w:ascii="Arial" w:hAnsi="Arial" w:cs="Arial"/>
          <w:b/>
          <w:lang w:val="es-ES" w:eastAsia="es-ES"/>
        </w:rPr>
      </w:pPr>
      <w:r w:rsidRPr="005C6990">
        <w:rPr>
          <w:rFonts w:ascii="Arial" w:hAnsi="Arial" w:cs="Arial"/>
          <w:b/>
          <w:lang w:val="es-ES" w:eastAsia="es-ES"/>
        </w:rPr>
        <w:t>TRD 315.28.116</w:t>
      </w:r>
    </w:p>
    <w:p w14:paraId="3EC3E1C3" w14:textId="77777777" w:rsidR="0096676D" w:rsidRPr="005C6990" w:rsidRDefault="0096676D" w:rsidP="0096676D">
      <w:pPr>
        <w:textAlignment w:val="baseline"/>
        <w:rPr>
          <w:rFonts w:ascii="Arial" w:hAnsi="Arial" w:cs="Arial"/>
          <w:lang w:val="es-ES" w:eastAsia="es-ES"/>
        </w:rPr>
      </w:pPr>
    </w:p>
    <w:p w14:paraId="7BB8C15D" w14:textId="77777777" w:rsidR="0096676D" w:rsidRPr="005C6990" w:rsidRDefault="0096676D" w:rsidP="0096676D">
      <w:pPr>
        <w:textAlignment w:val="baseline"/>
        <w:rPr>
          <w:rFonts w:ascii="Arial" w:hAnsi="Arial" w:cs="Arial"/>
          <w:lang w:val="es-ES" w:eastAsia="es-ES"/>
        </w:rPr>
      </w:pPr>
    </w:p>
    <w:p w14:paraId="79DF1095" w14:textId="77777777" w:rsidR="0096676D" w:rsidRPr="005C6990" w:rsidRDefault="0096676D" w:rsidP="0096676D">
      <w:pPr>
        <w:textAlignment w:val="baseline"/>
        <w:rPr>
          <w:rFonts w:ascii="Arial" w:eastAsia="Times New Roman" w:hAnsi="Arial" w:cs="Arial"/>
          <w:lang w:val="es-ES" w:eastAsia="es-ES"/>
        </w:rPr>
      </w:pPr>
    </w:p>
    <w:p w14:paraId="7D8C1172" w14:textId="77777777" w:rsidR="0096676D" w:rsidRPr="005C6990" w:rsidRDefault="0096676D" w:rsidP="0096676D">
      <w:pPr>
        <w:textAlignment w:val="baseline"/>
        <w:rPr>
          <w:rFonts w:ascii="Arial" w:eastAsia="Times New Roman" w:hAnsi="Arial" w:cs="Arial"/>
          <w:lang w:val="es-ES" w:eastAsia="es-ES"/>
        </w:rPr>
      </w:pPr>
    </w:p>
    <w:p w14:paraId="01864338" w14:textId="77777777" w:rsidR="0096676D" w:rsidRPr="005C6990" w:rsidRDefault="0096676D" w:rsidP="0096676D">
      <w:pPr>
        <w:textAlignment w:val="baseline"/>
        <w:rPr>
          <w:rFonts w:ascii="Arial" w:eastAsia="Times New Roman" w:hAnsi="Arial" w:cs="Arial"/>
          <w:b/>
          <w:lang w:val="es-ES" w:eastAsia="es-ES"/>
        </w:rPr>
      </w:pPr>
      <w:r>
        <w:rPr>
          <w:rFonts w:ascii="Arial" w:eastAsia="Times New Roman" w:hAnsi="Arial" w:cs="Arial"/>
          <w:b/>
          <w:lang w:val="es-ES" w:eastAsia="es-ES"/>
        </w:rPr>
        <w:t>JAIME ALBERTO NAVAS</w:t>
      </w:r>
    </w:p>
    <w:p w14:paraId="16CD781D" w14:textId="77777777" w:rsidR="0096676D" w:rsidRPr="005C6990" w:rsidRDefault="0096676D" w:rsidP="0096676D">
      <w:pPr>
        <w:textAlignment w:val="baseline"/>
        <w:rPr>
          <w:rFonts w:ascii="Arial" w:eastAsia="Times New Roman" w:hAnsi="Arial" w:cs="Arial"/>
          <w:b/>
          <w:lang w:val="es-ES" w:eastAsia="es-ES"/>
        </w:rPr>
      </w:pPr>
      <w:r>
        <w:rPr>
          <w:rFonts w:ascii="Arial" w:eastAsia="Times New Roman" w:hAnsi="Arial" w:cs="Arial"/>
          <w:lang w:val="es-ES" w:eastAsia="es-ES"/>
        </w:rPr>
        <w:t>Subgerente Científico</w:t>
      </w:r>
    </w:p>
    <w:p w14:paraId="6385AFEC" w14:textId="77777777" w:rsidR="0096676D" w:rsidRDefault="0096676D" w:rsidP="0096676D">
      <w:pPr>
        <w:textAlignment w:val="baseline"/>
        <w:rPr>
          <w:rFonts w:ascii="Arial" w:eastAsia="Times New Roman" w:hAnsi="Arial" w:cs="Arial"/>
          <w:lang w:val="es-ES" w:eastAsia="es-ES"/>
        </w:rPr>
      </w:pPr>
    </w:p>
    <w:p w14:paraId="1ABAEFB4" w14:textId="77777777" w:rsidR="0096676D" w:rsidRPr="005C6990" w:rsidRDefault="0096676D" w:rsidP="0096676D">
      <w:pPr>
        <w:textAlignment w:val="baseline"/>
        <w:rPr>
          <w:rFonts w:ascii="Arial" w:eastAsia="Times New Roman" w:hAnsi="Arial" w:cs="Arial"/>
          <w:b/>
          <w:lang w:val="es-ES" w:eastAsia="es-ES"/>
        </w:rPr>
      </w:pPr>
      <w:r>
        <w:rPr>
          <w:rFonts w:ascii="Arial" w:eastAsia="Times New Roman" w:hAnsi="Arial" w:cs="Arial"/>
          <w:b/>
          <w:lang w:val="es-ES" w:eastAsia="es-ES"/>
        </w:rPr>
        <w:t>VICKY MARCELA ZAMBRANO</w:t>
      </w:r>
    </w:p>
    <w:p w14:paraId="108A8B09" w14:textId="77777777" w:rsidR="0096676D" w:rsidRPr="005C6990" w:rsidRDefault="0096676D" w:rsidP="0096676D">
      <w:pPr>
        <w:textAlignment w:val="baseline"/>
        <w:rPr>
          <w:rFonts w:ascii="Arial" w:eastAsia="Times New Roman" w:hAnsi="Arial" w:cs="Arial"/>
          <w:b/>
          <w:lang w:val="es-ES" w:eastAsia="es-ES"/>
        </w:rPr>
      </w:pPr>
      <w:r>
        <w:rPr>
          <w:rFonts w:ascii="Arial" w:eastAsia="Times New Roman" w:hAnsi="Arial" w:cs="Arial"/>
          <w:lang w:val="es-ES" w:eastAsia="es-ES"/>
        </w:rPr>
        <w:t xml:space="preserve">Subgerente de Talento Humano </w:t>
      </w:r>
    </w:p>
    <w:p w14:paraId="2E04860D" w14:textId="77777777" w:rsidR="0096676D" w:rsidRPr="005C6990" w:rsidRDefault="0096676D" w:rsidP="0096676D">
      <w:pPr>
        <w:textAlignment w:val="baseline"/>
        <w:rPr>
          <w:rFonts w:ascii="Arial" w:eastAsia="Times New Roman" w:hAnsi="Arial" w:cs="Arial"/>
          <w:lang w:val="es-ES" w:eastAsia="es-ES"/>
        </w:rPr>
      </w:pPr>
    </w:p>
    <w:p w14:paraId="7E9779E2" w14:textId="77777777" w:rsidR="0096676D" w:rsidRPr="005C6990" w:rsidRDefault="0096676D" w:rsidP="0096676D">
      <w:pPr>
        <w:textAlignment w:val="baseline"/>
        <w:rPr>
          <w:rFonts w:ascii="Arial" w:eastAsia="Times New Roman" w:hAnsi="Arial" w:cs="Arial"/>
          <w:lang w:val="es-ES" w:eastAsia="es-ES"/>
        </w:rPr>
      </w:pPr>
    </w:p>
    <w:p w14:paraId="142BD927" w14:textId="77777777" w:rsidR="0096676D" w:rsidRPr="005C6990" w:rsidRDefault="0096676D" w:rsidP="0096676D">
      <w:pPr>
        <w:rPr>
          <w:rFonts w:ascii="Arial" w:hAnsi="Arial" w:cs="Arial"/>
          <w:b/>
          <w:lang w:val="es-ES" w:eastAsia="es-ES"/>
        </w:rPr>
      </w:pPr>
      <w:r>
        <w:rPr>
          <w:rFonts w:ascii="Arial" w:hAnsi="Arial" w:cs="Arial"/>
          <w:b/>
          <w:lang w:val="es-ES" w:eastAsia="es-ES"/>
        </w:rPr>
        <w:t>ASUNTO: SITUACIONES REPETITIVAS CON PERSONAL DE QUIROFANO.</w:t>
      </w:r>
      <w:r w:rsidRPr="005C6990">
        <w:rPr>
          <w:rFonts w:ascii="Arial" w:hAnsi="Arial" w:cs="Arial"/>
          <w:b/>
          <w:lang w:val="es-ES" w:eastAsia="es-ES"/>
        </w:rPr>
        <w:t xml:space="preserve"> </w:t>
      </w:r>
    </w:p>
    <w:p w14:paraId="71365EFE" w14:textId="77777777" w:rsidR="0096676D" w:rsidRPr="005C6990" w:rsidRDefault="0096676D" w:rsidP="0096676D">
      <w:pPr>
        <w:rPr>
          <w:rFonts w:ascii="Arial" w:hAnsi="Arial" w:cs="Arial"/>
          <w:lang w:val="es-ES" w:eastAsia="es-ES"/>
        </w:rPr>
      </w:pPr>
    </w:p>
    <w:p w14:paraId="4DE72E75" w14:textId="77777777" w:rsidR="0096676D" w:rsidRPr="005C6990" w:rsidRDefault="0096676D" w:rsidP="0096676D">
      <w:pPr>
        <w:spacing w:line="276" w:lineRule="auto"/>
        <w:jc w:val="both"/>
        <w:rPr>
          <w:rFonts w:ascii="Arial" w:hAnsi="Arial" w:cs="Arial"/>
          <w:lang w:val="es-ES" w:eastAsia="es-ES"/>
        </w:rPr>
      </w:pPr>
    </w:p>
    <w:p w14:paraId="232E225D" w14:textId="10456467" w:rsidR="0096676D" w:rsidRDefault="0096676D" w:rsidP="0096676D">
      <w:pPr>
        <w:spacing w:line="276" w:lineRule="auto"/>
        <w:jc w:val="both"/>
        <w:rPr>
          <w:rFonts w:ascii="Arial" w:hAnsi="Arial" w:cs="Arial"/>
          <w:lang w:val="es-ES" w:eastAsia="es-ES"/>
        </w:rPr>
      </w:pPr>
      <w:r>
        <w:rPr>
          <w:rFonts w:ascii="Arial" w:hAnsi="Arial" w:cs="Arial"/>
          <w:lang w:val="es-ES" w:eastAsia="es-ES"/>
        </w:rPr>
        <w:t xml:space="preserve">La presente </w:t>
      </w:r>
      <w:r w:rsidR="00680F8D">
        <w:rPr>
          <w:rFonts w:ascii="Arial" w:hAnsi="Arial" w:cs="Arial"/>
          <w:lang w:val="es-ES" w:eastAsia="es-ES"/>
        </w:rPr>
        <w:t>es con el fin de informar lo que se ha venido presentando con persona</w:t>
      </w:r>
      <w:r w:rsidR="009A5A30">
        <w:rPr>
          <w:rFonts w:ascii="Arial" w:hAnsi="Arial" w:cs="Arial"/>
          <w:lang w:val="es-ES" w:eastAsia="es-ES"/>
        </w:rPr>
        <w:t>l de instrumentación quirúrgica.</w:t>
      </w:r>
      <w:r w:rsidR="00C640DC">
        <w:rPr>
          <w:rFonts w:ascii="Arial" w:hAnsi="Arial" w:cs="Arial"/>
          <w:lang w:val="es-ES" w:eastAsia="es-ES"/>
        </w:rPr>
        <w:t xml:space="preserve"> Tania Lizcano; Lina Garavito.</w:t>
      </w:r>
      <w:r w:rsidR="009A5A30">
        <w:rPr>
          <w:rFonts w:ascii="Arial" w:hAnsi="Arial" w:cs="Arial"/>
          <w:lang w:val="es-ES" w:eastAsia="es-ES"/>
        </w:rPr>
        <w:t xml:space="preserve"> Donde se</w:t>
      </w:r>
      <w:r w:rsidR="00C640DC">
        <w:rPr>
          <w:rFonts w:ascii="Arial" w:hAnsi="Arial" w:cs="Arial"/>
          <w:lang w:val="es-ES" w:eastAsia="es-ES"/>
        </w:rPr>
        <w:t xml:space="preserve"> </w:t>
      </w:r>
      <w:r w:rsidR="009A5A30">
        <w:rPr>
          <w:rFonts w:ascii="Arial" w:hAnsi="Arial" w:cs="Arial"/>
          <w:lang w:val="es-ES" w:eastAsia="es-ES"/>
        </w:rPr>
        <w:t xml:space="preserve">evidencia y me refieren por parte del personal Especialista y </w:t>
      </w:r>
      <w:r w:rsidR="00C640DC">
        <w:rPr>
          <w:rFonts w:ascii="Arial" w:hAnsi="Arial" w:cs="Arial"/>
          <w:lang w:val="es-ES" w:eastAsia="es-ES"/>
        </w:rPr>
        <w:t>médicos generales</w:t>
      </w:r>
      <w:r w:rsidR="009A5A30">
        <w:rPr>
          <w:rFonts w:ascii="Arial" w:hAnsi="Arial" w:cs="Arial"/>
          <w:lang w:val="es-ES" w:eastAsia="es-ES"/>
        </w:rPr>
        <w:t>, por el no cumplimiento del inicio al tiempo</w:t>
      </w:r>
      <w:r w:rsidR="00C640DC">
        <w:rPr>
          <w:rFonts w:ascii="Arial" w:hAnsi="Arial" w:cs="Arial"/>
          <w:lang w:val="es-ES" w:eastAsia="es-ES"/>
        </w:rPr>
        <w:t xml:space="preserve"> </w:t>
      </w:r>
      <w:r w:rsidR="009A5A30">
        <w:rPr>
          <w:rFonts w:ascii="Arial" w:hAnsi="Arial" w:cs="Arial"/>
          <w:lang w:val="es-ES" w:eastAsia="es-ES"/>
        </w:rPr>
        <w:t>quirúrgico</w:t>
      </w:r>
      <w:r w:rsidR="00C640DC">
        <w:rPr>
          <w:rFonts w:ascii="Arial" w:hAnsi="Arial" w:cs="Arial"/>
          <w:lang w:val="es-ES" w:eastAsia="es-ES"/>
        </w:rPr>
        <w:t xml:space="preserve">, en ocasiones poca disposición para recibir indicaciones.   </w:t>
      </w:r>
    </w:p>
    <w:p w14:paraId="3E8C71B0" w14:textId="77777777" w:rsidR="00C640DC" w:rsidRDefault="00C640DC" w:rsidP="0096676D">
      <w:pPr>
        <w:spacing w:line="276" w:lineRule="auto"/>
        <w:jc w:val="both"/>
        <w:rPr>
          <w:rFonts w:ascii="Arial" w:hAnsi="Arial" w:cs="Arial"/>
          <w:lang w:val="es-ES" w:eastAsia="es-ES"/>
        </w:rPr>
      </w:pPr>
    </w:p>
    <w:p w14:paraId="66330AB8" w14:textId="6700F0F1" w:rsidR="00C640DC" w:rsidRDefault="00C640DC" w:rsidP="0096676D">
      <w:pPr>
        <w:spacing w:line="276" w:lineRule="auto"/>
        <w:jc w:val="both"/>
        <w:rPr>
          <w:rFonts w:ascii="Arial" w:hAnsi="Arial" w:cs="Arial"/>
          <w:lang w:val="es-ES" w:eastAsia="es-ES"/>
        </w:rPr>
      </w:pPr>
      <w:r>
        <w:rPr>
          <w:rFonts w:ascii="Arial" w:hAnsi="Arial" w:cs="Arial"/>
          <w:lang w:val="es-ES" w:eastAsia="es-ES"/>
        </w:rPr>
        <w:t xml:space="preserve">Quedo atenta a indicaciones y planes de mejora para implementar con el personal. Para mejor el ambiente de trabajo, siempre pensando en la calidez y buena atención del usuario. Ya que estas actitudes en ocasiones retrasan o crea ambientes poco cálidos para el desempeño laboral. </w:t>
      </w:r>
    </w:p>
    <w:p w14:paraId="3BE9164A" w14:textId="77777777" w:rsidR="0096676D" w:rsidRPr="005C6990" w:rsidRDefault="0096676D" w:rsidP="0096676D">
      <w:pPr>
        <w:rPr>
          <w:rFonts w:ascii="Arial" w:hAnsi="Arial" w:cs="Arial"/>
          <w:lang w:val="es-ES" w:eastAsia="es-ES"/>
        </w:rPr>
      </w:pPr>
    </w:p>
    <w:p w14:paraId="7808D9D0" w14:textId="77777777" w:rsidR="0096676D" w:rsidRPr="005C6990" w:rsidRDefault="0096676D" w:rsidP="0096676D">
      <w:pPr>
        <w:jc w:val="both"/>
        <w:rPr>
          <w:rFonts w:ascii="Arial" w:hAnsi="Arial" w:cs="Arial"/>
          <w:lang w:val="es-ES" w:eastAsia="es-ES"/>
        </w:rPr>
      </w:pPr>
    </w:p>
    <w:p w14:paraId="069904F7" w14:textId="77777777" w:rsidR="0096676D" w:rsidRPr="005C6990" w:rsidRDefault="0096676D" w:rsidP="0096676D">
      <w:pPr>
        <w:autoSpaceDE w:val="0"/>
        <w:autoSpaceDN w:val="0"/>
        <w:adjustRightInd w:val="0"/>
        <w:ind w:right="9"/>
        <w:rPr>
          <w:rFonts w:ascii="Arial" w:eastAsia="Times New Roman" w:hAnsi="Arial" w:cs="Arial"/>
          <w:lang w:eastAsia="es-CO"/>
        </w:rPr>
      </w:pPr>
    </w:p>
    <w:p w14:paraId="376029B5" w14:textId="77777777" w:rsidR="0096676D" w:rsidRPr="005C6990" w:rsidRDefault="0096676D" w:rsidP="0096676D">
      <w:pPr>
        <w:jc w:val="both"/>
        <w:rPr>
          <w:rFonts w:ascii="Arial" w:hAnsi="Arial" w:cs="Arial"/>
        </w:rPr>
      </w:pPr>
      <w:r w:rsidRPr="005C6990">
        <w:rPr>
          <w:rFonts w:ascii="Arial" w:hAnsi="Arial" w:cs="Arial"/>
        </w:rPr>
        <w:t xml:space="preserve">Agradezco de su atención </w:t>
      </w:r>
    </w:p>
    <w:p w14:paraId="7F2CE482" w14:textId="77777777" w:rsidR="0096676D" w:rsidRPr="005C6990" w:rsidRDefault="0096676D" w:rsidP="0096676D">
      <w:pPr>
        <w:autoSpaceDE w:val="0"/>
        <w:autoSpaceDN w:val="0"/>
        <w:adjustRightInd w:val="0"/>
        <w:jc w:val="both"/>
        <w:rPr>
          <w:rFonts w:ascii="Arial" w:eastAsia="Times New Roman" w:hAnsi="Arial" w:cs="Arial"/>
          <w:lang w:val="es-ES" w:eastAsia="es-ES"/>
        </w:rPr>
      </w:pPr>
    </w:p>
    <w:p w14:paraId="638837A7" w14:textId="48B0FB5D" w:rsidR="0096676D" w:rsidRPr="005C6990" w:rsidRDefault="0096676D" w:rsidP="0096676D">
      <w:pPr>
        <w:autoSpaceDE w:val="0"/>
        <w:autoSpaceDN w:val="0"/>
        <w:adjustRightInd w:val="0"/>
        <w:jc w:val="both"/>
        <w:rPr>
          <w:rFonts w:ascii="Arial" w:eastAsia="Times New Roman" w:hAnsi="Arial" w:cs="Arial"/>
          <w:lang w:val="es-ES" w:eastAsia="es-ES"/>
        </w:rPr>
      </w:pPr>
    </w:p>
    <w:p w14:paraId="7BCBF488" w14:textId="77777777" w:rsidR="0096676D" w:rsidRDefault="0096676D" w:rsidP="0096676D">
      <w:pPr>
        <w:autoSpaceDE w:val="0"/>
        <w:autoSpaceDN w:val="0"/>
        <w:adjustRightInd w:val="0"/>
        <w:jc w:val="both"/>
        <w:rPr>
          <w:rFonts w:ascii="Arial" w:eastAsia="Times New Roman" w:hAnsi="Arial" w:cs="Arial"/>
          <w:lang w:val="es-ES" w:eastAsia="es-ES"/>
        </w:rPr>
      </w:pPr>
      <w:r w:rsidRPr="005C6990">
        <w:rPr>
          <w:rFonts w:ascii="Arial" w:eastAsia="Times New Roman" w:hAnsi="Arial" w:cs="Arial"/>
          <w:lang w:val="es-ES" w:eastAsia="es-ES"/>
        </w:rPr>
        <w:t xml:space="preserve">Atentamente, </w:t>
      </w:r>
    </w:p>
    <w:p w14:paraId="565CB8DD" w14:textId="2345D2B4" w:rsidR="0096676D" w:rsidRPr="005C6990" w:rsidRDefault="0096676D" w:rsidP="0096676D">
      <w:pPr>
        <w:autoSpaceDE w:val="0"/>
        <w:autoSpaceDN w:val="0"/>
        <w:adjustRightInd w:val="0"/>
        <w:jc w:val="both"/>
        <w:rPr>
          <w:rFonts w:ascii="Arial" w:eastAsia="Times New Roman" w:hAnsi="Arial" w:cs="Arial"/>
          <w:lang w:val="es-ES" w:eastAsia="es-ES"/>
        </w:rPr>
      </w:pPr>
    </w:p>
    <w:p w14:paraId="3E2CCF13" w14:textId="77777777" w:rsidR="0096676D" w:rsidRPr="005C6990" w:rsidRDefault="0096676D" w:rsidP="0096676D">
      <w:pPr>
        <w:textAlignment w:val="baseline"/>
        <w:rPr>
          <w:rFonts w:ascii="Arial" w:eastAsia="Times New Roman" w:hAnsi="Arial" w:cs="Arial"/>
          <w:color w:val="000000"/>
          <w:lang w:eastAsia="es-CO"/>
        </w:rPr>
      </w:pPr>
    </w:p>
    <w:p w14:paraId="5810EF1B" w14:textId="77777777" w:rsidR="0096676D" w:rsidRPr="005C6990" w:rsidRDefault="0096676D" w:rsidP="0096676D">
      <w:pPr>
        <w:textAlignment w:val="baseline"/>
        <w:rPr>
          <w:rFonts w:ascii="Arial" w:eastAsia="Times New Roman" w:hAnsi="Arial" w:cs="Arial"/>
          <w:color w:val="000000"/>
          <w:lang w:eastAsia="es-CO"/>
        </w:rPr>
        <w:sectPr w:rsidR="0096676D" w:rsidRPr="005C6990" w:rsidSect="0096676D">
          <w:headerReference w:type="default" r:id="rId10"/>
          <w:footerReference w:type="default" r:id="rId11"/>
          <w:type w:val="continuous"/>
          <w:pgSz w:w="12240" w:h="15840" w:code="1"/>
          <w:pgMar w:top="1417" w:right="1701" w:bottom="1417" w:left="1701" w:header="709" w:footer="0" w:gutter="0"/>
          <w:cols w:space="708"/>
          <w:docGrid w:linePitch="360"/>
        </w:sectPr>
      </w:pPr>
    </w:p>
    <w:p w14:paraId="1CB1CB88" w14:textId="77777777" w:rsidR="0096676D" w:rsidRPr="005C6990" w:rsidRDefault="0096676D" w:rsidP="0096676D">
      <w:pPr>
        <w:textAlignment w:val="baseline"/>
        <w:rPr>
          <w:rFonts w:ascii="Arial" w:eastAsia="Times New Roman" w:hAnsi="Arial" w:cs="Arial"/>
          <w:color w:val="000000"/>
          <w:lang w:eastAsia="es-CO"/>
        </w:rPr>
      </w:pPr>
      <w:r w:rsidRPr="005C6990">
        <w:rPr>
          <w:rFonts w:ascii="Arial" w:eastAsia="Times New Roman" w:hAnsi="Arial" w:cs="Arial"/>
          <w:color w:val="000000"/>
          <w:lang w:eastAsia="es-CO"/>
        </w:rPr>
        <w:t>________________________________</w:t>
      </w:r>
    </w:p>
    <w:p w14:paraId="6BD9E962" w14:textId="77777777" w:rsidR="0096676D" w:rsidRPr="005C6990" w:rsidRDefault="0096676D" w:rsidP="007C6D1B">
      <w:pPr>
        <w:textAlignment w:val="baseline"/>
        <w:rPr>
          <w:rFonts w:ascii="Arial" w:hAnsi="Arial" w:cs="Arial"/>
          <w:b/>
          <w:lang w:val="es-ES" w:eastAsia="es-ES"/>
        </w:rPr>
      </w:pPr>
      <w:r w:rsidRPr="005C6990">
        <w:rPr>
          <w:rFonts w:ascii="Arial" w:hAnsi="Arial" w:cs="Arial"/>
          <w:b/>
          <w:lang w:val="es-ES" w:eastAsia="es-ES"/>
        </w:rPr>
        <w:t>ANYERLY KARINA CONTRERAS</w:t>
      </w:r>
    </w:p>
    <w:p w14:paraId="21DB51A9" w14:textId="77777777" w:rsidR="0096676D" w:rsidRDefault="0096676D" w:rsidP="007C6D1B">
      <w:pPr>
        <w:textAlignment w:val="baseline"/>
        <w:rPr>
          <w:rFonts w:ascii="Arial" w:hAnsi="Arial" w:cs="Arial"/>
          <w:b/>
          <w:lang w:val="es-ES" w:eastAsia="es-ES"/>
        </w:rPr>
      </w:pPr>
      <w:r w:rsidRPr="005C6990">
        <w:rPr>
          <w:rFonts w:ascii="Arial" w:hAnsi="Arial" w:cs="Arial"/>
          <w:b/>
          <w:lang w:val="es-ES" w:eastAsia="es-ES"/>
        </w:rPr>
        <w:t>Líder de Quirófano</w:t>
      </w:r>
      <w:r>
        <w:rPr>
          <w:rFonts w:ascii="Arial" w:hAnsi="Arial" w:cs="Arial"/>
          <w:b/>
          <w:lang w:val="es-ES" w:eastAsia="es-ES"/>
        </w:rPr>
        <w:t xml:space="preserve"> y Cirugía Programada</w:t>
      </w:r>
    </w:p>
    <w:p w14:paraId="75D87A03" w14:textId="77777777" w:rsidR="0096676D" w:rsidRDefault="0096676D" w:rsidP="0096676D">
      <w:pPr>
        <w:jc w:val="center"/>
        <w:textAlignment w:val="baseline"/>
        <w:rPr>
          <w:rFonts w:ascii="Arial" w:hAnsi="Arial" w:cs="Arial"/>
          <w:b/>
          <w:lang w:val="es-ES" w:eastAsia="es-ES"/>
        </w:rPr>
      </w:pPr>
    </w:p>
    <w:p w14:paraId="0CCDB915" w14:textId="77777777" w:rsidR="0096676D" w:rsidRDefault="0096676D" w:rsidP="0096676D">
      <w:pPr>
        <w:jc w:val="center"/>
        <w:textAlignment w:val="baseline"/>
        <w:rPr>
          <w:rFonts w:ascii="Arial" w:hAnsi="Arial" w:cs="Arial"/>
          <w:b/>
          <w:lang w:val="es-ES" w:eastAsia="es-ES"/>
        </w:rPr>
      </w:pPr>
    </w:p>
    <w:p w14:paraId="4B4214FF" w14:textId="7D414922" w:rsidR="0096676D" w:rsidRDefault="0096676D" w:rsidP="0096676D">
      <w:pPr>
        <w:jc w:val="center"/>
        <w:textAlignment w:val="baseline"/>
        <w:rPr>
          <w:rFonts w:ascii="Arial" w:hAnsi="Arial" w:cs="Arial"/>
          <w:b/>
          <w:lang w:val="es-ES" w:eastAsia="es-ES"/>
        </w:rPr>
      </w:pPr>
    </w:p>
    <w:p w14:paraId="4C9F8BDF" w14:textId="1FC5C0DB" w:rsidR="007C6D1B" w:rsidRDefault="007C6D1B" w:rsidP="0096676D">
      <w:pPr>
        <w:jc w:val="center"/>
        <w:textAlignment w:val="baseline"/>
        <w:rPr>
          <w:rFonts w:ascii="Arial" w:hAnsi="Arial" w:cs="Arial"/>
          <w:b/>
          <w:lang w:val="es-ES" w:eastAsia="es-ES"/>
        </w:rPr>
      </w:pPr>
    </w:p>
    <w:p w14:paraId="0084590B" w14:textId="77777777" w:rsidR="007C6D1B" w:rsidRDefault="007C6D1B" w:rsidP="0096676D">
      <w:pPr>
        <w:jc w:val="center"/>
        <w:textAlignment w:val="baseline"/>
        <w:rPr>
          <w:rFonts w:ascii="Arial" w:hAnsi="Arial" w:cs="Arial"/>
          <w:b/>
          <w:lang w:val="es-ES" w:eastAsia="es-ES"/>
        </w:rPr>
      </w:pPr>
    </w:p>
    <w:p w14:paraId="412C6795" w14:textId="0F29BEFE" w:rsidR="0096676D" w:rsidRPr="005C6990" w:rsidRDefault="0096676D" w:rsidP="0096676D">
      <w:pPr>
        <w:jc w:val="right"/>
        <w:textAlignment w:val="baseline"/>
        <w:rPr>
          <w:rFonts w:ascii="Arial" w:eastAsia="Times New Roman" w:hAnsi="Arial" w:cs="Arial"/>
          <w:sz w:val="20"/>
          <w:lang w:val="es-ES" w:eastAsia="es-ES"/>
        </w:rPr>
      </w:pPr>
      <w:r w:rsidRPr="005C6990">
        <w:rPr>
          <w:rFonts w:ascii="Arial" w:hAnsi="Arial" w:cs="Arial"/>
          <w:sz w:val="20"/>
          <w:lang w:val="es-ES" w:eastAsia="es-ES"/>
        </w:rPr>
        <w:t xml:space="preserve">CC. </w:t>
      </w:r>
      <w:r w:rsidR="00C640DC">
        <w:rPr>
          <w:rFonts w:ascii="Arial" w:hAnsi="Arial" w:cs="Arial"/>
          <w:sz w:val="20"/>
          <w:lang w:val="es-ES" w:eastAsia="es-ES"/>
        </w:rPr>
        <w:t>Gerencia</w:t>
      </w:r>
    </w:p>
    <w:p w14:paraId="3F5736EA" w14:textId="77777777" w:rsidR="007C6D1B" w:rsidRDefault="007C6D1B" w:rsidP="007C6D1B">
      <w:pPr>
        <w:textAlignment w:val="baseline"/>
        <w:rPr>
          <w:rFonts w:ascii="Arial" w:eastAsia="Times New Roman" w:hAnsi="Arial" w:cs="Arial"/>
          <w:sz w:val="20"/>
          <w:lang w:val="es-ES" w:eastAsia="es-ES"/>
        </w:rPr>
      </w:pPr>
    </w:p>
    <w:p w14:paraId="38A2B53A" w14:textId="73F4F6AF" w:rsidR="007C6D1B" w:rsidRPr="00D23D30" w:rsidRDefault="007C6D1B" w:rsidP="007C6D1B">
      <w:pPr>
        <w:textAlignment w:val="baseline"/>
        <w:rPr>
          <w:rFonts w:ascii="Arial" w:hAnsi="Arial" w:cs="Arial"/>
          <w:sz w:val="20"/>
          <w:szCs w:val="20"/>
          <w:lang w:val="es-ES" w:eastAsia="es-ES"/>
        </w:rPr>
      </w:pPr>
      <w:r w:rsidRPr="00D23D30">
        <w:rPr>
          <w:rFonts w:ascii="Arial" w:hAnsi="Arial" w:cs="Arial"/>
          <w:sz w:val="20"/>
          <w:szCs w:val="20"/>
          <w:lang w:val="es-ES" w:eastAsia="es-ES"/>
        </w:rPr>
        <w:lastRenderedPageBreak/>
        <w:t>Saravena, 20 enero del 2025</w:t>
      </w:r>
    </w:p>
    <w:p w14:paraId="550F575F" w14:textId="6497B4A0" w:rsidR="007C6D1B" w:rsidRPr="00D23D30" w:rsidRDefault="007C6D1B" w:rsidP="007C6D1B">
      <w:pPr>
        <w:textAlignment w:val="baseline"/>
        <w:rPr>
          <w:rFonts w:ascii="Arial" w:hAnsi="Arial" w:cs="Arial"/>
          <w:b/>
          <w:sz w:val="20"/>
          <w:szCs w:val="20"/>
          <w:lang w:val="es-ES" w:eastAsia="es-ES"/>
        </w:rPr>
      </w:pPr>
      <w:r w:rsidRPr="00D23D30">
        <w:rPr>
          <w:rFonts w:ascii="Arial" w:hAnsi="Arial" w:cs="Arial"/>
          <w:b/>
          <w:sz w:val="20"/>
          <w:szCs w:val="20"/>
          <w:lang w:val="es-ES" w:eastAsia="es-ES"/>
        </w:rPr>
        <w:t>CIX-01-003</w:t>
      </w:r>
    </w:p>
    <w:p w14:paraId="4897C788" w14:textId="77777777" w:rsidR="007C6D1B" w:rsidRPr="00D23D30" w:rsidRDefault="007C6D1B" w:rsidP="007C6D1B">
      <w:pPr>
        <w:textAlignment w:val="baseline"/>
        <w:rPr>
          <w:rFonts w:ascii="Arial" w:hAnsi="Arial" w:cs="Arial"/>
          <w:b/>
          <w:sz w:val="20"/>
          <w:szCs w:val="20"/>
          <w:lang w:val="es-ES" w:eastAsia="es-ES"/>
        </w:rPr>
      </w:pPr>
      <w:r w:rsidRPr="00D23D30">
        <w:rPr>
          <w:rFonts w:ascii="Arial" w:hAnsi="Arial" w:cs="Arial"/>
          <w:b/>
          <w:sz w:val="20"/>
          <w:szCs w:val="20"/>
          <w:lang w:val="es-ES" w:eastAsia="es-ES"/>
        </w:rPr>
        <w:t>TRD 315.28.116</w:t>
      </w:r>
    </w:p>
    <w:p w14:paraId="01CE7517" w14:textId="77777777" w:rsidR="007C6D1B" w:rsidRPr="00D23D30" w:rsidRDefault="007C6D1B" w:rsidP="007C6D1B">
      <w:pPr>
        <w:textAlignment w:val="baseline"/>
        <w:rPr>
          <w:rFonts w:ascii="Arial" w:hAnsi="Arial" w:cs="Arial"/>
          <w:sz w:val="20"/>
          <w:szCs w:val="20"/>
          <w:lang w:val="es-ES" w:eastAsia="es-ES"/>
        </w:rPr>
      </w:pPr>
    </w:p>
    <w:p w14:paraId="686EAE2C" w14:textId="77777777" w:rsidR="007C6D1B" w:rsidRPr="00D23D30" w:rsidRDefault="007C6D1B" w:rsidP="007C6D1B">
      <w:pPr>
        <w:textAlignment w:val="baseline"/>
        <w:rPr>
          <w:rFonts w:ascii="Arial" w:hAnsi="Arial" w:cs="Arial"/>
          <w:sz w:val="20"/>
          <w:szCs w:val="20"/>
          <w:lang w:val="es-ES" w:eastAsia="es-ES"/>
        </w:rPr>
      </w:pPr>
    </w:p>
    <w:p w14:paraId="5EC06B66" w14:textId="77777777" w:rsidR="007C6D1B" w:rsidRDefault="007C6D1B" w:rsidP="007C6D1B">
      <w:pPr>
        <w:textAlignment w:val="baseline"/>
        <w:rPr>
          <w:rFonts w:ascii="Arial" w:eastAsia="Times New Roman" w:hAnsi="Arial" w:cs="Arial"/>
          <w:sz w:val="20"/>
          <w:szCs w:val="20"/>
          <w:lang w:val="es-ES" w:eastAsia="es-ES"/>
        </w:rPr>
      </w:pPr>
    </w:p>
    <w:p w14:paraId="236E7E08" w14:textId="77777777" w:rsidR="00D23D30" w:rsidRPr="00D23D30" w:rsidRDefault="00D23D30" w:rsidP="007C6D1B">
      <w:pPr>
        <w:textAlignment w:val="baseline"/>
        <w:rPr>
          <w:rFonts w:ascii="Arial" w:eastAsia="Times New Roman" w:hAnsi="Arial" w:cs="Arial"/>
          <w:sz w:val="20"/>
          <w:szCs w:val="20"/>
          <w:lang w:val="es-ES" w:eastAsia="es-ES"/>
        </w:rPr>
      </w:pPr>
    </w:p>
    <w:p w14:paraId="16E51215" w14:textId="77777777" w:rsidR="007C6D1B" w:rsidRPr="00D23D30" w:rsidRDefault="007C6D1B" w:rsidP="007C6D1B">
      <w:pPr>
        <w:textAlignment w:val="baseline"/>
        <w:rPr>
          <w:rFonts w:ascii="Arial" w:eastAsia="Times New Roman" w:hAnsi="Arial" w:cs="Arial"/>
          <w:b/>
          <w:sz w:val="20"/>
          <w:szCs w:val="20"/>
          <w:lang w:val="es-ES" w:eastAsia="es-ES"/>
        </w:rPr>
      </w:pPr>
      <w:r w:rsidRPr="00D23D30">
        <w:rPr>
          <w:rFonts w:ascii="Arial" w:eastAsia="Times New Roman" w:hAnsi="Arial" w:cs="Arial"/>
          <w:b/>
          <w:sz w:val="20"/>
          <w:szCs w:val="20"/>
          <w:lang w:val="es-ES" w:eastAsia="es-ES"/>
        </w:rPr>
        <w:t>JAIME ALBERTO NAVAS</w:t>
      </w:r>
    </w:p>
    <w:p w14:paraId="6CF363ED" w14:textId="77777777" w:rsidR="007C6D1B" w:rsidRPr="00D23D30" w:rsidRDefault="007C6D1B" w:rsidP="007C6D1B">
      <w:pPr>
        <w:textAlignment w:val="baseline"/>
        <w:rPr>
          <w:rFonts w:ascii="Arial" w:eastAsia="Times New Roman" w:hAnsi="Arial" w:cs="Arial"/>
          <w:b/>
          <w:sz w:val="20"/>
          <w:szCs w:val="20"/>
          <w:lang w:val="es-ES" w:eastAsia="es-ES"/>
        </w:rPr>
      </w:pPr>
      <w:r w:rsidRPr="00D23D30">
        <w:rPr>
          <w:rFonts w:ascii="Arial" w:eastAsia="Times New Roman" w:hAnsi="Arial" w:cs="Arial"/>
          <w:sz w:val="20"/>
          <w:szCs w:val="20"/>
          <w:lang w:val="es-ES" w:eastAsia="es-ES"/>
        </w:rPr>
        <w:t>Subgerente Científico</w:t>
      </w:r>
    </w:p>
    <w:p w14:paraId="504D730F" w14:textId="77777777" w:rsidR="007C6D1B" w:rsidRPr="00D23D30" w:rsidRDefault="007C6D1B" w:rsidP="007C6D1B">
      <w:pPr>
        <w:textAlignment w:val="baseline"/>
        <w:rPr>
          <w:rFonts w:ascii="Arial" w:eastAsia="Times New Roman" w:hAnsi="Arial" w:cs="Arial"/>
          <w:sz w:val="20"/>
          <w:szCs w:val="20"/>
          <w:lang w:val="es-ES" w:eastAsia="es-ES"/>
        </w:rPr>
      </w:pPr>
    </w:p>
    <w:p w14:paraId="4643D8F2" w14:textId="77777777" w:rsidR="007C6D1B" w:rsidRPr="00D23D30" w:rsidRDefault="007C6D1B" w:rsidP="007C6D1B">
      <w:pPr>
        <w:textAlignment w:val="baseline"/>
        <w:rPr>
          <w:rFonts w:ascii="Arial" w:eastAsia="Times New Roman" w:hAnsi="Arial" w:cs="Arial"/>
          <w:b/>
          <w:sz w:val="20"/>
          <w:szCs w:val="20"/>
          <w:lang w:val="es-ES" w:eastAsia="es-ES"/>
        </w:rPr>
      </w:pPr>
      <w:r w:rsidRPr="00D23D30">
        <w:rPr>
          <w:rFonts w:ascii="Arial" w:eastAsia="Times New Roman" w:hAnsi="Arial" w:cs="Arial"/>
          <w:b/>
          <w:sz w:val="20"/>
          <w:szCs w:val="20"/>
          <w:lang w:val="es-ES" w:eastAsia="es-ES"/>
        </w:rPr>
        <w:t>VICKY MARCELA ZAMBRANO</w:t>
      </w:r>
    </w:p>
    <w:p w14:paraId="33E6953B" w14:textId="4B62CD10" w:rsidR="007C6D1B" w:rsidRPr="00D23D30" w:rsidRDefault="007C6D1B" w:rsidP="007C6D1B">
      <w:pPr>
        <w:textAlignment w:val="baseline"/>
        <w:rPr>
          <w:rFonts w:ascii="Arial" w:eastAsia="Times New Roman" w:hAnsi="Arial" w:cs="Arial"/>
          <w:sz w:val="20"/>
          <w:szCs w:val="20"/>
          <w:lang w:val="es-ES" w:eastAsia="es-ES"/>
        </w:rPr>
      </w:pPr>
      <w:r w:rsidRPr="00D23D30">
        <w:rPr>
          <w:rFonts w:ascii="Arial" w:eastAsia="Times New Roman" w:hAnsi="Arial" w:cs="Arial"/>
          <w:sz w:val="20"/>
          <w:szCs w:val="20"/>
          <w:lang w:val="es-ES" w:eastAsia="es-ES"/>
        </w:rPr>
        <w:t xml:space="preserve">Subgerente de Talento Humano </w:t>
      </w:r>
    </w:p>
    <w:p w14:paraId="2861B821" w14:textId="47E1913F" w:rsidR="00E773C2" w:rsidRPr="00D23D30" w:rsidRDefault="00E773C2" w:rsidP="007C6D1B">
      <w:pPr>
        <w:textAlignment w:val="baseline"/>
        <w:rPr>
          <w:rFonts w:ascii="Arial" w:eastAsia="Times New Roman" w:hAnsi="Arial" w:cs="Arial"/>
          <w:sz w:val="20"/>
          <w:szCs w:val="20"/>
          <w:lang w:val="es-ES" w:eastAsia="es-ES"/>
        </w:rPr>
      </w:pPr>
    </w:p>
    <w:p w14:paraId="66E71D71" w14:textId="317E3A54" w:rsidR="00E773C2" w:rsidRPr="00D23D30" w:rsidRDefault="00E773C2" w:rsidP="00E773C2">
      <w:pPr>
        <w:textAlignment w:val="baseline"/>
        <w:rPr>
          <w:rFonts w:ascii="Arial" w:eastAsia="Times New Roman" w:hAnsi="Arial" w:cs="Arial"/>
          <w:b/>
          <w:sz w:val="20"/>
          <w:szCs w:val="20"/>
          <w:lang w:val="es-ES" w:eastAsia="es-ES"/>
        </w:rPr>
      </w:pPr>
      <w:r w:rsidRPr="00D23D30">
        <w:rPr>
          <w:rFonts w:ascii="Arial" w:eastAsia="Times New Roman" w:hAnsi="Arial" w:cs="Arial"/>
          <w:b/>
          <w:sz w:val="20"/>
          <w:szCs w:val="20"/>
          <w:lang w:val="es-ES" w:eastAsia="es-ES"/>
        </w:rPr>
        <w:t>JUAN ALEXIS ARCHILA</w:t>
      </w:r>
    </w:p>
    <w:p w14:paraId="4B615C74" w14:textId="29346C3F" w:rsidR="00E773C2" w:rsidRPr="00D23D30" w:rsidRDefault="00E773C2" w:rsidP="00E773C2">
      <w:pPr>
        <w:textAlignment w:val="baseline"/>
        <w:rPr>
          <w:rFonts w:ascii="Arial" w:eastAsia="Times New Roman" w:hAnsi="Arial" w:cs="Arial"/>
          <w:b/>
          <w:sz w:val="20"/>
          <w:szCs w:val="20"/>
          <w:lang w:val="es-ES" w:eastAsia="es-ES"/>
        </w:rPr>
      </w:pPr>
      <w:r w:rsidRPr="00D23D30">
        <w:rPr>
          <w:rFonts w:ascii="Arial" w:eastAsia="Times New Roman" w:hAnsi="Arial" w:cs="Arial"/>
          <w:sz w:val="20"/>
          <w:szCs w:val="20"/>
          <w:lang w:val="es-ES" w:eastAsia="es-ES"/>
        </w:rPr>
        <w:t xml:space="preserve">Subgerente Administrativo y Financiero </w:t>
      </w:r>
    </w:p>
    <w:p w14:paraId="338DEDC3" w14:textId="77777777" w:rsidR="00E773C2" w:rsidRPr="00D23D30" w:rsidRDefault="00E773C2" w:rsidP="007C6D1B">
      <w:pPr>
        <w:textAlignment w:val="baseline"/>
        <w:rPr>
          <w:rFonts w:ascii="Arial" w:eastAsia="Times New Roman" w:hAnsi="Arial" w:cs="Arial"/>
          <w:b/>
          <w:sz w:val="20"/>
          <w:szCs w:val="20"/>
          <w:lang w:val="es-ES" w:eastAsia="es-ES"/>
        </w:rPr>
      </w:pPr>
    </w:p>
    <w:p w14:paraId="2FF7BFB1" w14:textId="77777777" w:rsidR="007C6D1B" w:rsidRDefault="007C6D1B" w:rsidP="007C6D1B">
      <w:pPr>
        <w:textAlignment w:val="baseline"/>
        <w:rPr>
          <w:rFonts w:ascii="Arial" w:eastAsia="Times New Roman" w:hAnsi="Arial" w:cs="Arial"/>
          <w:sz w:val="20"/>
          <w:szCs w:val="20"/>
          <w:lang w:val="es-ES" w:eastAsia="es-ES"/>
        </w:rPr>
      </w:pPr>
    </w:p>
    <w:p w14:paraId="639730E8" w14:textId="77777777" w:rsidR="00D23D30" w:rsidRPr="00D23D30" w:rsidRDefault="00D23D30" w:rsidP="007C6D1B">
      <w:pPr>
        <w:textAlignment w:val="baseline"/>
        <w:rPr>
          <w:rFonts w:ascii="Arial" w:eastAsia="Times New Roman" w:hAnsi="Arial" w:cs="Arial"/>
          <w:sz w:val="20"/>
          <w:szCs w:val="20"/>
          <w:lang w:val="es-ES" w:eastAsia="es-ES"/>
        </w:rPr>
      </w:pPr>
    </w:p>
    <w:p w14:paraId="4E81B92C" w14:textId="77777777" w:rsidR="007C6D1B" w:rsidRPr="00D23D30" w:rsidRDefault="007C6D1B" w:rsidP="007C6D1B">
      <w:pPr>
        <w:textAlignment w:val="baseline"/>
        <w:rPr>
          <w:rFonts w:ascii="Arial" w:eastAsia="Times New Roman" w:hAnsi="Arial" w:cs="Arial"/>
          <w:sz w:val="20"/>
          <w:szCs w:val="20"/>
          <w:lang w:val="es-ES" w:eastAsia="es-ES"/>
        </w:rPr>
      </w:pPr>
    </w:p>
    <w:p w14:paraId="61A9BEF3" w14:textId="408E19DC" w:rsidR="007C6D1B" w:rsidRPr="00D23D30" w:rsidRDefault="007C6D1B" w:rsidP="00D23D30">
      <w:pPr>
        <w:jc w:val="right"/>
        <w:rPr>
          <w:rFonts w:ascii="Arial" w:hAnsi="Arial" w:cs="Arial"/>
          <w:b/>
          <w:sz w:val="20"/>
          <w:szCs w:val="20"/>
          <w:lang w:val="es-ES" w:eastAsia="es-ES"/>
        </w:rPr>
      </w:pPr>
      <w:r w:rsidRPr="00D23D30">
        <w:rPr>
          <w:rFonts w:ascii="Arial" w:hAnsi="Arial" w:cs="Arial"/>
          <w:b/>
          <w:sz w:val="20"/>
          <w:szCs w:val="20"/>
          <w:lang w:val="es-ES" w:eastAsia="es-ES"/>
        </w:rPr>
        <w:t>ASUNTO:</w:t>
      </w:r>
      <w:r w:rsidR="00D23D30" w:rsidRPr="00D23D30">
        <w:rPr>
          <w:rFonts w:ascii="Arial" w:hAnsi="Arial" w:cs="Arial"/>
          <w:b/>
          <w:sz w:val="20"/>
          <w:szCs w:val="20"/>
          <w:lang w:val="es-ES" w:eastAsia="es-ES"/>
        </w:rPr>
        <w:t xml:space="preserve"> NOVEDADES PRESENTADAS POR REFERENTE DE CENTRAL DE ESTERILIZACION E INSTRUMENTACION QUIRURGICA.</w:t>
      </w:r>
      <w:r w:rsidRPr="00D23D30">
        <w:rPr>
          <w:rFonts w:ascii="Arial" w:hAnsi="Arial" w:cs="Arial"/>
          <w:b/>
          <w:sz w:val="20"/>
          <w:szCs w:val="20"/>
          <w:lang w:val="es-ES" w:eastAsia="es-ES"/>
        </w:rPr>
        <w:t xml:space="preserve"> </w:t>
      </w:r>
    </w:p>
    <w:p w14:paraId="480F54AE" w14:textId="77777777" w:rsidR="007C6D1B" w:rsidRPr="00D23D30" w:rsidRDefault="007C6D1B" w:rsidP="007C6D1B">
      <w:pPr>
        <w:rPr>
          <w:rFonts w:ascii="Arial" w:hAnsi="Arial" w:cs="Arial"/>
          <w:sz w:val="20"/>
          <w:szCs w:val="20"/>
          <w:lang w:val="es-ES" w:eastAsia="es-ES"/>
        </w:rPr>
      </w:pPr>
    </w:p>
    <w:p w14:paraId="0F308057" w14:textId="77777777" w:rsidR="007C6D1B" w:rsidRDefault="007C6D1B" w:rsidP="007C6D1B">
      <w:pPr>
        <w:spacing w:line="276" w:lineRule="auto"/>
        <w:jc w:val="both"/>
        <w:rPr>
          <w:rFonts w:ascii="Arial" w:hAnsi="Arial" w:cs="Arial"/>
          <w:sz w:val="20"/>
          <w:szCs w:val="20"/>
          <w:lang w:val="es-ES" w:eastAsia="es-ES"/>
        </w:rPr>
      </w:pPr>
    </w:p>
    <w:p w14:paraId="6F5DB14D" w14:textId="77777777" w:rsidR="00D23D30" w:rsidRPr="00D23D30" w:rsidRDefault="00D23D30" w:rsidP="007C6D1B">
      <w:pPr>
        <w:spacing w:line="276" w:lineRule="auto"/>
        <w:jc w:val="both"/>
        <w:rPr>
          <w:rFonts w:ascii="Arial" w:hAnsi="Arial" w:cs="Arial"/>
          <w:sz w:val="20"/>
          <w:szCs w:val="20"/>
          <w:lang w:val="es-ES" w:eastAsia="es-ES"/>
        </w:rPr>
      </w:pPr>
    </w:p>
    <w:p w14:paraId="00234AC8" w14:textId="5E0C54EA" w:rsidR="007C6D1B" w:rsidRPr="00D23D30" w:rsidRDefault="007C6D1B" w:rsidP="007C6D1B">
      <w:pPr>
        <w:spacing w:line="276" w:lineRule="auto"/>
        <w:jc w:val="both"/>
        <w:rPr>
          <w:rFonts w:ascii="Arial" w:hAnsi="Arial" w:cs="Arial"/>
          <w:sz w:val="20"/>
          <w:szCs w:val="20"/>
          <w:lang w:val="es-ES" w:eastAsia="es-ES"/>
        </w:rPr>
      </w:pPr>
      <w:r w:rsidRPr="00D23D30">
        <w:rPr>
          <w:rFonts w:ascii="Arial" w:hAnsi="Arial" w:cs="Arial"/>
          <w:sz w:val="20"/>
          <w:szCs w:val="20"/>
          <w:lang w:val="es-ES" w:eastAsia="es-ES"/>
        </w:rPr>
        <w:t>La presente es con el fin de informar lo que se ha venido presentando por parte de la referente de central de esterilización Liliana Peña.</w:t>
      </w:r>
    </w:p>
    <w:p w14:paraId="1A226B1A" w14:textId="2589724B" w:rsidR="007C6D1B" w:rsidRPr="00D23D30" w:rsidRDefault="007C6D1B" w:rsidP="007C6D1B">
      <w:pPr>
        <w:spacing w:line="276" w:lineRule="auto"/>
        <w:jc w:val="both"/>
        <w:rPr>
          <w:rFonts w:ascii="Arial" w:hAnsi="Arial" w:cs="Arial"/>
          <w:sz w:val="20"/>
          <w:szCs w:val="20"/>
          <w:lang w:val="es-ES" w:eastAsia="es-ES"/>
        </w:rPr>
      </w:pPr>
    </w:p>
    <w:p w14:paraId="02BA596A" w14:textId="6D2A38C8" w:rsidR="009D6666" w:rsidRPr="00D23D30" w:rsidRDefault="007C6D1B" w:rsidP="007C6D1B">
      <w:pPr>
        <w:pStyle w:val="Prrafodelista"/>
        <w:numPr>
          <w:ilvl w:val="0"/>
          <w:numId w:val="33"/>
        </w:numPr>
        <w:spacing w:line="276" w:lineRule="auto"/>
        <w:jc w:val="both"/>
        <w:rPr>
          <w:rFonts w:cs="Arial"/>
          <w:sz w:val="20"/>
          <w:szCs w:val="20"/>
        </w:rPr>
      </w:pPr>
      <w:r w:rsidRPr="00D23D30">
        <w:rPr>
          <w:rFonts w:cs="Arial"/>
          <w:sz w:val="20"/>
          <w:szCs w:val="20"/>
        </w:rPr>
        <w:t>Para el mes de noviembre se le notifico de la compra y recibo de la pinza de urología de Richard Wolf</w:t>
      </w:r>
      <w:r w:rsidR="009D6666" w:rsidRPr="00D23D30">
        <w:rPr>
          <w:rFonts w:cs="Arial"/>
          <w:sz w:val="20"/>
          <w:szCs w:val="20"/>
        </w:rPr>
        <w:t>. El cual le aviso vía telefónica para que se comunicara con la ingeniera de biomédica para la entrega y así mismo, se iniciara el debido proceso de esterilización para su uso por parte de la especialidad de urología.</w:t>
      </w:r>
      <w:r w:rsidR="00DE1C83" w:rsidRPr="00D23D30">
        <w:rPr>
          <w:rFonts w:cs="Arial"/>
          <w:sz w:val="20"/>
          <w:szCs w:val="20"/>
        </w:rPr>
        <w:t xml:space="preserve"> </w:t>
      </w:r>
      <w:r w:rsidR="009D6666" w:rsidRPr="00D23D30">
        <w:rPr>
          <w:rFonts w:cs="Arial"/>
          <w:sz w:val="20"/>
          <w:szCs w:val="20"/>
        </w:rPr>
        <w:t>El día 17 de enero me refiere el urólogo de turno</w:t>
      </w:r>
      <w:r w:rsidR="00CD15D9" w:rsidRPr="00D23D30">
        <w:rPr>
          <w:rFonts w:cs="Arial"/>
          <w:sz w:val="20"/>
          <w:szCs w:val="20"/>
        </w:rPr>
        <w:t xml:space="preserve">, Que le había solicitado a Liliana la pinza porque necesitaba realizar un procedimiento y la respuesta de la instrumentadora fue “que la pinza no la han comprado” el cual el doc. se le hace raro, porque ya se le había informado de la compra de la misma para utilizarla. El cual el me realiza la pregunta para confirmar. Le </w:t>
      </w:r>
      <w:r w:rsidR="002F52FA" w:rsidRPr="00D23D30">
        <w:rPr>
          <w:rFonts w:cs="Arial"/>
          <w:sz w:val="20"/>
          <w:szCs w:val="20"/>
        </w:rPr>
        <w:t>pregunto</w:t>
      </w:r>
      <w:r w:rsidR="00CD15D9" w:rsidRPr="00D23D30">
        <w:rPr>
          <w:rFonts w:cs="Arial"/>
          <w:sz w:val="20"/>
          <w:szCs w:val="20"/>
        </w:rPr>
        <w:t xml:space="preserve"> a … por la pinza, ya que llevaba más de un mes de haber llegado </w:t>
      </w:r>
      <w:r w:rsidR="002F52FA" w:rsidRPr="00D23D30">
        <w:rPr>
          <w:rFonts w:cs="Arial"/>
          <w:sz w:val="20"/>
          <w:szCs w:val="20"/>
        </w:rPr>
        <w:t>y me la solicitaron porque no estaba. La cual la respuesta de la referente de central de esterilización fue “Que ni se acordaba de esa pinza”. El cual me dirijo a biomédicos para reclamar y hacer directamente la entrega de esta. Ya en ese momento la referente llega y se le entrega para que inicie el debido proceso de esterilización.</w:t>
      </w:r>
    </w:p>
    <w:p w14:paraId="672D7A92" w14:textId="56C42BBF" w:rsidR="002F52FA" w:rsidRPr="00D23D30" w:rsidRDefault="002F52FA" w:rsidP="007C6D1B">
      <w:pPr>
        <w:spacing w:line="276" w:lineRule="auto"/>
        <w:jc w:val="both"/>
        <w:rPr>
          <w:rFonts w:ascii="Arial" w:hAnsi="Arial" w:cs="Arial"/>
          <w:sz w:val="20"/>
          <w:szCs w:val="20"/>
          <w:lang w:val="es-ES" w:eastAsia="es-ES"/>
        </w:rPr>
      </w:pPr>
    </w:p>
    <w:p w14:paraId="421CCAC6" w14:textId="599C061C" w:rsidR="00E92985" w:rsidRPr="00D23D30" w:rsidRDefault="002F52FA" w:rsidP="00E92985">
      <w:pPr>
        <w:pStyle w:val="Prrafodelista"/>
        <w:numPr>
          <w:ilvl w:val="0"/>
          <w:numId w:val="33"/>
        </w:numPr>
        <w:spacing w:line="276" w:lineRule="auto"/>
        <w:jc w:val="both"/>
        <w:rPr>
          <w:rFonts w:cs="Arial"/>
          <w:sz w:val="20"/>
          <w:szCs w:val="20"/>
        </w:rPr>
      </w:pPr>
      <w:r w:rsidRPr="00D23D30">
        <w:rPr>
          <w:rFonts w:cs="Arial"/>
          <w:sz w:val="20"/>
          <w:szCs w:val="20"/>
        </w:rPr>
        <w:t>Falta constante de solicitud de paquete desechables para las cirugías de urgencias y quirúrgicas.</w:t>
      </w:r>
      <w:r w:rsidR="00DE1C83" w:rsidRPr="00D23D30">
        <w:rPr>
          <w:rFonts w:cs="Arial"/>
          <w:sz w:val="20"/>
          <w:szCs w:val="20"/>
        </w:rPr>
        <w:t xml:space="preserve"> Bien se sabe que el stock de paquetes para el día son aproximadamente de </w:t>
      </w:r>
      <w:r w:rsidR="00DE1C83" w:rsidRPr="00D23D30">
        <w:rPr>
          <w:rFonts w:cs="Arial"/>
          <w:sz w:val="20"/>
          <w:szCs w:val="20"/>
          <w:u w:val="single"/>
        </w:rPr>
        <w:t>30 paquetes promedio parta cumplir con la demanda de urgencia y programada</w:t>
      </w:r>
      <w:r w:rsidR="00DE1C83" w:rsidRPr="00D23D30">
        <w:rPr>
          <w:rFonts w:cs="Arial"/>
          <w:sz w:val="20"/>
          <w:szCs w:val="20"/>
        </w:rPr>
        <w:t>; Ya que en el momento hay poca disponibilidad de paquetes quirúrgicos de tela, el cual se cuenta con solo 8 paquetes de general y se suple la necesidad restante con los paquetes desechables. Una de las fallas que se ha presentado es el aviso o solicitud de estos paquetes desechables cuando solo queda dos o tres paquetes</w:t>
      </w:r>
      <w:r w:rsidR="00C43C22" w:rsidRPr="00D23D30">
        <w:rPr>
          <w:rFonts w:cs="Arial"/>
          <w:sz w:val="20"/>
          <w:szCs w:val="20"/>
        </w:rPr>
        <w:t xml:space="preserve"> y cirugías pendientes por realizar aún. El día 18 de enero me informa vía telefónica que necesita más paquetes que le solucione porque solo </w:t>
      </w:r>
      <w:r w:rsidR="00C43C22" w:rsidRPr="00D23D30">
        <w:rPr>
          <w:rFonts w:cs="Arial"/>
          <w:sz w:val="20"/>
          <w:szCs w:val="20"/>
        </w:rPr>
        <w:lastRenderedPageBreak/>
        <w:t xml:space="preserve">quedan 3 paquetes, mediante el cual le refiero que llame directamente a la referente de almacén para que los envíen, me refiero que ya había solucionado. Después un tiempito me llama el jefe de turno a cometerme que la referente de esterilización le dijo que solucionara lo de los paquetes o si no, tocaba cancelar cirugías de urgencias que dejarlas para el siguiente día. El cual le refiero al jefe que no, que ya le soluciono, realiza la llamada a la líder de almacén solicitándome me colabore con los paquetes, ya que la respuesta de Liliana fue que: “Que ella llamaba y no contestaban” Lo cual me entregaron los paquetes y se cubrió la necesidad. En cuestión; Dentro de las funciones que debe cumplir como referente de central de esterilización, es tener claro y prevenir los faltantes de insumos con tiempo; no sobre el tiempo y solucionando estas mismas faltas. No asignarle el trabajo a los demás. </w:t>
      </w:r>
    </w:p>
    <w:p w14:paraId="51A35908" w14:textId="23EE9D8A" w:rsidR="00E92985" w:rsidRPr="00D23D30" w:rsidRDefault="00E92985" w:rsidP="00E92985">
      <w:pPr>
        <w:pStyle w:val="Prrafodelista"/>
        <w:spacing w:line="276" w:lineRule="auto"/>
        <w:jc w:val="both"/>
        <w:rPr>
          <w:rFonts w:cs="Arial"/>
          <w:sz w:val="20"/>
          <w:szCs w:val="20"/>
        </w:rPr>
      </w:pPr>
    </w:p>
    <w:p w14:paraId="34EA41EA" w14:textId="5A0DAFCF" w:rsidR="00E92985" w:rsidRPr="00D23D30" w:rsidRDefault="00E92985" w:rsidP="00E92985">
      <w:pPr>
        <w:pStyle w:val="Prrafodelista"/>
        <w:numPr>
          <w:ilvl w:val="0"/>
          <w:numId w:val="33"/>
        </w:numPr>
        <w:spacing w:line="276" w:lineRule="auto"/>
        <w:jc w:val="both"/>
        <w:rPr>
          <w:rFonts w:cs="Arial"/>
          <w:sz w:val="20"/>
          <w:szCs w:val="20"/>
        </w:rPr>
      </w:pPr>
      <w:r w:rsidRPr="00D23D30">
        <w:rPr>
          <w:rFonts w:cs="Arial"/>
          <w:sz w:val="20"/>
          <w:szCs w:val="20"/>
        </w:rPr>
        <w:t xml:space="preserve">Incido tardía de programación por falta de instrumental esterilizado a tiempo. Ya que se ha presentado en diferentes ocasiones. El único tardío de la programada porque el día anterior no se realiza el debido proceso de esterilización ya que no se cuenta con la carga completa por ende se debe esperar hasta el siguiente a que este la carga completa para poder iniciar este proceso. Esto representa retraso en las cirugías. </w:t>
      </w:r>
    </w:p>
    <w:p w14:paraId="00A95677" w14:textId="2A46C127" w:rsidR="00BD5BFD" w:rsidRPr="00D23D30" w:rsidRDefault="00BD5BFD" w:rsidP="00BD5BFD">
      <w:pPr>
        <w:pStyle w:val="Prrafodelista"/>
        <w:spacing w:line="276" w:lineRule="auto"/>
        <w:jc w:val="both"/>
        <w:rPr>
          <w:rFonts w:cs="Arial"/>
          <w:sz w:val="20"/>
          <w:szCs w:val="20"/>
        </w:rPr>
      </w:pPr>
    </w:p>
    <w:p w14:paraId="6DBE7E00" w14:textId="64C9BE7C" w:rsidR="007C6D1B" w:rsidRPr="00D23D30" w:rsidRDefault="00E773C2" w:rsidP="007C6D1B">
      <w:pPr>
        <w:pStyle w:val="Prrafodelista"/>
        <w:numPr>
          <w:ilvl w:val="0"/>
          <w:numId w:val="33"/>
        </w:numPr>
        <w:spacing w:line="276" w:lineRule="auto"/>
        <w:jc w:val="both"/>
        <w:rPr>
          <w:rFonts w:cs="Arial"/>
          <w:sz w:val="20"/>
          <w:szCs w:val="20"/>
        </w:rPr>
      </w:pPr>
      <w:r w:rsidRPr="00D23D30">
        <w:rPr>
          <w:rFonts w:cs="Arial"/>
          <w:sz w:val="20"/>
          <w:szCs w:val="20"/>
        </w:rPr>
        <w:t xml:space="preserve">Lo relacionado con el cuadro de turnos de instrumentación quirúrgica con relación a programadas. Después de los daños ocasionados e inconvenientes presentados, se indicaron planes de mejora para la asignación del personal quirúrgico que trabaja con las especialidades que viene una vez al mes, el cual no se ha venido cumpliendo. Según lo solicitado.  </w:t>
      </w:r>
    </w:p>
    <w:p w14:paraId="2C984850" w14:textId="2A9D7796" w:rsidR="007C6D1B" w:rsidRPr="00D23D30" w:rsidRDefault="007C6D1B" w:rsidP="007C6D1B">
      <w:pPr>
        <w:spacing w:line="276" w:lineRule="auto"/>
        <w:jc w:val="both"/>
        <w:rPr>
          <w:rFonts w:ascii="Arial" w:hAnsi="Arial" w:cs="Arial"/>
          <w:sz w:val="20"/>
          <w:szCs w:val="20"/>
          <w:lang w:val="es-ES" w:eastAsia="es-ES"/>
        </w:rPr>
      </w:pPr>
    </w:p>
    <w:p w14:paraId="64F88237" w14:textId="67F0E36B" w:rsidR="007C6D1B" w:rsidRPr="00D23D30" w:rsidRDefault="00E92985" w:rsidP="00E92985">
      <w:pPr>
        <w:spacing w:line="276" w:lineRule="auto"/>
        <w:jc w:val="both"/>
        <w:rPr>
          <w:rFonts w:ascii="Arial" w:hAnsi="Arial" w:cs="Arial"/>
          <w:sz w:val="20"/>
          <w:szCs w:val="20"/>
          <w:lang w:val="es-ES" w:eastAsia="es-ES"/>
        </w:rPr>
      </w:pPr>
      <w:r w:rsidRPr="00D23D30">
        <w:rPr>
          <w:rFonts w:ascii="Arial" w:hAnsi="Arial" w:cs="Arial"/>
          <w:sz w:val="20"/>
          <w:szCs w:val="20"/>
          <w:lang w:val="es-ES" w:eastAsia="es-ES"/>
        </w:rPr>
        <w:t xml:space="preserve">Esto con el fin de que se realicen </w:t>
      </w:r>
      <w:r w:rsidR="007C6D1B" w:rsidRPr="00D23D30">
        <w:rPr>
          <w:rFonts w:ascii="Arial" w:hAnsi="Arial" w:cs="Arial"/>
          <w:sz w:val="20"/>
          <w:szCs w:val="20"/>
          <w:lang w:val="es-ES" w:eastAsia="es-ES"/>
        </w:rPr>
        <w:t>planes de mejora</w:t>
      </w:r>
      <w:r w:rsidRPr="00D23D30">
        <w:rPr>
          <w:rFonts w:ascii="Arial" w:hAnsi="Arial" w:cs="Arial"/>
          <w:sz w:val="20"/>
          <w:szCs w:val="20"/>
          <w:lang w:val="es-ES" w:eastAsia="es-ES"/>
        </w:rPr>
        <w:t xml:space="preserve"> para la central de esterilización</w:t>
      </w:r>
      <w:r w:rsidR="00DA70E6" w:rsidRPr="00D23D30">
        <w:rPr>
          <w:rFonts w:ascii="Arial" w:hAnsi="Arial" w:cs="Arial"/>
          <w:sz w:val="20"/>
          <w:szCs w:val="20"/>
          <w:lang w:val="es-ES" w:eastAsia="es-ES"/>
        </w:rPr>
        <w:t xml:space="preserve"> </w:t>
      </w:r>
      <w:r w:rsidR="00186E75" w:rsidRPr="00D23D30">
        <w:rPr>
          <w:rFonts w:ascii="Arial" w:hAnsi="Arial" w:cs="Arial"/>
          <w:sz w:val="20"/>
          <w:szCs w:val="20"/>
          <w:lang w:val="es-ES" w:eastAsia="es-ES"/>
        </w:rPr>
        <w:t xml:space="preserve">y el grupo de </w:t>
      </w:r>
      <w:r w:rsidR="00DA70E6" w:rsidRPr="00D23D30">
        <w:rPr>
          <w:rFonts w:ascii="Arial" w:hAnsi="Arial" w:cs="Arial"/>
          <w:sz w:val="20"/>
          <w:szCs w:val="20"/>
          <w:lang w:val="es-ES" w:eastAsia="es-ES"/>
        </w:rPr>
        <w:t xml:space="preserve">instrumentación quirúrgica, </w:t>
      </w:r>
      <w:r w:rsidR="00186E75" w:rsidRPr="00D23D30">
        <w:rPr>
          <w:rFonts w:ascii="Arial" w:hAnsi="Arial" w:cs="Arial"/>
          <w:sz w:val="20"/>
          <w:szCs w:val="20"/>
          <w:lang w:val="es-ES" w:eastAsia="es-ES"/>
        </w:rPr>
        <w:t xml:space="preserve">con el fin de prevenir estos inconvenientes en programaciones futuras; ya que se estarán implementando nuevos procedimientos y ampliación de quirófanos. </w:t>
      </w:r>
      <w:r w:rsidR="00DA70E6" w:rsidRPr="00D23D30">
        <w:rPr>
          <w:rFonts w:ascii="Arial" w:hAnsi="Arial" w:cs="Arial"/>
          <w:sz w:val="20"/>
          <w:szCs w:val="20"/>
          <w:lang w:val="es-ES" w:eastAsia="es-ES"/>
        </w:rPr>
        <w:t xml:space="preserve"> </w:t>
      </w:r>
    </w:p>
    <w:p w14:paraId="2CA87497" w14:textId="77777777" w:rsidR="007C6D1B" w:rsidRPr="00D23D30" w:rsidRDefault="007C6D1B" w:rsidP="007C6D1B">
      <w:pPr>
        <w:rPr>
          <w:rFonts w:ascii="Arial" w:hAnsi="Arial" w:cs="Arial"/>
          <w:sz w:val="20"/>
          <w:szCs w:val="20"/>
          <w:lang w:val="es-ES" w:eastAsia="es-ES"/>
        </w:rPr>
      </w:pPr>
    </w:p>
    <w:p w14:paraId="558D8957" w14:textId="77777777" w:rsidR="007C6D1B" w:rsidRPr="00D23D30" w:rsidRDefault="007C6D1B" w:rsidP="007C6D1B">
      <w:pPr>
        <w:jc w:val="both"/>
        <w:rPr>
          <w:rFonts w:ascii="Arial" w:hAnsi="Arial" w:cs="Arial"/>
          <w:sz w:val="20"/>
          <w:szCs w:val="20"/>
          <w:lang w:val="es-ES" w:eastAsia="es-ES"/>
        </w:rPr>
      </w:pPr>
    </w:p>
    <w:p w14:paraId="2C99ADCB" w14:textId="77777777" w:rsidR="007C6D1B" w:rsidRPr="00D23D30" w:rsidRDefault="007C6D1B" w:rsidP="007C6D1B">
      <w:pPr>
        <w:jc w:val="both"/>
        <w:rPr>
          <w:rFonts w:ascii="Arial" w:hAnsi="Arial" w:cs="Arial"/>
          <w:sz w:val="20"/>
          <w:szCs w:val="20"/>
        </w:rPr>
      </w:pPr>
      <w:r w:rsidRPr="00D23D30">
        <w:rPr>
          <w:rFonts w:ascii="Arial" w:hAnsi="Arial" w:cs="Arial"/>
          <w:sz w:val="20"/>
          <w:szCs w:val="20"/>
        </w:rPr>
        <w:t xml:space="preserve">Agradezco de su atención </w:t>
      </w:r>
    </w:p>
    <w:p w14:paraId="1EAD1B4A" w14:textId="77777777" w:rsidR="007C6D1B" w:rsidRPr="00D23D30" w:rsidRDefault="007C6D1B" w:rsidP="007C6D1B">
      <w:pPr>
        <w:autoSpaceDE w:val="0"/>
        <w:autoSpaceDN w:val="0"/>
        <w:adjustRightInd w:val="0"/>
        <w:jc w:val="both"/>
        <w:rPr>
          <w:rFonts w:ascii="Arial" w:eastAsia="Times New Roman" w:hAnsi="Arial" w:cs="Arial"/>
          <w:sz w:val="20"/>
          <w:szCs w:val="20"/>
          <w:lang w:val="es-ES" w:eastAsia="es-ES"/>
        </w:rPr>
      </w:pPr>
    </w:p>
    <w:p w14:paraId="71FCB7DA" w14:textId="77777777" w:rsidR="007C6D1B" w:rsidRPr="00D23D30" w:rsidRDefault="007C6D1B" w:rsidP="007C6D1B">
      <w:pPr>
        <w:autoSpaceDE w:val="0"/>
        <w:autoSpaceDN w:val="0"/>
        <w:adjustRightInd w:val="0"/>
        <w:jc w:val="both"/>
        <w:rPr>
          <w:rFonts w:ascii="Arial" w:eastAsia="Times New Roman" w:hAnsi="Arial" w:cs="Arial"/>
          <w:sz w:val="20"/>
          <w:szCs w:val="20"/>
          <w:lang w:val="es-ES" w:eastAsia="es-ES"/>
        </w:rPr>
      </w:pPr>
    </w:p>
    <w:p w14:paraId="07261B76" w14:textId="77777777" w:rsidR="007C6D1B" w:rsidRPr="00D23D30" w:rsidRDefault="007C6D1B" w:rsidP="007C6D1B">
      <w:pPr>
        <w:autoSpaceDE w:val="0"/>
        <w:autoSpaceDN w:val="0"/>
        <w:adjustRightInd w:val="0"/>
        <w:jc w:val="both"/>
        <w:rPr>
          <w:rFonts w:ascii="Arial" w:eastAsia="Times New Roman" w:hAnsi="Arial" w:cs="Arial"/>
          <w:sz w:val="20"/>
          <w:szCs w:val="20"/>
          <w:lang w:val="es-ES" w:eastAsia="es-ES"/>
        </w:rPr>
      </w:pPr>
    </w:p>
    <w:p w14:paraId="5BF83BAF" w14:textId="77777777" w:rsidR="007C6D1B" w:rsidRPr="00D23D30" w:rsidRDefault="007C6D1B" w:rsidP="007C6D1B">
      <w:pPr>
        <w:autoSpaceDE w:val="0"/>
        <w:autoSpaceDN w:val="0"/>
        <w:adjustRightInd w:val="0"/>
        <w:jc w:val="both"/>
        <w:rPr>
          <w:rFonts w:ascii="Arial" w:eastAsia="Times New Roman" w:hAnsi="Arial" w:cs="Arial"/>
          <w:sz w:val="20"/>
          <w:szCs w:val="20"/>
          <w:lang w:val="es-ES" w:eastAsia="es-ES"/>
        </w:rPr>
      </w:pPr>
      <w:r w:rsidRPr="00D23D30">
        <w:rPr>
          <w:rFonts w:ascii="Arial" w:eastAsia="Times New Roman" w:hAnsi="Arial" w:cs="Arial"/>
          <w:sz w:val="20"/>
          <w:szCs w:val="20"/>
          <w:lang w:val="es-ES" w:eastAsia="es-ES"/>
        </w:rPr>
        <w:t xml:space="preserve">Atentamente, </w:t>
      </w:r>
    </w:p>
    <w:p w14:paraId="5D167CCB" w14:textId="77777777" w:rsidR="007C6D1B" w:rsidRPr="00D23D30" w:rsidRDefault="007C6D1B" w:rsidP="007C6D1B">
      <w:pPr>
        <w:autoSpaceDE w:val="0"/>
        <w:autoSpaceDN w:val="0"/>
        <w:adjustRightInd w:val="0"/>
        <w:jc w:val="both"/>
        <w:rPr>
          <w:rFonts w:ascii="Arial" w:eastAsia="Times New Roman" w:hAnsi="Arial" w:cs="Arial"/>
          <w:sz w:val="20"/>
          <w:szCs w:val="20"/>
          <w:lang w:val="es-ES" w:eastAsia="es-ES"/>
        </w:rPr>
      </w:pPr>
    </w:p>
    <w:p w14:paraId="42BE57E1" w14:textId="77777777" w:rsidR="007C6D1B" w:rsidRPr="00D23D30" w:rsidRDefault="007C6D1B" w:rsidP="007C6D1B">
      <w:pPr>
        <w:autoSpaceDE w:val="0"/>
        <w:autoSpaceDN w:val="0"/>
        <w:adjustRightInd w:val="0"/>
        <w:jc w:val="both"/>
        <w:rPr>
          <w:rFonts w:ascii="Arial" w:eastAsia="Times New Roman" w:hAnsi="Arial" w:cs="Arial"/>
          <w:sz w:val="20"/>
          <w:szCs w:val="20"/>
          <w:lang w:val="es-ES" w:eastAsia="es-ES"/>
        </w:rPr>
      </w:pPr>
    </w:p>
    <w:p w14:paraId="1B3E2E4E" w14:textId="77777777" w:rsidR="007C6D1B" w:rsidRPr="00D23D30" w:rsidRDefault="007C6D1B" w:rsidP="007C6D1B">
      <w:pPr>
        <w:autoSpaceDE w:val="0"/>
        <w:autoSpaceDN w:val="0"/>
        <w:adjustRightInd w:val="0"/>
        <w:jc w:val="both"/>
        <w:rPr>
          <w:rFonts w:ascii="Arial" w:eastAsia="Times New Roman" w:hAnsi="Arial" w:cs="Arial"/>
          <w:sz w:val="20"/>
          <w:szCs w:val="20"/>
          <w:lang w:val="es-ES" w:eastAsia="es-ES"/>
        </w:rPr>
      </w:pPr>
    </w:p>
    <w:p w14:paraId="3B831877" w14:textId="77777777" w:rsidR="007C6D1B" w:rsidRPr="00D23D30" w:rsidRDefault="007C6D1B" w:rsidP="007C6D1B">
      <w:pPr>
        <w:textAlignment w:val="baseline"/>
        <w:rPr>
          <w:rFonts w:ascii="Arial" w:eastAsia="Times New Roman" w:hAnsi="Arial" w:cs="Arial"/>
          <w:color w:val="000000"/>
          <w:sz w:val="20"/>
          <w:szCs w:val="20"/>
          <w:lang w:eastAsia="es-CO"/>
        </w:rPr>
      </w:pPr>
    </w:p>
    <w:p w14:paraId="2F4E5490" w14:textId="77777777" w:rsidR="007C6D1B" w:rsidRPr="00D23D30" w:rsidRDefault="007C6D1B" w:rsidP="007C6D1B">
      <w:pPr>
        <w:textAlignment w:val="baseline"/>
        <w:rPr>
          <w:rFonts w:ascii="Arial" w:eastAsia="Times New Roman" w:hAnsi="Arial" w:cs="Arial"/>
          <w:color w:val="000000"/>
          <w:sz w:val="20"/>
          <w:szCs w:val="20"/>
          <w:lang w:eastAsia="es-CO"/>
        </w:rPr>
        <w:sectPr w:rsidR="007C6D1B" w:rsidRPr="00D23D30" w:rsidSect="0096676D">
          <w:headerReference w:type="default" r:id="rId12"/>
          <w:footerReference w:type="default" r:id="rId13"/>
          <w:type w:val="continuous"/>
          <w:pgSz w:w="12240" w:h="15840" w:code="1"/>
          <w:pgMar w:top="1417" w:right="1701" w:bottom="1417" w:left="1701" w:header="709" w:footer="0" w:gutter="0"/>
          <w:cols w:space="708"/>
          <w:docGrid w:linePitch="360"/>
        </w:sectPr>
      </w:pPr>
    </w:p>
    <w:p w14:paraId="6B0EEF27" w14:textId="6CB62DA5" w:rsidR="007C6D1B" w:rsidRPr="00D23D30" w:rsidRDefault="007C6D1B" w:rsidP="007C6D1B">
      <w:pPr>
        <w:textAlignment w:val="baseline"/>
        <w:rPr>
          <w:rFonts w:ascii="Arial" w:eastAsia="Times New Roman" w:hAnsi="Arial" w:cs="Arial"/>
          <w:color w:val="000000"/>
          <w:sz w:val="20"/>
          <w:szCs w:val="20"/>
          <w:lang w:eastAsia="es-CO"/>
        </w:rPr>
      </w:pPr>
      <w:r w:rsidRPr="00D23D30">
        <w:rPr>
          <w:rFonts w:ascii="Arial" w:eastAsia="Times New Roman" w:hAnsi="Arial" w:cs="Arial"/>
          <w:color w:val="000000"/>
          <w:sz w:val="20"/>
          <w:szCs w:val="20"/>
          <w:lang w:eastAsia="es-CO"/>
        </w:rPr>
        <w:t>________________________________</w:t>
      </w:r>
      <w:r w:rsidR="00D23D30">
        <w:rPr>
          <w:rFonts w:ascii="Arial" w:eastAsia="Times New Roman" w:hAnsi="Arial" w:cs="Arial"/>
          <w:color w:val="000000"/>
          <w:sz w:val="20"/>
          <w:szCs w:val="20"/>
          <w:lang w:eastAsia="es-CO"/>
        </w:rPr>
        <w:t>____</w:t>
      </w:r>
    </w:p>
    <w:p w14:paraId="36F99904" w14:textId="77777777" w:rsidR="007C6D1B" w:rsidRPr="00D23D30" w:rsidRDefault="007C6D1B" w:rsidP="00D23D30">
      <w:pPr>
        <w:jc w:val="center"/>
        <w:textAlignment w:val="baseline"/>
        <w:rPr>
          <w:rFonts w:ascii="Arial" w:hAnsi="Arial" w:cs="Arial"/>
          <w:b/>
          <w:sz w:val="20"/>
          <w:szCs w:val="20"/>
          <w:lang w:val="es-ES" w:eastAsia="es-ES"/>
        </w:rPr>
      </w:pPr>
      <w:r w:rsidRPr="00D23D30">
        <w:rPr>
          <w:rFonts w:ascii="Arial" w:hAnsi="Arial" w:cs="Arial"/>
          <w:b/>
          <w:sz w:val="20"/>
          <w:szCs w:val="20"/>
          <w:lang w:val="es-ES" w:eastAsia="es-ES"/>
        </w:rPr>
        <w:t>ANYERLY KARINA CONTRERAS</w:t>
      </w:r>
    </w:p>
    <w:p w14:paraId="2826F343" w14:textId="7496DE37" w:rsidR="007C6D1B" w:rsidRPr="00D23D30" w:rsidRDefault="007C6D1B" w:rsidP="007C6D1B">
      <w:pPr>
        <w:jc w:val="center"/>
        <w:textAlignment w:val="baseline"/>
        <w:rPr>
          <w:rFonts w:ascii="Arial" w:hAnsi="Arial" w:cs="Arial"/>
          <w:b/>
          <w:sz w:val="20"/>
          <w:szCs w:val="20"/>
          <w:lang w:val="es-ES" w:eastAsia="es-ES"/>
        </w:rPr>
      </w:pPr>
      <w:r w:rsidRPr="00D23D30">
        <w:rPr>
          <w:rFonts w:ascii="Arial" w:hAnsi="Arial" w:cs="Arial"/>
          <w:b/>
          <w:sz w:val="20"/>
          <w:szCs w:val="20"/>
          <w:lang w:val="es-ES" w:eastAsia="es-ES"/>
        </w:rPr>
        <w:t xml:space="preserve">Líder de Quirófano y Cirugía Programada   </w:t>
      </w:r>
      <w:r w:rsidR="00D23D30">
        <w:rPr>
          <w:rFonts w:ascii="Arial" w:hAnsi="Arial" w:cs="Arial"/>
          <w:b/>
          <w:sz w:val="20"/>
          <w:szCs w:val="20"/>
          <w:lang w:val="es-ES" w:eastAsia="es-ES"/>
        </w:rPr>
        <w:t xml:space="preserve">                                                                                                                                                                 </w:t>
      </w:r>
      <w:r w:rsidRPr="00D23D30">
        <w:rPr>
          <w:rFonts w:ascii="Arial" w:hAnsi="Arial" w:cs="Arial"/>
          <w:b/>
          <w:sz w:val="20"/>
          <w:szCs w:val="20"/>
          <w:lang w:val="es-ES" w:eastAsia="es-ES"/>
        </w:rPr>
        <w:t xml:space="preserve">                                                                                                        </w:t>
      </w:r>
    </w:p>
    <w:p w14:paraId="38623679" w14:textId="77777777" w:rsidR="00D23D30" w:rsidRDefault="007C6D1B" w:rsidP="007C6D1B">
      <w:pPr>
        <w:jc w:val="right"/>
        <w:textAlignment w:val="baseline"/>
        <w:rPr>
          <w:rFonts w:ascii="Arial" w:hAnsi="Arial" w:cs="Arial"/>
          <w:sz w:val="20"/>
          <w:szCs w:val="20"/>
          <w:lang w:val="es-ES" w:eastAsia="es-ES"/>
        </w:rPr>
      </w:pPr>
      <w:r w:rsidRPr="00D23D30">
        <w:rPr>
          <w:rFonts w:ascii="Arial" w:hAnsi="Arial" w:cs="Arial"/>
          <w:sz w:val="20"/>
          <w:szCs w:val="20"/>
          <w:lang w:val="es-ES" w:eastAsia="es-ES"/>
        </w:rPr>
        <w:t xml:space="preserve">                 </w:t>
      </w:r>
      <w:r w:rsidR="00D23D30">
        <w:rPr>
          <w:rFonts w:ascii="Arial" w:hAnsi="Arial" w:cs="Arial"/>
          <w:sz w:val="20"/>
          <w:szCs w:val="20"/>
          <w:lang w:val="es-ES" w:eastAsia="es-ES"/>
        </w:rPr>
        <w:t xml:space="preserve">             </w:t>
      </w:r>
    </w:p>
    <w:p w14:paraId="1F91F9D1" w14:textId="77777777" w:rsidR="00D23D30" w:rsidRDefault="00D23D30" w:rsidP="007C6D1B">
      <w:pPr>
        <w:jc w:val="right"/>
        <w:textAlignment w:val="baseline"/>
        <w:rPr>
          <w:rFonts w:ascii="Arial" w:hAnsi="Arial" w:cs="Arial"/>
          <w:sz w:val="20"/>
          <w:szCs w:val="20"/>
          <w:lang w:val="es-ES" w:eastAsia="es-ES"/>
        </w:rPr>
      </w:pPr>
    </w:p>
    <w:p w14:paraId="05209E80" w14:textId="77777777" w:rsidR="00D23D30" w:rsidRDefault="00D23D30" w:rsidP="00D23D30">
      <w:pPr>
        <w:textAlignment w:val="baseline"/>
        <w:rPr>
          <w:rFonts w:ascii="Arial" w:hAnsi="Arial" w:cs="Arial"/>
          <w:sz w:val="20"/>
          <w:szCs w:val="20"/>
          <w:lang w:val="es-ES" w:eastAsia="es-ES"/>
        </w:rPr>
      </w:pPr>
    </w:p>
    <w:p w14:paraId="2D134324" w14:textId="77777777" w:rsidR="00D23D30" w:rsidRDefault="00D23D30" w:rsidP="00D23D30">
      <w:pPr>
        <w:textAlignment w:val="baseline"/>
        <w:rPr>
          <w:rFonts w:ascii="Arial" w:hAnsi="Arial" w:cs="Arial"/>
          <w:sz w:val="20"/>
          <w:szCs w:val="20"/>
          <w:lang w:val="es-ES" w:eastAsia="es-ES"/>
        </w:rPr>
      </w:pPr>
    </w:p>
    <w:p w14:paraId="3F870AF3" w14:textId="77777777" w:rsidR="00D23D30" w:rsidRDefault="00D23D30" w:rsidP="00D23D30">
      <w:pPr>
        <w:textAlignment w:val="baseline"/>
        <w:rPr>
          <w:rFonts w:ascii="Arial" w:hAnsi="Arial" w:cs="Arial"/>
          <w:sz w:val="20"/>
          <w:szCs w:val="20"/>
          <w:lang w:val="es-ES" w:eastAsia="es-ES"/>
        </w:rPr>
      </w:pPr>
    </w:p>
    <w:p w14:paraId="53F98FC5" w14:textId="77777777" w:rsidR="00D23D30" w:rsidRDefault="00D23D30" w:rsidP="00D23D30">
      <w:pPr>
        <w:textAlignment w:val="baseline"/>
        <w:rPr>
          <w:rFonts w:ascii="Arial" w:hAnsi="Arial" w:cs="Arial"/>
          <w:sz w:val="20"/>
          <w:szCs w:val="20"/>
          <w:lang w:val="es-ES" w:eastAsia="es-ES"/>
        </w:rPr>
      </w:pPr>
    </w:p>
    <w:p w14:paraId="23B47F38" w14:textId="77777777" w:rsidR="00D23D30" w:rsidRDefault="00D23D30" w:rsidP="00D23D30">
      <w:pPr>
        <w:textAlignment w:val="baseline"/>
        <w:rPr>
          <w:rFonts w:ascii="Arial" w:hAnsi="Arial" w:cs="Arial"/>
          <w:sz w:val="20"/>
          <w:szCs w:val="20"/>
          <w:lang w:val="es-ES" w:eastAsia="es-ES"/>
        </w:rPr>
      </w:pPr>
    </w:p>
    <w:p w14:paraId="6F64A343" w14:textId="77777777" w:rsidR="00D23D30" w:rsidRDefault="00D23D30" w:rsidP="00D23D30">
      <w:pPr>
        <w:textAlignment w:val="baseline"/>
        <w:rPr>
          <w:rFonts w:ascii="Arial" w:hAnsi="Arial" w:cs="Arial"/>
          <w:sz w:val="20"/>
          <w:szCs w:val="20"/>
          <w:lang w:val="es-ES" w:eastAsia="es-ES"/>
        </w:rPr>
      </w:pPr>
      <w:r>
        <w:rPr>
          <w:rFonts w:ascii="Arial" w:hAnsi="Arial" w:cs="Arial"/>
          <w:sz w:val="20"/>
          <w:szCs w:val="20"/>
          <w:lang w:val="es-ES" w:eastAsia="es-ES"/>
        </w:rPr>
        <w:t xml:space="preserve">                                                                                                       </w:t>
      </w:r>
    </w:p>
    <w:p w14:paraId="39832659" w14:textId="77777777" w:rsidR="00D23D30" w:rsidRDefault="00D23D30" w:rsidP="00D23D30">
      <w:pPr>
        <w:textAlignment w:val="baseline"/>
        <w:rPr>
          <w:rFonts w:ascii="Arial" w:hAnsi="Arial" w:cs="Arial"/>
          <w:sz w:val="20"/>
          <w:szCs w:val="20"/>
          <w:lang w:val="es-ES" w:eastAsia="es-ES"/>
        </w:rPr>
      </w:pPr>
    </w:p>
    <w:p w14:paraId="293CC380" w14:textId="77777777" w:rsidR="00D23D30" w:rsidRDefault="00D23D30" w:rsidP="00D23D30">
      <w:pPr>
        <w:textAlignment w:val="baseline"/>
        <w:rPr>
          <w:rFonts w:ascii="Arial" w:hAnsi="Arial" w:cs="Arial"/>
          <w:sz w:val="20"/>
          <w:szCs w:val="20"/>
          <w:lang w:val="es-ES" w:eastAsia="es-ES"/>
        </w:rPr>
      </w:pPr>
    </w:p>
    <w:p w14:paraId="6EEF716A" w14:textId="77777777" w:rsidR="00D23D30" w:rsidRDefault="00D23D30" w:rsidP="00D23D30">
      <w:pPr>
        <w:textAlignment w:val="baseline"/>
        <w:rPr>
          <w:rFonts w:ascii="Arial" w:hAnsi="Arial" w:cs="Arial"/>
          <w:sz w:val="20"/>
          <w:szCs w:val="20"/>
          <w:lang w:val="es-ES" w:eastAsia="es-ES"/>
        </w:rPr>
      </w:pPr>
    </w:p>
    <w:p w14:paraId="6CF8325D" w14:textId="77777777" w:rsidR="00D23D30" w:rsidRDefault="00D23D30" w:rsidP="00D23D30">
      <w:pPr>
        <w:textAlignment w:val="baseline"/>
        <w:rPr>
          <w:rFonts w:ascii="Arial" w:hAnsi="Arial" w:cs="Arial"/>
          <w:sz w:val="20"/>
          <w:szCs w:val="20"/>
          <w:lang w:val="es-ES" w:eastAsia="es-ES"/>
        </w:rPr>
      </w:pPr>
    </w:p>
    <w:p w14:paraId="09CF383C" w14:textId="77777777" w:rsidR="00D23D30" w:rsidRDefault="00D23D30" w:rsidP="00D23D30">
      <w:pPr>
        <w:textAlignment w:val="baseline"/>
        <w:rPr>
          <w:rFonts w:ascii="Arial" w:hAnsi="Arial" w:cs="Arial"/>
          <w:sz w:val="20"/>
          <w:szCs w:val="20"/>
          <w:lang w:val="es-ES" w:eastAsia="es-ES"/>
        </w:rPr>
      </w:pPr>
    </w:p>
    <w:p w14:paraId="794F1213" w14:textId="14BFF85E" w:rsidR="007C6D1B" w:rsidRPr="00D23D30" w:rsidRDefault="00D23D30" w:rsidP="00D23D30">
      <w:pPr>
        <w:textAlignment w:val="baseline"/>
        <w:rPr>
          <w:rFonts w:ascii="Arial" w:eastAsia="Times New Roman" w:hAnsi="Arial" w:cs="Arial"/>
          <w:sz w:val="20"/>
          <w:szCs w:val="20"/>
          <w:lang w:val="es-ES" w:eastAsia="es-ES"/>
        </w:rPr>
      </w:pPr>
      <w:r>
        <w:rPr>
          <w:rFonts w:ascii="Arial" w:hAnsi="Arial" w:cs="Arial"/>
          <w:sz w:val="20"/>
          <w:szCs w:val="20"/>
          <w:lang w:val="es-ES" w:eastAsia="es-ES"/>
        </w:rPr>
        <w:t xml:space="preserve">                                                  </w:t>
      </w:r>
      <w:r w:rsidR="007C6D1B" w:rsidRPr="00D23D30">
        <w:rPr>
          <w:rFonts w:ascii="Arial" w:hAnsi="Arial" w:cs="Arial"/>
          <w:sz w:val="20"/>
          <w:szCs w:val="20"/>
          <w:lang w:val="es-ES" w:eastAsia="es-ES"/>
        </w:rPr>
        <w:t>CC. Gerencia</w:t>
      </w:r>
    </w:p>
    <w:p w14:paraId="16BF0154" w14:textId="77777777" w:rsidR="007C6D1B" w:rsidRPr="00D23D30" w:rsidRDefault="007C6D1B" w:rsidP="005C6990">
      <w:pPr>
        <w:jc w:val="right"/>
        <w:textAlignment w:val="baseline"/>
        <w:rPr>
          <w:rFonts w:ascii="Arial" w:eastAsia="Times New Roman" w:hAnsi="Arial" w:cs="Arial"/>
          <w:sz w:val="20"/>
          <w:szCs w:val="20"/>
          <w:lang w:val="es-ES" w:eastAsia="es-ES"/>
        </w:rPr>
      </w:pPr>
    </w:p>
    <w:sectPr w:rsidR="007C6D1B" w:rsidRPr="00D23D30" w:rsidSect="00C16C2A">
      <w:type w:val="continuous"/>
      <w:pgSz w:w="12240" w:h="15840" w:code="1"/>
      <w:pgMar w:top="1417" w:right="1701" w:bottom="1417" w:left="1701" w:header="709" w:footer="0"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7C18" w14:textId="77777777" w:rsidR="00271566" w:rsidRDefault="00271566" w:rsidP="008A4969">
      <w:r>
        <w:separator/>
      </w:r>
    </w:p>
  </w:endnote>
  <w:endnote w:type="continuationSeparator" w:id="0">
    <w:p w14:paraId="4E2F3FBA" w14:textId="77777777" w:rsidR="00271566" w:rsidRDefault="00271566" w:rsidP="008A4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52560" w14:textId="77777777" w:rsidR="00790197" w:rsidRDefault="00790197" w:rsidP="000917FC">
    <w:pPr>
      <w:pStyle w:val="NormalWeb"/>
      <w:spacing w:before="0" w:beforeAutospacing="0" w:after="0" w:afterAutospacing="0"/>
      <w:jc w:val="center"/>
    </w:pPr>
    <w:r>
      <w:rPr>
        <w:noProof/>
      </w:rPr>
      <w:drawing>
        <wp:anchor distT="0" distB="0" distL="114300" distR="114300" simplePos="0" relativeHeight="251657216" behindDoc="0" locked="0" layoutInCell="1" allowOverlap="1" wp14:anchorId="5CF5DA13" wp14:editId="5EBBEF61">
          <wp:simplePos x="0" y="0"/>
          <wp:positionH relativeFrom="column">
            <wp:posOffset>-908685</wp:posOffset>
          </wp:positionH>
          <wp:positionV relativeFrom="paragraph">
            <wp:posOffset>-1205865</wp:posOffset>
          </wp:positionV>
          <wp:extent cx="7362825" cy="935355"/>
          <wp:effectExtent l="0" t="0" r="952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35376"/>
                  <a:stretch/>
                </pic:blipFill>
                <pic:spPr bwMode="auto">
                  <a:xfrm>
                    <a:off x="0" y="0"/>
                    <a:ext cx="7362825" cy="935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6A561" w14:textId="77777777" w:rsidR="0096676D" w:rsidRDefault="0096676D" w:rsidP="000917FC">
    <w:pPr>
      <w:pStyle w:val="NormalWeb"/>
      <w:spacing w:before="0" w:beforeAutospacing="0" w:after="0" w:afterAutospacing="0"/>
      <w:jc w:val="center"/>
    </w:pPr>
    <w:r>
      <w:rPr>
        <w:noProof/>
      </w:rPr>
      <w:drawing>
        <wp:anchor distT="0" distB="0" distL="114300" distR="114300" simplePos="0" relativeHeight="251660288" behindDoc="0" locked="0" layoutInCell="1" allowOverlap="1" wp14:anchorId="3F7BA02E" wp14:editId="04BCD629">
          <wp:simplePos x="0" y="0"/>
          <wp:positionH relativeFrom="column">
            <wp:posOffset>-908685</wp:posOffset>
          </wp:positionH>
          <wp:positionV relativeFrom="paragraph">
            <wp:posOffset>-1205865</wp:posOffset>
          </wp:positionV>
          <wp:extent cx="7362825" cy="93535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35376"/>
                  <a:stretch/>
                </pic:blipFill>
                <pic:spPr bwMode="auto">
                  <a:xfrm>
                    <a:off x="0" y="0"/>
                    <a:ext cx="7362825" cy="935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7937" w14:textId="77777777" w:rsidR="007C6D1B" w:rsidRDefault="007C6D1B" w:rsidP="000917FC">
    <w:pPr>
      <w:pStyle w:val="NormalWeb"/>
      <w:spacing w:before="0" w:beforeAutospacing="0" w:after="0" w:afterAutospacing="0"/>
      <w:jc w:val="center"/>
    </w:pPr>
    <w:r>
      <w:rPr>
        <w:noProof/>
      </w:rPr>
      <w:drawing>
        <wp:anchor distT="0" distB="0" distL="114300" distR="114300" simplePos="0" relativeHeight="251663360" behindDoc="0" locked="0" layoutInCell="1" allowOverlap="1" wp14:anchorId="4BF3AB2A" wp14:editId="5DFA5A59">
          <wp:simplePos x="0" y="0"/>
          <wp:positionH relativeFrom="column">
            <wp:posOffset>-908685</wp:posOffset>
          </wp:positionH>
          <wp:positionV relativeFrom="paragraph">
            <wp:posOffset>-1205865</wp:posOffset>
          </wp:positionV>
          <wp:extent cx="7362825" cy="93535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35376"/>
                  <a:stretch/>
                </pic:blipFill>
                <pic:spPr bwMode="auto">
                  <a:xfrm>
                    <a:off x="0" y="0"/>
                    <a:ext cx="7362825" cy="935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2BE22" w14:textId="77777777" w:rsidR="00271566" w:rsidRDefault="00271566" w:rsidP="008A4969">
      <w:r>
        <w:separator/>
      </w:r>
    </w:p>
  </w:footnote>
  <w:footnote w:type="continuationSeparator" w:id="0">
    <w:p w14:paraId="48234062" w14:textId="77777777" w:rsidR="00271566" w:rsidRDefault="00271566" w:rsidP="008A4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61597" w14:textId="77777777" w:rsidR="00790197" w:rsidRDefault="00790197" w:rsidP="007E2F62">
    <w:pPr>
      <w:pStyle w:val="Encabezado"/>
      <w:tabs>
        <w:tab w:val="clear" w:pos="8838"/>
      </w:tabs>
    </w:pPr>
    <w:r>
      <w:rPr>
        <w:noProof/>
        <w:lang w:eastAsia="es-CO"/>
      </w:rPr>
      <w:drawing>
        <wp:anchor distT="0" distB="0" distL="114300" distR="114300" simplePos="0" relativeHeight="251656192" behindDoc="1" locked="0" layoutInCell="1" allowOverlap="1" wp14:anchorId="59959F47" wp14:editId="5C0C3FBB">
          <wp:simplePos x="0" y="0"/>
          <wp:positionH relativeFrom="page">
            <wp:align>left</wp:align>
          </wp:positionH>
          <wp:positionV relativeFrom="paragraph">
            <wp:posOffset>-393065</wp:posOffset>
          </wp:positionV>
          <wp:extent cx="7696200" cy="866140"/>
          <wp:effectExtent l="0" t="0" r="0" b="0"/>
          <wp:wrapNone/>
          <wp:docPr id="19" name="Imagen 3" descr="MEMBRE TOP escala de g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MEMBRE TOP escala de gris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96200" cy="8661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3E6FDDF" w14:textId="77777777" w:rsidR="00790197" w:rsidRDefault="00790197" w:rsidP="007E2F62">
    <w:pPr>
      <w:pStyle w:val="Encabezado"/>
      <w:tabs>
        <w:tab w:val="clear" w:pos="8838"/>
      </w:tabs>
    </w:pPr>
  </w:p>
  <w:p w14:paraId="2FA640CF" w14:textId="77777777" w:rsidR="00790197" w:rsidRDefault="007901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74C09" w14:textId="77777777" w:rsidR="0096676D" w:rsidRDefault="0096676D" w:rsidP="007E2F62">
    <w:pPr>
      <w:pStyle w:val="Encabezado"/>
      <w:tabs>
        <w:tab w:val="clear" w:pos="8838"/>
      </w:tabs>
    </w:pPr>
    <w:r>
      <w:rPr>
        <w:noProof/>
        <w:lang w:eastAsia="es-CO"/>
      </w:rPr>
      <w:drawing>
        <wp:anchor distT="0" distB="0" distL="114300" distR="114300" simplePos="0" relativeHeight="251659264" behindDoc="1" locked="0" layoutInCell="1" allowOverlap="1" wp14:anchorId="6ADB4C54" wp14:editId="7A0C2886">
          <wp:simplePos x="0" y="0"/>
          <wp:positionH relativeFrom="page">
            <wp:align>left</wp:align>
          </wp:positionH>
          <wp:positionV relativeFrom="paragraph">
            <wp:posOffset>-393065</wp:posOffset>
          </wp:positionV>
          <wp:extent cx="7696200" cy="866140"/>
          <wp:effectExtent l="0" t="0" r="0" b="0"/>
          <wp:wrapNone/>
          <wp:docPr id="5" name="Imagen 5" descr="MEMBRE TOP escala de g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MEMBRE TOP escala de gris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96200" cy="8661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51C9F28" w14:textId="77777777" w:rsidR="0096676D" w:rsidRDefault="0096676D" w:rsidP="007E2F62">
    <w:pPr>
      <w:pStyle w:val="Encabezado"/>
      <w:tabs>
        <w:tab w:val="clear" w:pos="8838"/>
      </w:tabs>
    </w:pPr>
  </w:p>
  <w:p w14:paraId="0612899E" w14:textId="77777777" w:rsidR="0096676D" w:rsidRDefault="0096676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560B4" w14:textId="77777777" w:rsidR="007C6D1B" w:rsidRDefault="007C6D1B" w:rsidP="007E2F62">
    <w:pPr>
      <w:pStyle w:val="Encabezado"/>
      <w:tabs>
        <w:tab w:val="clear" w:pos="8838"/>
      </w:tabs>
    </w:pPr>
    <w:r>
      <w:rPr>
        <w:noProof/>
        <w:lang w:eastAsia="es-CO"/>
      </w:rPr>
      <w:drawing>
        <wp:anchor distT="0" distB="0" distL="114300" distR="114300" simplePos="0" relativeHeight="251662336" behindDoc="1" locked="0" layoutInCell="1" allowOverlap="1" wp14:anchorId="2DEB4DBD" wp14:editId="37121671">
          <wp:simplePos x="0" y="0"/>
          <wp:positionH relativeFrom="page">
            <wp:align>left</wp:align>
          </wp:positionH>
          <wp:positionV relativeFrom="paragraph">
            <wp:posOffset>-393065</wp:posOffset>
          </wp:positionV>
          <wp:extent cx="7696200" cy="866140"/>
          <wp:effectExtent l="0" t="0" r="0" b="0"/>
          <wp:wrapNone/>
          <wp:docPr id="7" name="Imagen 7" descr="MEMBRE TOP escala de g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MEMBRE TOP escala de gris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96200" cy="8661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570BD8B1" w14:textId="77777777" w:rsidR="007C6D1B" w:rsidRDefault="007C6D1B" w:rsidP="007E2F62">
    <w:pPr>
      <w:pStyle w:val="Encabezado"/>
      <w:tabs>
        <w:tab w:val="clear" w:pos="8838"/>
      </w:tabs>
    </w:pPr>
  </w:p>
  <w:p w14:paraId="7C84EF70" w14:textId="77777777" w:rsidR="007C6D1B" w:rsidRDefault="007C6D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FC03"/>
      </v:shape>
    </w:pict>
  </w:numPicBullet>
  <w:abstractNum w:abstractNumId="0" w15:restartNumberingAfterBreak="0">
    <w:nsid w:val="FFFFFF89"/>
    <w:multiLevelType w:val="singleLevel"/>
    <w:tmpl w:val="EA2C2FA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B11547"/>
    <w:multiLevelType w:val="hybridMultilevel"/>
    <w:tmpl w:val="7CD80A54"/>
    <w:lvl w:ilvl="0" w:tplc="B8AA042C">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2866BFD"/>
    <w:multiLevelType w:val="hybridMultilevel"/>
    <w:tmpl w:val="BC20B564"/>
    <w:lvl w:ilvl="0" w:tplc="240A000F">
      <w:start w:val="1"/>
      <w:numFmt w:val="decimal"/>
      <w:lvlText w:val="%1."/>
      <w:lvlJc w:val="left"/>
      <w:pPr>
        <w:ind w:left="501"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347BF6"/>
    <w:multiLevelType w:val="hybridMultilevel"/>
    <w:tmpl w:val="AE6E55BC"/>
    <w:lvl w:ilvl="0" w:tplc="AD8C4F60">
      <w:start w:val="20"/>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A04B29"/>
    <w:multiLevelType w:val="hybridMultilevel"/>
    <w:tmpl w:val="5DE0AE2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 w15:restartNumberingAfterBreak="0">
    <w:nsid w:val="0CCB7BFB"/>
    <w:multiLevelType w:val="hybridMultilevel"/>
    <w:tmpl w:val="40987AF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FEF7B21"/>
    <w:multiLevelType w:val="hybridMultilevel"/>
    <w:tmpl w:val="0CC64A06"/>
    <w:lvl w:ilvl="0" w:tplc="D4FC7E3A">
      <w:start w:val="3"/>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A85B1B"/>
    <w:multiLevelType w:val="hybridMultilevel"/>
    <w:tmpl w:val="EE7209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C4C3C78"/>
    <w:multiLevelType w:val="hybridMultilevel"/>
    <w:tmpl w:val="9878C3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CB04A90"/>
    <w:multiLevelType w:val="hybridMultilevel"/>
    <w:tmpl w:val="9C363034"/>
    <w:lvl w:ilvl="0" w:tplc="67220644">
      <w:start w:val="1"/>
      <w:numFmt w:val="upperRoman"/>
      <w:lvlText w:val="%1."/>
      <w:lvlJc w:val="left"/>
      <w:pPr>
        <w:ind w:left="1080" w:hanging="720"/>
      </w:pPr>
      <w:rPr>
        <w:rFonts w:ascii="Calibri" w:eastAsia="Times New Roman" w:hAnsi="Calibri" w:cs="Calibri"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D1C721D"/>
    <w:multiLevelType w:val="hybridMultilevel"/>
    <w:tmpl w:val="5412A660"/>
    <w:lvl w:ilvl="0" w:tplc="575E0F74">
      <w:start w:val="1"/>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4E7FBA"/>
    <w:multiLevelType w:val="hybridMultilevel"/>
    <w:tmpl w:val="CC381C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0A16FBC"/>
    <w:multiLevelType w:val="hybridMultilevel"/>
    <w:tmpl w:val="9CF4B5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4D92023"/>
    <w:multiLevelType w:val="hybridMultilevel"/>
    <w:tmpl w:val="4EEE91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60640E3"/>
    <w:multiLevelType w:val="hybridMultilevel"/>
    <w:tmpl w:val="D4BE34D0"/>
    <w:lvl w:ilvl="0" w:tplc="CA523BFE">
      <w:start w:val="20"/>
      <w:numFmt w:val="bullet"/>
      <w:lvlText w:val=""/>
      <w:lvlJc w:val="left"/>
      <w:pPr>
        <w:ind w:left="360" w:hanging="360"/>
      </w:pPr>
      <w:rPr>
        <w:rFonts w:ascii="Symbol" w:eastAsiaTheme="minorHAnsi" w:hAnsi="Symbo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377D6BE1"/>
    <w:multiLevelType w:val="hybridMultilevel"/>
    <w:tmpl w:val="F02ECA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81368A0"/>
    <w:multiLevelType w:val="hybridMultilevel"/>
    <w:tmpl w:val="ECAC15B2"/>
    <w:lvl w:ilvl="0" w:tplc="D3D66534">
      <w:start w:val="17"/>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28704E7"/>
    <w:multiLevelType w:val="hybridMultilevel"/>
    <w:tmpl w:val="48AE9898"/>
    <w:lvl w:ilvl="0" w:tplc="CA9431A0">
      <w:start w:val="17"/>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49F5AC5"/>
    <w:multiLevelType w:val="hybridMultilevel"/>
    <w:tmpl w:val="226CD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F4D0140"/>
    <w:multiLevelType w:val="hybridMultilevel"/>
    <w:tmpl w:val="9878C3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F750468"/>
    <w:multiLevelType w:val="hybridMultilevel"/>
    <w:tmpl w:val="679C4B2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DBF2D7C"/>
    <w:multiLevelType w:val="hybridMultilevel"/>
    <w:tmpl w:val="3B12B0BA"/>
    <w:lvl w:ilvl="0" w:tplc="7752FC1A">
      <w:start w:val="90"/>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2FF231A"/>
    <w:multiLevelType w:val="hybridMultilevel"/>
    <w:tmpl w:val="A852F5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68724BE"/>
    <w:multiLevelType w:val="hybridMultilevel"/>
    <w:tmpl w:val="8F14903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67057BA9"/>
    <w:multiLevelType w:val="hybridMultilevel"/>
    <w:tmpl w:val="C6A89AC0"/>
    <w:lvl w:ilvl="0" w:tplc="0468605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7143F17"/>
    <w:multiLevelType w:val="hybridMultilevel"/>
    <w:tmpl w:val="13285F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7AC0972"/>
    <w:multiLevelType w:val="hybridMultilevel"/>
    <w:tmpl w:val="640CB28A"/>
    <w:lvl w:ilvl="0" w:tplc="6484A592">
      <w:start w:val="5"/>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7B42D42"/>
    <w:multiLevelType w:val="hybridMultilevel"/>
    <w:tmpl w:val="145ED5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9A242DE"/>
    <w:multiLevelType w:val="hybridMultilevel"/>
    <w:tmpl w:val="E7B0C8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CCE5904"/>
    <w:multiLevelType w:val="hybridMultilevel"/>
    <w:tmpl w:val="F724CD96"/>
    <w:lvl w:ilvl="0" w:tplc="3998F732">
      <w:start w:val="20"/>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EB73B5C"/>
    <w:multiLevelType w:val="hybridMultilevel"/>
    <w:tmpl w:val="DE086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1F058DA"/>
    <w:multiLevelType w:val="hybridMultilevel"/>
    <w:tmpl w:val="BBF2E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2853147"/>
    <w:multiLevelType w:val="hybridMultilevel"/>
    <w:tmpl w:val="36060F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58582320">
    <w:abstractNumId w:val="0"/>
  </w:num>
  <w:num w:numId="2" w16cid:durableId="1556041328">
    <w:abstractNumId w:val="8"/>
  </w:num>
  <w:num w:numId="3" w16cid:durableId="433016617">
    <w:abstractNumId w:val="26"/>
  </w:num>
  <w:num w:numId="4" w16cid:durableId="1227758422">
    <w:abstractNumId w:val="23"/>
  </w:num>
  <w:num w:numId="5" w16cid:durableId="694578175">
    <w:abstractNumId w:val="11"/>
  </w:num>
  <w:num w:numId="6" w16cid:durableId="1893223319">
    <w:abstractNumId w:val="29"/>
  </w:num>
  <w:num w:numId="7" w16cid:durableId="348725812">
    <w:abstractNumId w:val="9"/>
  </w:num>
  <w:num w:numId="8" w16cid:durableId="2017226388">
    <w:abstractNumId w:val="24"/>
  </w:num>
  <w:num w:numId="9" w16cid:durableId="1609969600">
    <w:abstractNumId w:val="19"/>
  </w:num>
  <w:num w:numId="10" w16cid:durableId="884680184">
    <w:abstractNumId w:val="3"/>
  </w:num>
  <w:num w:numId="11" w16cid:durableId="1774133119">
    <w:abstractNumId w:val="7"/>
  </w:num>
  <w:num w:numId="12" w16cid:durableId="1535728524">
    <w:abstractNumId w:val="32"/>
  </w:num>
  <w:num w:numId="13" w16cid:durableId="2016682819">
    <w:abstractNumId w:val="10"/>
  </w:num>
  <w:num w:numId="14" w16cid:durableId="741484316">
    <w:abstractNumId w:val="1"/>
  </w:num>
  <w:num w:numId="15" w16cid:durableId="781650417">
    <w:abstractNumId w:val="2"/>
  </w:num>
  <w:num w:numId="16" w16cid:durableId="1603801269">
    <w:abstractNumId w:val="17"/>
  </w:num>
  <w:num w:numId="17" w16cid:durableId="1926112118">
    <w:abstractNumId w:val="16"/>
  </w:num>
  <w:num w:numId="18" w16cid:durableId="420563237">
    <w:abstractNumId w:val="21"/>
  </w:num>
  <w:num w:numId="19" w16cid:durableId="1327591774">
    <w:abstractNumId w:val="14"/>
  </w:num>
  <w:num w:numId="20" w16cid:durableId="1391658050">
    <w:abstractNumId w:val="30"/>
  </w:num>
  <w:num w:numId="21" w16cid:durableId="86394139">
    <w:abstractNumId w:val="20"/>
  </w:num>
  <w:num w:numId="22" w16cid:durableId="475874547">
    <w:abstractNumId w:val="28"/>
  </w:num>
  <w:num w:numId="23" w16cid:durableId="1853447150">
    <w:abstractNumId w:val="18"/>
  </w:num>
  <w:num w:numId="24" w16cid:durableId="1059476440">
    <w:abstractNumId w:val="6"/>
  </w:num>
  <w:num w:numId="25" w16cid:durableId="1980452869">
    <w:abstractNumId w:val="12"/>
  </w:num>
  <w:num w:numId="26" w16cid:durableId="253440830">
    <w:abstractNumId w:val="31"/>
  </w:num>
  <w:num w:numId="27" w16cid:durableId="1249971694">
    <w:abstractNumId w:val="22"/>
  </w:num>
  <w:num w:numId="28" w16cid:durableId="334380555">
    <w:abstractNumId w:val="4"/>
  </w:num>
  <w:num w:numId="29" w16cid:durableId="1991664425">
    <w:abstractNumId w:val="5"/>
  </w:num>
  <w:num w:numId="30" w16cid:durableId="2114327246">
    <w:abstractNumId w:val="13"/>
  </w:num>
  <w:num w:numId="31" w16cid:durableId="2124882687">
    <w:abstractNumId w:val="27"/>
  </w:num>
  <w:num w:numId="32" w16cid:durableId="333534629">
    <w:abstractNumId w:val="15"/>
  </w:num>
  <w:num w:numId="33" w16cid:durableId="49698276">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ES" w:vendorID="64" w:dllVersion="6" w:nlCheck="1" w:checkStyle="0"/>
  <w:activeWritingStyle w:appName="MSWord" w:lang="en-US" w:vendorID="64" w:dllVersion="6" w:nlCheck="1" w:checkStyle="0"/>
  <w:activeWritingStyle w:appName="MSWord" w:lang="es-CO" w:vendorID="64" w:dllVersion="6" w:nlCheck="1" w:checkStyle="0"/>
  <w:activeWritingStyle w:appName="MSWord" w:lang="es-ES_tradnl" w:vendorID="64" w:dllVersion="6" w:nlCheck="1" w:checkStyle="0"/>
  <w:activeWritingStyle w:appName="MSWord" w:lang="es-ES" w:vendorID="64" w:dllVersion="4096" w:nlCheck="1" w:checkStyle="0"/>
  <w:activeWritingStyle w:appName="MSWord" w:lang="es-CO" w:vendorID="64" w:dllVersion="4096" w:nlCheck="1" w:checkStyle="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2B"/>
    <w:rsid w:val="00000983"/>
    <w:rsid w:val="000009DA"/>
    <w:rsid w:val="00001316"/>
    <w:rsid w:val="000016B7"/>
    <w:rsid w:val="00001FB6"/>
    <w:rsid w:val="000022CD"/>
    <w:rsid w:val="00002E9C"/>
    <w:rsid w:val="00004554"/>
    <w:rsid w:val="00004A44"/>
    <w:rsid w:val="00005565"/>
    <w:rsid w:val="00007082"/>
    <w:rsid w:val="0000757F"/>
    <w:rsid w:val="00010B0C"/>
    <w:rsid w:val="00010C83"/>
    <w:rsid w:val="00010DF0"/>
    <w:rsid w:val="0001176D"/>
    <w:rsid w:val="000134F0"/>
    <w:rsid w:val="00013934"/>
    <w:rsid w:val="00014421"/>
    <w:rsid w:val="00014894"/>
    <w:rsid w:val="000149C7"/>
    <w:rsid w:val="00015797"/>
    <w:rsid w:val="00015807"/>
    <w:rsid w:val="000158FE"/>
    <w:rsid w:val="00017FBA"/>
    <w:rsid w:val="00021803"/>
    <w:rsid w:val="0002331C"/>
    <w:rsid w:val="00023F64"/>
    <w:rsid w:val="000240DF"/>
    <w:rsid w:val="00024349"/>
    <w:rsid w:val="000260B7"/>
    <w:rsid w:val="00027308"/>
    <w:rsid w:val="000302CB"/>
    <w:rsid w:val="0003065E"/>
    <w:rsid w:val="000316F0"/>
    <w:rsid w:val="0003195E"/>
    <w:rsid w:val="0003209A"/>
    <w:rsid w:val="000320B5"/>
    <w:rsid w:val="0003251D"/>
    <w:rsid w:val="00034D78"/>
    <w:rsid w:val="00035290"/>
    <w:rsid w:val="00035328"/>
    <w:rsid w:val="000353E5"/>
    <w:rsid w:val="00036354"/>
    <w:rsid w:val="000367BC"/>
    <w:rsid w:val="0003750D"/>
    <w:rsid w:val="00037743"/>
    <w:rsid w:val="00040DC4"/>
    <w:rsid w:val="000413CA"/>
    <w:rsid w:val="00041583"/>
    <w:rsid w:val="00042A6B"/>
    <w:rsid w:val="00044712"/>
    <w:rsid w:val="0004496B"/>
    <w:rsid w:val="00044F1C"/>
    <w:rsid w:val="00045231"/>
    <w:rsid w:val="00045BF8"/>
    <w:rsid w:val="00045D94"/>
    <w:rsid w:val="00045DDC"/>
    <w:rsid w:val="00050574"/>
    <w:rsid w:val="0005135E"/>
    <w:rsid w:val="00051C43"/>
    <w:rsid w:val="0005388C"/>
    <w:rsid w:val="00054BBF"/>
    <w:rsid w:val="00054DF4"/>
    <w:rsid w:val="0005518C"/>
    <w:rsid w:val="000553BA"/>
    <w:rsid w:val="000558E9"/>
    <w:rsid w:val="00056BCD"/>
    <w:rsid w:val="00060238"/>
    <w:rsid w:val="000604AB"/>
    <w:rsid w:val="000625C5"/>
    <w:rsid w:val="000635E9"/>
    <w:rsid w:val="00064305"/>
    <w:rsid w:val="000643A9"/>
    <w:rsid w:val="000646FE"/>
    <w:rsid w:val="000653C0"/>
    <w:rsid w:val="00065433"/>
    <w:rsid w:val="00066F20"/>
    <w:rsid w:val="0007015D"/>
    <w:rsid w:val="000701DC"/>
    <w:rsid w:val="0007028A"/>
    <w:rsid w:val="0007069D"/>
    <w:rsid w:val="00070A44"/>
    <w:rsid w:val="000716B3"/>
    <w:rsid w:val="000724B7"/>
    <w:rsid w:val="00072FB6"/>
    <w:rsid w:val="00073E1A"/>
    <w:rsid w:val="00073FF8"/>
    <w:rsid w:val="00075E82"/>
    <w:rsid w:val="00075F2D"/>
    <w:rsid w:val="00076863"/>
    <w:rsid w:val="00076CA9"/>
    <w:rsid w:val="00077AD6"/>
    <w:rsid w:val="00077D6F"/>
    <w:rsid w:val="00080207"/>
    <w:rsid w:val="00080432"/>
    <w:rsid w:val="000813FD"/>
    <w:rsid w:val="000821D1"/>
    <w:rsid w:val="00082ACE"/>
    <w:rsid w:val="00083640"/>
    <w:rsid w:val="00083652"/>
    <w:rsid w:val="0008396C"/>
    <w:rsid w:val="00083AE4"/>
    <w:rsid w:val="00084121"/>
    <w:rsid w:val="00084E65"/>
    <w:rsid w:val="00085693"/>
    <w:rsid w:val="00085980"/>
    <w:rsid w:val="000863CE"/>
    <w:rsid w:val="00087E85"/>
    <w:rsid w:val="00090859"/>
    <w:rsid w:val="0009139F"/>
    <w:rsid w:val="00091403"/>
    <w:rsid w:val="000917FC"/>
    <w:rsid w:val="000937BF"/>
    <w:rsid w:val="00093B30"/>
    <w:rsid w:val="000A1B7D"/>
    <w:rsid w:val="000A2114"/>
    <w:rsid w:val="000A2406"/>
    <w:rsid w:val="000A3AD7"/>
    <w:rsid w:val="000A446B"/>
    <w:rsid w:val="000A48C8"/>
    <w:rsid w:val="000A4EFD"/>
    <w:rsid w:val="000A556C"/>
    <w:rsid w:val="000A5AEE"/>
    <w:rsid w:val="000B02CD"/>
    <w:rsid w:val="000B14EB"/>
    <w:rsid w:val="000B1F36"/>
    <w:rsid w:val="000B4714"/>
    <w:rsid w:val="000B4D8E"/>
    <w:rsid w:val="000B5908"/>
    <w:rsid w:val="000B6846"/>
    <w:rsid w:val="000B69E5"/>
    <w:rsid w:val="000B7C1C"/>
    <w:rsid w:val="000C084A"/>
    <w:rsid w:val="000C1138"/>
    <w:rsid w:val="000C1A9E"/>
    <w:rsid w:val="000C268E"/>
    <w:rsid w:val="000C2E6C"/>
    <w:rsid w:val="000C3C0B"/>
    <w:rsid w:val="000C3C47"/>
    <w:rsid w:val="000C3CD8"/>
    <w:rsid w:val="000C4EF4"/>
    <w:rsid w:val="000C7289"/>
    <w:rsid w:val="000D09FE"/>
    <w:rsid w:val="000D189B"/>
    <w:rsid w:val="000D1FAD"/>
    <w:rsid w:val="000D2463"/>
    <w:rsid w:val="000D281E"/>
    <w:rsid w:val="000D392F"/>
    <w:rsid w:val="000D3C5C"/>
    <w:rsid w:val="000D4828"/>
    <w:rsid w:val="000D4FAA"/>
    <w:rsid w:val="000D503C"/>
    <w:rsid w:val="000D5057"/>
    <w:rsid w:val="000D638C"/>
    <w:rsid w:val="000D6B18"/>
    <w:rsid w:val="000E09C2"/>
    <w:rsid w:val="000E112B"/>
    <w:rsid w:val="000E1A46"/>
    <w:rsid w:val="000E1F8A"/>
    <w:rsid w:val="000E2E9F"/>
    <w:rsid w:val="000E487F"/>
    <w:rsid w:val="000E5A27"/>
    <w:rsid w:val="000E6518"/>
    <w:rsid w:val="000E71FD"/>
    <w:rsid w:val="000E759D"/>
    <w:rsid w:val="000E77C7"/>
    <w:rsid w:val="000E7B64"/>
    <w:rsid w:val="000F01EE"/>
    <w:rsid w:val="000F0D1C"/>
    <w:rsid w:val="000F0D3C"/>
    <w:rsid w:val="000F4743"/>
    <w:rsid w:val="000F4B8F"/>
    <w:rsid w:val="000F5626"/>
    <w:rsid w:val="000F6064"/>
    <w:rsid w:val="000F6C0C"/>
    <w:rsid w:val="001004C4"/>
    <w:rsid w:val="00100A90"/>
    <w:rsid w:val="001011BF"/>
    <w:rsid w:val="001022AE"/>
    <w:rsid w:val="001033A7"/>
    <w:rsid w:val="001034BF"/>
    <w:rsid w:val="001046C5"/>
    <w:rsid w:val="001061DC"/>
    <w:rsid w:val="001062E0"/>
    <w:rsid w:val="00107CFA"/>
    <w:rsid w:val="0011124F"/>
    <w:rsid w:val="001116A9"/>
    <w:rsid w:val="00112B8D"/>
    <w:rsid w:val="00112C8A"/>
    <w:rsid w:val="00113714"/>
    <w:rsid w:val="00113838"/>
    <w:rsid w:val="001145EC"/>
    <w:rsid w:val="00117B51"/>
    <w:rsid w:val="001200B5"/>
    <w:rsid w:val="00120BF8"/>
    <w:rsid w:val="001213F7"/>
    <w:rsid w:val="001214F4"/>
    <w:rsid w:val="00121940"/>
    <w:rsid w:val="00121D46"/>
    <w:rsid w:val="00123A83"/>
    <w:rsid w:val="00125F88"/>
    <w:rsid w:val="00130347"/>
    <w:rsid w:val="00131E7F"/>
    <w:rsid w:val="001324B4"/>
    <w:rsid w:val="0013385D"/>
    <w:rsid w:val="00133FED"/>
    <w:rsid w:val="0013454A"/>
    <w:rsid w:val="00134B2A"/>
    <w:rsid w:val="001367D3"/>
    <w:rsid w:val="00140BE6"/>
    <w:rsid w:val="0014104D"/>
    <w:rsid w:val="001419E3"/>
    <w:rsid w:val="00142086"/>
    <w:rsid w:val="0014253D"/>
    <w:rsid w:val="0014260C"/>
    <w:rsid w:val="00144CE3"/>
    <w:rsid w:val="00146A6C"/>
    <w:rsid w:val="00146C24"/>
    <w:rsid w:val="001472C3"/>
    <w:rsid w:val="00151E46"/>
    <w:rsid w:val="0015268D"/>
    <w:rsid w:val="00153A98"/>
    <w:rsid w:val="00153C3F"/>
    <w:rsid w:val="00155878"/>
    <w:rsid w:val="001561AE"/>
    <w:rsid w:val="001601C1"/>
    <w:rsid w:val="00160A46"/>
    <w:rsid w:val="00160B93"/>
    <w:rsid w:val="00161189"/>
    <w:rsid w:val="001613B1"/>
    <w:rsid w:val="00161A17"/>
    <w:rsid w:val="001677BB"/>
    <w:rsid w:val="00170698"/>
    <w:rsid w:val="00172A1F"/>
    <w:rsid w:val="00173022"/>
    <w:rsid w:val="001742C2"/>
    <w:rsid w:val="00174BB0"/>
    <w:rsid w:val="001750EB"/>
    <w:rsid w:val="00175621"/>
    <w:rsid w:val="0018005B"/>
    <w:rsid w:val="00180356"/>
    <w:rsid w:val="00180495"/>
    <w:rsid w:val="00180A91"/>
    <w:rsid w:val="001813DC"/>
    <w:rsid w:val="00181516"/>
    <w:rsid w:val="0018151A"/>
    <w:rsid w:val="00182277"/>
    <w:rsid w:val="001833EE"/>
    <w:rsid w:val="001838C0"/>
    <w:rsid w:val="001839B7"/>
    <w:rsid w:val="00183F34"/>
    <w:rsid w:val="0018402A"/>
    <w:rsid w:val="001844A6"/>
    <w:rsid w:val="00184DD6"/>
    <w:rsid w:val="00185BE8"/>
    <w:rsid w:val="00186690"/>
    <w:rsid w:val="00186E75"/>
    <w:rsid w:val="0018705B"/>
    <w:rsid w:val="0019176B"/>
    <w:rsid w:val="00191C3D"/>
    <w:rsid w:val="00191E1F"/>
    <w:rsid w:val="00191F99"/>
    <w:rsid w:val="00193002"/>
    <w:rsid w:val="0019304D"/>
    <w:rsid w:val="00193340"/>
    <w:rsid w:val="0019768B"/>
    <w:rsid w:val="00197F5A"/>
    <w:rsid w:val="001A1060"/>
    <w:rsid w:val="001A1C31"/>
    <w:rsid w:val="001A1DA7"/>
    <w:rsid w:val="001A235B"/>
    <w:rsid w:val="001A2F2A"/>
    <w:rsid w:val="001A3AD0"/>
    <w:rsid w:val="001A5310"/>
    <w:rsid w:val="001A54FB"/>
    <w:rsid w:val="001A5877"/>
    <w:rsid w:val="001A60A1"/>
    <w:rsid w:val="001A6DC4"/>
    <w:rsid w:val="001A70ED"/>
    <w:rsid w:val="001A731D"/>
    <w:rsid w:val="001A7BDD"/>
    <w:rsid w:val="001B082C"/>
    <w:rsid w:val="001B1876"/>
    <w:rsid w:val="001B1F4C"/>
    <w:rsid w:val="001B2062"/>
    <w:rsid w:val="001B2454"/>
    <w:rsid w:val="001B300B"/>
    <w:rsid w:val="001B3247"/>
    <w:rsid w:val="001B3513"/>
    <w:rsid w:val="001B3836"/>
    <w:rsid w:val="001B4A25"/>
    <w:rsid w:val="001B4D20"/>
    <w:rsid w:val="001B4F5B"/>
    <w:rsid w:val="001B624D"/>
    <w:rsid w:val="001B6DD9"/>
    <w:rsid w:val="001B7FE4"/>
    <w:rsid w:val="001C00CA"/>
    <w:rsid w:val="001C086E"/>
    <w:rsid w:val="001C2A51"/>
    <w:rsid w:val="001C406A"/>
    <w:rsid w:val="001C4768"/>
    <w:rsid w:val="001C4BC7"/>
    <w:rsid w:val="001C713C"/>
    <w:rsid w:val="001D13D3"/>
    <w:rsid w:val="001D2555"/>
    <w:rsid w:val="001D27FC"/>
    <w:rsid w:val="001D497C"/>
    <w:rsid w:val="001E0CFF"/>
    <w:rsid w:val="001E1F54"/>
    <w:rsid w:val="001E2419"/>
    <w:rsid w:val="001E2EB0"/>
    <w:rsid w:val="001E3695"/>
    <w:rsid w:val="001E4298"/>
    <w:rsid w:val="001E4591"/>
    <w:rsid w:val="001E598A"/>
    <w:rsid w:val="001E5DEB"/>
    <w:rsid w:val="001E66D6"/>
    <w:rsid w:val="001E7029"/>
    <w:rsid w:val="001E728E"/>
    <w:rsid w:val="001F05ED"/>
    <w:rsid w:val="001F0960"/>
    <w:rsid w:val="001F39C3"/>
    <w:rsid w:val="001F654F"/>
    <w:rsid w:val="001F7201"/>
    <w:rsid w:val="001F75C3"/>
    <w:rsid w:val="00200B1D"/>
    <w:rsid w:val="002011E1"/>
    <w:rsid w:val="00201954"/>
    <w:rsid w:val="00201AB2"/>
    <w:rsid w:val="00202D9E"/>
    <w:rsid w:val="00203CA3"/>
    <w:rsid w:val="00203CCE"/>
    <w:rsid w:val="0020412C"/>
    <w:rsid w:val="00204E22"/>
    <w:rsid w:val="002058B0"/>
    <w:rsid w:val="002119FE"/>
    <w:rsid w:val="00212F51"/>
    <w:rsid w:val="00212FAF"/>
    <w:rsid w:val="00213E1C"/>
    <w:rsid w:val="002144FA"/>
    <w:rsid w:val="00214DB3"/>
    <w:rsid w:val="00214E41"/>
    <w:rsid w:val="0021525C"/>
    <w:rsid w:val="00215D18"/>
    <w:rsid w:val="0021602F"/>
    <w:rsid w:val="002167C4"/>
    <w:rsid w:val="00217B2D"/>
    <w:rsid w:val="00217FA9"/>
    <w:rsid w:val="00220189"/>
    <w:rsid w:val="00220FE5"/>
    <w:rsid w:val="0022106F"/>
    <w:rsid w:val="00221380"/>
    <w:rsid w:val="00221392"/>
    <w:rsid w:val="002214C2"/>
    <w:rsid w:val="00222625"/>
    <w:rsid w:val="00222A2A"/>
    <w:rsid w:val="00223657"/>
    <w:rsid w:val="00223C52"/>
    <w:rsid w:val="002242BD"/>
    <w:rsid w:val="00226867"/>
    <w:rsid w:val="00227121"/>
    <w:rsid w:val="00227394"/>
    <w:rsid w:val="00227B05"/>
    <w:rsid w:val="00227CD1"/>
    <w:rsid w:val="00230D63"/>
    <w:rsid w:val="00231AAD"/>
    <w:rsid w:val="00231C34"/>
    <w:rsid w:val="002324E2"/>
    <w:rsid w:val="002337B4"/>
    <w:rsid w:val="002338F4"/>
    <w:rsid w:val="00234B43"/>
    <w:rsid w:val="00235F19"/>
    <w:rsid w:val="00236309"/>
    <w:rsid w:val="00236529"/>
    <w:rsid w:val="0023678A"/>
    <w:rsid w:val="002403C0"/>
    <w:rsid w:val="002412F8"/>
    <w:rsid w:val="0024155C"/>
    <w:rsid w:val="002418E3"/>
    <w:rsid w:val="00241D62"/>
    <w:rsid w:val="002420FF"/>
    <w:rsid w:val="00243456"/>
    <w:rsid w:val="00244595"/>
    <w:rsid w:val="00244B98"/>
    <w:rsid w:val="0025083C"/>
    <w:rsid w:val="002518EA"/>
    <w:rsid w:val="002527C7"/>
    <w:rsid w:val="00252FFE"/>
    <w:rsid w:val="0025308F"/>
    <w:rsid w:val="0025422F"/>
    <w:rsid w:val="00255008"/>
    <w:rsid w:val="0025501E"/>
    <w:rsid w:val="00255A77"/>
    <w:rsid w:val="00256014"/>
    <w:rsid w:val="00256525"/>
    <w:rsid w:val="00256EA3"/>
    <w:rsid w:val="00257361"/>
    <w:rsid w:val="002602E6"/>
    <w:rsid w:val="002604E2"/>
    <w:rsid w:val="0026080B"/>
    <w:rsid w:val="002637C0"/>
    <w:rsid w:val="002639C8"/>
    <w:rsid w:val="00270571"/>
    <w:rsid w:val="00270674"/>
    <w:rsid w:val="0027150F"/>
    <w:rsid w:val="00271566"/>
    <w:rsid w:val="00271675"/>
    <w:rsid w:val="00271D18"/>
    <w:rsid w:val="002720F1"/>
    <w:rsid w:val="0027322F"/>
    <w:rsid w:val="002739BB"/>
    <w:rsid w:val="00273B9B"/>
    <w:rsid w:val="002801A2"/>
    <w:rsid w:val="00281E56"/>
    <w:rsid w:val="00282153"/>
    <w:rsid w:val="0028265C"/>
    <w:rsid w:val="002831BE"/>
    <w:rsid w:val="00283EBA"/>
    <w:rsid w:val="00284071"/>
    <w:rsid w:val="00284521"/>
    <w:rsid w:val="002868F8"/>
    <w:rsid w:val="00286F1F"/>
    <w:rsid w:val="00287E5C"/>
    <w:rsid w:val="002903AB"/>
    <w:rsid w:val="00290848"/>
    <w:rsid w:val="0029149A"/>
    <w:rsid w:val="00291949"/>
    <w:rsid w:val="00292ADB"/>
    <w:rsid w:val="00293FF1"/>
    <w:rsid w:val="002940C8"/>
    <w:rsid w:val="0029563B"/>
    <w:rsid w:val="002962A5"/>
    <w:rsid w:val="00296BBE"/>
    <w:rsid w:val="00296D5C"/>
    <w:rsid w:val="002972E6"/>
    <w:rsid w:val="002A2FE1"/>
    <w:rsid w:val="002A31F0"/>
    <w:rsid w:val="002A3865"/>
    <w:rsid w:val="002A386F"/>
    <w:rsid w:val="002A52DA"/>
    <w:rsid w:val="002A57AD"/>
    <w:rsid w:val="002A5F3B"/>
    <w:rsid w:val="002B0833"/>
    <w:rsid w:val="002B1141"/>
    <w:rsid w:val="002B2553"/>
    <w:rsid w:val="002B362F"/>
    <w:rsid w:val="002B3B81"/>
    <w:rsid w:val="002B6067"/>
    <w:rsid w:val="002B6B10"/>
    <w:rsid w:val="002B6D6C"/>
    <w:rsid w:val="002B7483"/>
    <w:rsid w:val="002C205C"/>
    <w:rsid w:val="002C2481"/>
    <w:rsid w:val="002C3D74"/>
    <w:rsid w:val="002C58F1"/>
    <w:rsid w:val="002C5C53"/>
    <w:rsid w:val="002D03C6"/>
    <w:rsid w:val="002D04DC"/>
    <w:rsid w:val="002D063E"/>
    <w:rsid w:val="002D0C84"/>
    <w:rsid w:val="002D1111"/>
    <w:rsid w:val="002D1F64"/>
    <w:rsid w:val="002D42E3"/>
    <w:rsid w:val="002D5831"/>
    <w:rsid w:val="002D5DE3"/>
    <w:rsid w:val="002D5F66"/>
    <w:rsid w:val="002D6EB9"/>
    <w:rsid w:val="002D7003"/>
    <w:rsid w:val="002D73A6"/>
    <w:rsid w:val="002E0AEC"/>
    <w:rsid w:val="002E2782"/>
    <w:rsid w:val="002E40CA"/>
    <w:rsid w:val="002E4420"/>
    <w:rsid w:val="002E65AD"/>
    <w:rsid w:val="002E751E"/>
    <w:rsid w:val="002F0AB3"/>
    <w:rsid w:val="002F1943"/>
    <w:rsid w:val="002F28CC"/>
    <w:rsid w:val="002F310E"/>
    <w:rsid w:val="002F37E5"/>
    <w:rsid w:val="002F3CCB"/>
    <w:rsid w:val="002F4674"/>
    <w:rsid w:val="002F52FA"/>
    <w:rsid w:val="002F6FDB"/>
    <w:rsid w:val="002F7E1D"/>
    <w:rsid w:val="002F7E47"/>
    <w:rsid w:val="00300027"/>
    <w:rsid w:val="003015D8"/>
    <w:rsid w:val="00301770"/>
    <w:rsid w:val="00301E67"/>
    <w:rsid w:val="00303E4D"/>
    <w:rsid w:val="00303E50"/>
    <w:rsid w:val="00306178"/>
    <w:rsid w:val="00306B4F"/>
    <w:rsid w:val="00311652"/>
    <w:rsid w:val="00311E42"/>
    <w:rsid w:val="003127EB"/>
    <w:rsid w:val="00313EF1"/>
    <w:rsid w:val="00314688"/>
    <w:rsid w:val="00314983"/>
    <w:rsid w:val="00316107"/>
    <w:rsid w:val="00316E06"/>
    <w:rsid w:val="003228C2"/>
    <w:rsid w:val="0032300A"/>
    <w:rsid w:val="003237BF"/>
    <w:rsid w:val="00325876"/>
    <w:rsid w:val="003260B6"/>
    <w:rsid w:val="00326557"/>
    <w:rsid w:val="00326CA0"/>
    <w:rsid w:val="00330176"/>
    <w:rsid w:val="00332216"/>
    <w:rsid w:val="00332DD0"/>
    <w:rsid w:val="00334934"/>
    <w:rsid w:val="00335504"/>
    <w:rsid w:val="00335830"/>
    <w:rsid w:val="00335E64"/>
    <w:rsid w:val="00336BF0"/>
    <w:rsid w:val="0033726C"/>
    <w:rsid w:val="0033799C"/>
    <w:rsid w:val="00337D85"/>
    <w:rsid w:val="003400FE"/>
    <w:rsid w:val="003423B3"/>
    <w:rsid w:val="0034328C"/>
    <w:rsid w:val="00343839"/>
    <w:rsid w:val="003441E3"/>
    <w:rsid w:val="00345AF5"/>
    <w:rsid w:val="00345CDF"/>
    <w:rsid w:val="00347741"/>
    <w:rsid w:val="00350159"/>
    <w:rsid w:val="003525DF"/>
    <w:rsid w:val="00353A50"/>
    <w:rsid w:val="0035565C"/>
    <w:rsid w:val="00355E84"/>
    <w:rsid w:val="00357338"/>
    <w:rsid w:val="00357A73"/>
    <w:rsid w:val="00362503"/>
    <w:rsid w:val="00362674"/>
    <w:rsid w:val="003629FE"/>
    <w:rsid w:val="00362A5E"/>
    <w:rsid w:val="00364BF0"/>
    <w:rsid w:val="00366BBD"/>
    <w:rsid w:val="00371E1B"/>
    <w:rsid w:val="003722C7"/>
    <w:rsid w:val="003729F4"/>
    <w:rsid w:val="00372CCD"/>
    <w:rsid w:val="00373B99"/>
    <w:rsid w:val="00373BB8"/>
    <w:rsid w:val="00373D1A"/>
    <w:rsid w:val="003740AD"/>
    <w:rsid w:val="00375E2E"/>
    <w:rsid w:val="0037650F"/>
    <w:rsid w:val="00376F8F"/>
    <w:rsid w:val="00377CD9"/>
    <w:rsid w:val="003801CC"/>
    <w:rsid w:val="00380912"/>
    <w:rsid w:val="00380D9C"/>
    <w:rsid w:val="00381C14"/>
    <w:rsid w:val="00381C85"/>
    <w:rsid w:val="003836AB"/>
    <w:rsid w:val="00384080"/>
    <w:rsid w:val="00384997"/>
    <w:rsid w:val="003857BC"/>
    <w:rsid w:val="00385C5E"/>
    <w:rsid w:val="00387968"/>
    <w:rsid w:val="003901EE"/>
    <w:rsid w:val="00390AEF"/>
    <w:rsid w:val="00390BB8"/>
    <w:rsid w:val="00390EA1"/>
    <w:rsid w:val="003922CF"/>
    <w:rsid w:val="00393FAB"/>
    <w:rsid w:val="00394A82"/>
    <w:rsid w:val="00395B5C"/>
    <w:rsid w:val="00395D07"/>
    <w:rsid w:val="00396581"/>
    <w:rsid w:val="003A0B4E"/>
    <w:rsid w:val="003A19C1"/>
    <w:rsid w:val="003A2CA7"/>
    <w:rsid w:val="003A2F81"/>
    <w:rsid w:val="003A3BEA"/>
    <w:rsid w:val="003A41AD"/>
    <w:rsid w:val="003A43A6"/>
    <w:rsid w:val="003A4524"/>
    <w:rsid w:val="003A4FAD"/>
    <w:rsid w:val="003A5637"/>
    <w:rsid w:val="003A70A0"/>
    <w:rsid w:val="003A773C"/>
    <w:rsid w:val="003B0BE4"/>
    <w:rsid w:val="003B0FA8"/>
    <w:rsid w:val="003B18F4"/>
    <w:rsid w:val="003B25AE"/>
    <w:rsid w:val="003B2920"/>
    <w:rsid w:val="003B29FE"/>
    <w:rsid w:val="003B2D40"/>
    <w:rsid w:val="003B3293"/>
    <w:rsid w:val="003B5598"/>
    <w:rsid w:val="003B5CDB"/>
    <w:rsid w:val="003B7B6E"/>
    <w:rsid w:val="003C01C0"/>
    <w:rsid w:val="003C08F5"/>
    <w:rsid w:val="003C092B"/>
    <w:rsid w:val="003C1DAB"/>
    <w:rsid w:val="003C35BB"/>
    <w:rsid w:val="003C4C52"/>
    <w:rsid w:val="003C5742"/>
    <w:rsid w:val="003C57A3"/>
    <w:rsid w:val="003C5AB8"/>
    <w:rsid w:val="003C5FB0"/>
    <w:rsid w:val="003C619A"/>
    <w:rsid w:val="003D09C3"/>
    <w:rsid w:val="003D2F7B"/>
    <w:rsid w:val="003D564A"/>
    <w:rsid w:val="003D6AAC"/>
    <w:rsid w:val="003D78D0"/>
    <w:rsid w:val="003D7AB4"/>
    <w:rsid w:val="003E0BF7"/>
    <w:rsid w:val="003E1F76"/>
    <w:rsid w:val="003E2D48"/>
    <w:rsid w:val="003E3EBC"/>
    <w:rsid w:val="003E4EC1"/>
    <w:rsid w:val="003E5191"/>
    <w:rsid w:val="003F0180"/>
    <w:rsid w:val="003F03D0"/>
    <w:rsid w:val="003F0B5C"/>
    <w:rsid w:val="003F0D99"/>
    <w:rsid w:val="003F0ECA"/>
    <w:rsid w:val="003F18FE"/>
    <w:rsid w:val="003F2CF4"/>
    <w:rsid w:val="003F4839"/>
    <w:rsid w:val="003F6318"/>
    <w:rsid w:val="003F6CD9"/>
    <w:rsid w:val="003F6EE5"/>
    <w:rsid w:val="003F745C"/>
    <w:rsid w:val="00401045"/>
    <w:rsid w:val="004010D4"/>
    <w:rsid w:val="0040126C"/>
    <w:rsid w:val="00401E4D"/>
    <w:rsid w:val="00402772"/>
    <w:rsid w:val="00402854"/>
    <w:rsid w:val="00402BF3"/>
    <w:rsid w:val="00403AED"/>
    <w:rsid w:val="00403FD1"/>
    <w:rsid w:val="00405C2D"/>
    <w:rsid w:val="0040716A"/>
    <w:rsid w:val="0041056F"/>
    <w:rsid w:val="004121D3"/>
    <w:rsid w:val="004134D5"/>
    <w:rsid w:val="00413883"/>
    <w:rsid w:val="00414134"/>
    <w:rsid w:val="00415250"/>
    <w:rsid w:val="00415B81"/>
    <w:rsid w:val="0041719D"/>
    <w:rsid w:val="00417553"/>
    <w:rsid w:val="00417E0F"/>
    <w:rsid w:val="0042177C"/>
    <w:rsid w:val="00421951"/>
    <w:rsid w:val="00422B53"/>
    <w:rsid w:val="00423228"/>
    <w:rsid w:val="00423CB2"/>
    <w:rsid w:val="00423F3D"/>
    <w:rsid w:val="00424F90"/>
    <w:rsid w:val="00425546"/>
    <w:rsid w:val="00425CBE"/>
    <w:rsid w:val="004267F8"/>
    <w:rsid w:val="00426890"/>
    <w:rsid w:val="00427334"/>
    <w:rsid w:val="004301DD"/>
    <w:rsid w:val="004301E1"/>
    <w:rsid w:val="00430209"/>
    <w:rsid w:val="00430A7B"/>
    <w:rsid w:val="00431FE6"/>
    <w:rsid w:val="004321EE"/>
    <w:rsid w:val="00432CD9"/>
    <w:rsid w:val="00434DBD"/>
    <w:rsid w:val="00434F76"/>
    <w:rsid w:val="004373F5"/>
    <w:rsid w:val="00437E11"/>
    <w:rsid w:val="00440144"/>
    <w:rsid w:val="00440C9C"/>
    <w:rsid w:val="00441CB1"/>
    <w:rsid w:val="0044304A"/>
    <w:rsid w:val="004435AB"/>
    <w:rsid w:val="00443952"/>
    <w:rsid w:val="00444B35"/>
    <w:rsid w:val="00444D2D"/>
    <w:rsid w:val="00445633"/>
    <w:rsid w:val="00447042"/>
    <w:rsid w:val="00447129"/>
    <w:rsid w:val="00447F69"/>
    <w:rsid w:val="00450AFA"/>
    <w:rsid w:val="00450EA6"/>
    <w:rsid w:val="00450EAD"/>
    <w:rsid w:val="00451B53"/>
    <w:rsid w:val="0045225A"/>
    <w:rsid w:val="00452FB3"/>
    <w:rsid w:val="0045335C"/>
    <w:rsid w:val="00453885"/>
    <w:rsid w:val="00453BB9"/>
    <w:rsid w:val="00454C26"/>
    <w:rsid w:val="00454E14"/>
    <w:rsid w:val="00454F22"/>
    <w:rsid w:val="004557D4"/>
    <w:rsid w:val="004566B6"/>
    <w:rsid w:val="00456988"/>
    <w:rsid w:val="00456A7C"/>
    <w:rsid w:val="00460610"/>
    <w:rsid w:val="004611EF"/>
    <w:rsid w:val="0046153E"/>
    <w:rsid w:val="00462172"/>
    <w:rsid w:val="00462343"/>
    <w:rsid w:val="00464337"/>
    <w:rsid w:val="00466D58"/>
    <w:rsid w:val="0046776C"/>
    <w:rsid w:val="004704CF"/>
    <w:rsid w:val="00470C7E"/>
    <w:rsid w:val="00470DBA"/>
    <w:rsid w:val="0047106B"/>
    <w:rsid w:val="00471427"/>
    <w:rsid w:val="0047198B"/>
    <w:rsid w:val="004723B2"/>
    <w:rsid w:val="00473C57"/>
    <w:rsid w:val="00473DE2"/>
    <w:rsid w:val="00476B43"/>
    <w:rsid w:val="00481211"/>
    <w:rsid w:val="00481622"/>
    <w:rsid w:val="00481C1E"/>
    <w:rsid w:val="00483C10"/>
    <w:rsid w:val="00483DFB"/>
    <w:rsid w:val="00483F46"/>
    <w:rsid w:val="00485307"/>
    <w:rsid w:val="004856D3"/>
    <w:rsid w:val="004858C3"/>
    <w:rsid w:val="00486135"/>
    <w:rsid w:val="00486480"/>
    <w:rsid w:val="0048649F"/>
    <w:rsid w:val="00486798"/>
    <w:rsid w:val="0048681D"/>
    <w:rsid w:val="00487069"/>
    <w:rsid w:val="004905F5"/>
    <w:rsid w:val="0049093F"/>
    <w:rsid w:val="00490AB4"/>
    <w:rsid w:val="00492413"/>
    <w:rsid w:val="004924E7"/>
    <w:rsid w:val="00492FA8"/>
    <w:rsid w:val="004935E8"/>
    <w:rsid w:val="0049444E"/>
    <w:rsid w:val="00494FDF"/>
    <w:rsid w:val="00495E4E"/>
    <w:rsid w:val="00496721"/>
    <w:rsid w:val="00497567"/>
    <w:rsid w:val="00497BAE"/>
    <w:rsid w:val="00497D75"/>
    <w:rsid w:val="004A014D"/>
    <w:rsid w:val="004A1137"/>
    <w:rsid w:val="004A19C9"/>
    <w:rsid w:val="004A1D98"/>
    <w:rsid w:val="004A2567"/>
    <w:rsid w:val="004A2812"/>
    <w:rsid w:val="004A2AD9"/>
    <w:rsid w:val="004A31E8"/>
    <w:rsid w:val="004A3C44"/>
    <w:rsid w:val="004A3C6A"/>
    <w:rsid w:val="004A3E7C"/>
    <w:rsid w:val="004A6A42"/>
    <w:rsid w:val="004A6D0E"/>
    <w:rsid w:val="004A7475"/>
    <w:rsid w:val="004A765B"/>
    <w:rsid w:val="004B1177"/>
    <w:rsid w:val="004B118C"/>
    <w:rsid w:val="004B272A"/>
    <w:rsid w:val="004B3084"/>
    <w:rsid w:val="004B33FE"/>
    <w:rsid w:val="004B3737"/>
    <w:rsid w:val="004B3983"/>
    <w:rsid w:val="004B3A9C"/>
    <w:rsid w:val="004B4EDC"/>
    <w:rsid w:val="004B5847"/>
    <w:rsid w:val="004B61B3"/>
    <w:rsid w:val="004B7ABE"/>
    <w:rsid w:val="004B7D09"/>
    <w:rsid w:val="004C0570"/>
    <w:rsid w:val="004C166F"/>
    <w:rsid w:val="004C1EB6"/>
    <w:rsid w:val="004C26A1"/>
    <w:rsid w:val="004C27B2"/>
    <w:rsid w:val="004C317D"/>
    <w:rsid w:val="004C333F"/>
    <w:rsid w:val="004C5134"/>
    <w:rsid w:val="004C519F"/>
    <w:rsid w:val="004C5235"/>
    <w:rsid w:val="004C558F"/>
    <w:rsid w:val="004C5AEF"/>
    <w:rsid w:val="004C6865"/>
    <w:rsid w:val="004C7064"/>
    <w:rsid w:val="004C75BA"/>
    <w:rsid w:val="004C7C6D"/>
    <w:rsid w:val="004C7DEA"/>
    <w:rsid w:val="004D0002"/>
    <w:rsid w:val="004D44FB"/>
    <w:rsid w:val="004D484E"/>
    <w:rsid w:val="004D4BF5"/>
    <w:rsid w:val="004D4CD3"/>
    <w:rsid w:val="004D4E4C"/>
    <w:rsid w:val="004D6E6D"/>
    <w:rsid w:val="004E0176"/>
    <w:rsid w:val="004E3C1D"/>
    <w:rsid w:val="004E480E"/>
    <w:rsid w:val="004E51E6"/>
    <w:rsid w:val="004E5572"/>
    <w:rsid w:val="004E6507"/>
    <w:rsid w:val="004E7DA1"/>
    <w:rsid w:val="004F0291"/>
    <w:rsid w:val="004F045C"/>
    <w:rsid w:val="004F2925"/>
    <w:rsid w:val="004F2B38"/>
    <w:rsid w:val="004F3065"/>
    <w:rsid w:val="004F3257"/>
    <w:rsid w:val="004F4015"/>
    <w:rsid w:val="004F4DC2"/>
    <w:rsid w:val="004F5C96"/>
    <w:rsid w:val="004F66CA"/>
    <w:rsid w:val="004F702C"/>
    <w:rsid w:val="004F7C4C"/>
    <w:rsid w:val="00500F11"/>
    <w:rsid w:val="00501F39"/>
    <w:rsid w:val="00504C42"/>
    <w:rsid w:val="005054C6"/>
    <w:rsid w:val="00505E14"/>
    <w:rsid w:val="005063C4"/>
    <w:rsid w:val="0050741E"/>
    <w:rsid w:val="005075FD"/>
    <w:rsid w:val="005106DA"/>
    <w:rsid w:val="00511FC9"/>
    <w:rsid w:val="00512191"/>
    <w:rsid w:val="0051284E"/>
    <w:rsid w:val="00512A5C"/>
    <w:rsid w:val="005139B0"/>
    <w:rsid w:val="00514A8C"/>
    <w:rsid w:val="005158DD"/>
    <w:rsid w:val="005159A3"/>
    <w:rsid w:val="00516B8C"/>
    <w:rsid w:val="00517EA9"/>
    <w:rsid w:val="00521185"/>
    <w:rsid w:val="005239F6"/>
    <w:rsid w:val="005243CA"/>
    <w:rsid w:val="00525795"/>
    <w:rsid w:val="0053131B"/>
    <w:rsid w:val="005322C9"/>
    <w:rsid w:val="00532836"/>
    <w:rsid w:val="00532E2A"/>
    <w:rsid w:val="0053320E"/>
    <w:rsid w:val="00533D10"/>
    <w:rsid w:val="005344FB"/>
    <w:rsid w:val="00535006"/>
    <w:rsid w:val="00536130"/>
    <w:rsid w:val="0053647B"/>
    <w:rsid w:val="00537264"/>
    <w:rsid w:val="00537ADD"/>
    <w:rsid w:val="0054098A"/>
    <w:rsid w:val="00543445"/>
    <w:rsid w:val="00543758"/>
    <w:rsid w:val="00543EE1"/>
    <w:rsid w:val="005443E1"/>
    <w:rsid w:val="005443E9"/>
    <w:rsid w:val="0054665D"/>
    <w:rsid w:val="0054676A"/>
    <w:rsid w:val="0054708F"/>
    <w:rsid w:val="00547BA1"/>
    <w:rsid w:val="00551031"/>
    <w:rsid w:val="00551BDB"/>
    <w:rsid w:val="0055257E"/>
    <w:rsid w:val="00552938"/>
    <w:rsid w:val="00552B42"/>
    <w:rsid w:val="005532CF"/>
    <w:rsid w:val="00553F43"/>
    <w:rsid w:val="005546E5"/>
    <w:rsid w:val="00554AAD"/>
    <w:rsid w:val="00554C38"/>
    <w:rsid w:val="00554C6D"/>
    <w:rsid w:val="005551F1"/>
    <w:rsid w:val="00555EF9"/>
    <w:rsid w:val="005567FE"/>
    <w:rsid w:val="005568A4"/>
    <w:rsid w:val="00556A69"/>
    <w:rsid w:val="00557BC9"/>
    <w:rsid w:val="00560C2F"/>
    <w:rsid w:val="00561AA4"/>
    <w:rsid w:val="00561B61"/>
    <w:rsid w:val="005629A1"/>
    <w:rsid w:val="00563297"/>
    <w:rsid w:val="00563B36"/>
    <w:rsid w:val="00563DF7"/>
    <w:rsid w:val="00564236"/>
    <w:rsid w:val="00564CCB"/>
    <w:rsid w:val="00565B19"/>
    <w:rsid w:val="0056776A"/>
    <w:rsid w:val="00567E69"/>
    <w:rsid w:val="00570E88"/>
    <w:rsid w:val="005719DE"/>
    <w:rsid w:val="00571FE9"/>
    <w:rsid w:val="00573D5C"/>
    <w:rsid w:val="0057514C"/>
    <w:rsid w:val="005762C7"/>
    <w:rsid w:val="00576354"/>
    <w:rsid w:val="00577097"/>
    <w:rsid w:val="0057779C"/>
    <w:rsid w:val="005812C1"/>
    <w:rsid w:val="00582103"/>
    <w:rsid w:val="005827D7"/>
    <w:rsid w:val="005862CA"/>
    <w:rsid w:val="00586CC6"/>
    <w:rsid w:val="005872E6"/>
    <w:rsid w:val="0059021F"/>
    <w:rsid w:val="00590300"/>
    <w:rsid w:val="0059172C"/>
    <w:rsid w:val="005929B2"/>
    <w:rsid w:val="00592FB8"/>
    <w:rsid w:val="0059391B"/>
    <w:rsid w:val="005947BF"/>
    <w:rsid w:val="00594B22"/>
    <w:rsid w:val="00596537"/>
    <w:rsid w:val="00597075"/>
    <w:rsid w:val="00597B9C"/>
    <w:rsid w:val="005A0258"/>
    <w:rsid w:val="005A0991"/>
    <w:rsid w:val="005A1527"/>
    <w:rsid w:val="005A22A0"/>
    <w:rsid w:val="005A2D11"/>
    <w:rsid w:val="005A342E"/>
    <w:rsid w:val="005A3C57"/>
    <w:rsid w:val="005A44F1"/>
    <w:rsid w:val="005A4D01"/>
    <w:rsid w:val="005A63AD"/>
    <w:rsid w:val="005A6B34"/>
    <w:rsid w:val="005A6B9F"/>
    <w:rsid w:val="005B0526"/>
    <w:rsid w:val="005B1927"/>
    <w:rsid w:val="005B1AD8"/>
    <w:rsid w:val="005B27E3"/>
    <w:rsid w:val="005B2A8C"/>
    <w:rsid w:val="005B2F5B"/>
    <w:rsid w:val="005B3093"/>
    <w:rsid w:val="005B35BA"/>
    <w:rsid w:val="005B3B7B"/>
    <w:rsid w:val="005B4B4E"/>
    <w:rsid w:val="005B5F2F"/>
    <w:rsid w:val="005B76EC"/>
    <w:rsid w:val="005B7B29"/>
    <w:rsid w:val="005C271B"/>
    <w:rsid w:val="005C4AA5"/>
    <w:rsid w:val="005C5394"/>
    <w:rsid w:val="005C5F4E"/>
    <w:rsid w:val="005C6718"/>
    <w:rsid w:val="005C6990"/>
    <w:rsid w:val="005C77D3"/>
    <w:rsid w:val="005D12FC"/>
    <w:rsid w:val="005D23D1"/>
    <w:rsid w:val="005D2D9C"/>
    <w:rsid w:val="005D2E7C"/>
    <w:rsid w:val="005D4E3E"/>
    <w:rsid w:val="005D590A"/>
    <w:rsid w:val="005D5EAB"/>
    <w:rsid w:val="005D7276"/>
    <w:rsid w:val="005D768A"/>
    <w:rsid w:val="005D7949"/>
    <w:rsid w:val="005E0E00"/>
    <w:rsid w:val="005E2029"/>
    <w:rsid w:val="005E22D5"/>
    <w:rsid w:val="005E2AED"/>
    <w:rsid w:val="005E5360"/>
    <w:rsid w:val="005E6D0A"/>
    <w:rsid w:val="005F07B3"/>
    <w:rsid w:val="005F0F68"/>
    <w:rsid w:val="005F1731"/>
    <w:rsid w:val="005F235F"/>
    <w:rsid w:val="005F3F9D"/>
    <w:rsid w:val="005F4B4A"/>
    <w:rsid w:val="005F4B52"/>
    <w:rsid w:val="005F6337"/>
    <w:rsid w:val="005F6685"/>
    <w:rsid w:val="005F7D06"/>
    <w:rsid w:val="006002F8"/>
    <w:rsid w:val="00600B16"/>
    <w:rsid w:val="00600F7E"/>
    <w:rsid w:val="00601383"/>
    <w:rsid w:val="0060149A"/>
    <w:rsid w:val="0060161C"/>
    <w:rsid w:val="006021F1"/>
    <w:rsid w:val="00603921"/>
    <w:rsid w:val="00603CC0"/>
    <w:rsid w:val="00603FCB"/>
    <w:rsid w:val="006041C3"/>
    <w:rsid w:val="00604970"/>
    <w:rsid w:val="00604D40"/>
    <w:rsid w:val="00605E53"/>
    <w:rsid w:val="00607F43"/>
    <w:rsid w:val="006104CC"/>
    <w:rsid w:val="00611691"/>
    <w:rsid w:val="00612640"/>
    <w:rsid w:val="00612ABC"/>
    <w:rsid w:val="0061413D"/>
    <w:rsid w:val="00614205"/>
    <w:rsid w:val="0061484F"/>
    <w:rsid w:val="00616CC9"/>
    <w:rsid w:val="00617AD5"/>
    <w:rsid w:val="006209C3"/>
    <w:rsid w:val="006216B5"/>
    <w:rsid w:val="00621D23"/>
    <w:rsid w:val="006224CF"/>
    <w:rsid w:val="0062300E"/>
    <w:rsid w:val="00623BBF"/>
    <w:rsid w:val="006243E8"/>
    <w:rsid w:val="00624A8D"/>
    <w:rsid w:val="00624EE5"/>
    <w:rsid w:val="00625887"/>
    <w:rsid w:val="00626196"/>
    <w:rsid w:val="00626305"/>
    <w:rsid w:val="00626D29"/>
    <w:rsid w:val="0062721E"/>
    <w:rsid w:val="00630638"/>
    <w:rsid w:val="00630A48"/>
    <w:rsid w:val="00630DF2"/>
    <w:rsid w:val="0063106F"/>
    <w:rsid w:val="006312E5"/>
    <w:rsid w:val="00631ADE"/>
    <w:rsid w:val="00631C21"/>
    <w:rsid w:val="00631D34"/>
    <w:rsid w:val="00632BB2"/>
    <w:rsid w:val="00632FD6"/>
    <w:rsid w:val="00634785"/>
    <w:rsid w:val="00635231"/>
    <w:rsid w:val="0063547E"/>
    <w:rsid w:val="006358B9"/>
    <w:rsid w:val="00635ADF"/>
    <w:rsid w:val="006378F2"/>
    <w:rsid w:val="00642138"/>
    <w:rsid w:val="00643F2F"/>
    <w:rsid w:val="00643F4F"/>
    <w:rsid w:val="006440D1"/>
    <w:rsid w:val="006441FF"/>
    <w:rsid w:val="00644F79"/>
    <w:rsid w:val="0064685D"/>
    <w:rsid w:val="006470A8"/>
    <w:rsid w:val="00647E26"/>
    <w:rsid w:val="00650207"/>
    <w:rsid w:val="0065078B"/>
    <w:rsid w:val="00650E11"/>
    <w:rsid w:val="006513C8"/>
    <w:rsid w:val="00652012"/>
    <w:rsid w:val="00652C77"/>
    <w:rsid w:val="006537A0"/>
    <w:rsid w:val="00654545"/>
    <w:rsid w:val="0065510F"/>
    <w:rsid w:val="00655CC6"/>
    <w:rsid w:val="00656045"/>
    <w:rsid w:val="006560BA"/>
    <w:rsid w:val="00657377"/>
    <w:rsid w:val="00657A93"/>
    <w:rsid w:val="00660027"/>
    <w:rsid w:val="00661232"/>
    <w:rsid w:val="00661448"/>
    <w:rsid w:val="00661834"/>
    <w:rsid w:val="00661A00"/>
    <w:rsid w:val="006639AB"/>
    <w:rsid w:val="00664C3E"/>
    <w:rsid w:val="0066525F"/>
    <w:rsid w:val="0066548B"/>
    <w:rsid w:val="00665F0E"/>
    <w:rsid w:val="006667F8"/>
    <w:rsid w:val="00666E2D"/>
    <w:rsid w:val="00667349"/>
    <w:rsid w:val="00667B52"/>
    <w:rsid w:val="00667E65"/>
    <w:rsid w:val="006701DD"/>
    <w:rsid w:val="00672251"/>
    <w:rsid w:val="00674F1E"/>
    <w:rsid w:val="00675FF9"/>
    <w:rsid w:val="006761F7"/>
    <w:rsid w:val="006768F1"/>
    <w:rsid w:val="006774E8"/>
    <w:rsid w:val="006779D2"/>
    <w:rsid w:val="00677C40"/>
    <w:rsid w:val="00677F7F"/>
    <w:rsid w:val="00680210"/>
    <w:rsid w:val="00680F8D"/>
    <w:rsid w:val="00681C8B"/>
    <w:rsid w:val="00684D81"/>
    <w:rsid w:val="006853FA"/>
    <w:rsid w:val="00685767"/>
    <w:rsid w:val="00686356"/>
    <w:rsid w:val="00686840"/>
    <w:rsid w:val="00687CC7"/>
    <w:rsid w:val="00692096"/>
    <w:rsid w:val="006959DA"/>
    <w:rsid w:val="00696E00"/>
    <w:rsid w:val="006A0D9C"/>
    <w:rsid w:val="006A1838"/>
    <w:rsid w:val="006A1B40"/>
    <w:rsid w:val="006A41F2"/>
    <w:rsid w:val="006A4C53"/>
    <w:rsid w:val="006A5A89"/>
    <w:rsid w:val="006A5B2C"/>
    <w:rsid w:val="006B058C"/>
    <w:rsid w:val="006B1636"/>
    <w:rsid w:val="006B404B"/>
    <w:rsid w:val="006B411B"/>
    <w:rsid w:val="006B4F3B"/>
    <w:rsid w:val="006B54C5"/>
    <w:rsid w:val="006B5BF0"/>
    <w:rsid w:val="006B6CA5"/>
    <w:rsid w:val="006B7CF4"/>
    <w:rsid w:val="006C0407"/>
    <w:rsid w:val="006C125A"/>
    <w:rsid w:val="006C125B"/>
    <w:rsid w:val="006C1582"/>
    <w:rsid w:val="006C4B00"/>
    <w:rsid w:val="006C6F6C"/>
    <w:rsid w:val="006C7742"/>
    <w:rsid w:val="006C7EB1"/>
    <w:rsid w:val="006C7FB3"/>
    <w:rsid w:val="006D003D"/>
    <w:rsid w:val="006D2ED4"/>
    <w:rsid w:val="006D358A"/>
    <w:rsid w:val="006D5F50"/>
    <w:rsid w:val="006D6590"/>
    <w:rsid w:val="006D69D8"/>
    <w:rsid w:val="006D6DE3"/>
    <w:rsid w:val="006D736B"/>
    <w:rsid w:val="006D7A51"/>
    <w:rsid w:val="006D7C33"/>
    <w:rsid w:val="006D7C8A"/>
    <w:rsid w:val="006E02B2"/>
    <w:rsid w:val="006E13FE"/>
    <w:rsid w:val="006E1CA0"/>
    <w:rsid w:val="006E2328"/>
    <w:rsid w:val="006E26B9"/>
    <w:rsid w:val="006E3878"/>
    <w:rsid w:val="006E4DD4"/>
    <w:rsid w:val="006E5649"/>
    <w:rsid w:val="006E64AF"/>
    <w:rsid w:val="006E74CB"/>
    <w:rsid w:val="006F05A9"/>
    <w:rsid w:val="006F0984"/>
    <w:rsid w:val="006F19FE"/>
    <w:rsid w:val="006F204D"/>
    <w:rsid w:val="006F2D5D"/>
    <w:rsid w:val="006F350E"/>
    <w:rsid w:val="006F443C"/>
    <w:rsid w:val="006F4496"/>
    <w:rsid w:val="006F470A"/>
    <w:rsid w:val="006F708D"/>
    <w:rsid w:val="006F7312"/>
    <w:rsid w:val="006F76AB"/>
    <w:rsid w:val="006F77B1"/>
    <w:rsid w:val="006F7920"/>
    <w:rsid w:val="006F7A68"/>
    <w:rsid w:val="00702562"/>
    <w:rsid w:val="007027B9"/>
    <w:rsid w:val="007039E0"/>
    <w:rsid w:val="00703E87"/>
    <w:rsid w:val="007040AC"/>
    <w:rsid w:val="007042E4"/>
    <w:rsid w:val="007045A9"/>
    <w:rsid w:val="00704907"/>
    <w:rsid w:val="00704E72"/>
    <w:rsid w:val="00705A68"/>
    <w:rsid w:val="00705D82"/>
    <w:rsid w:val="0070774B"/>
    <w:rsid w:val="0071016B"/>
    <w:rsid w:val="00711271"/>
    <w:rsid w:val="00711617"/>
    <w:rsid w:val="007135C9"/>
    <w:rsid w:val="00713ED5"/>
    <w:rsid w:val="007150CB"/>
    <w:rsid w:val="007151E7"/>
    <w:rsid w:val="007156B9"/>
    <w:rsid w:val="00715719"/>
    <w:rsid w:val="00715DE8"/>
    <w:rsid w:val="00716762"/>
    <w:rsid w:val="00716D96"/>
    <w:rsid w:val="00717E8B"/>
    <w:rsid w:val="00717FFC"/>
    <w:rsid w:val="00720F5A"/>
    <w:rsid w:val="0072305B"/>
    <w:rsid w:val="007238AC"/>
    <w:rsid w:val="00724235"/>
    <w:rsid w:val="0072473C"/>
    <w:rsid w:val="00724FBD"/>
    <w:rsid w:val="00725077"/>
    <w:rsid w:val="00725222"/>
    <w:rsid w:val="0072652D"/>
    <w:rsid w:val="007270B3"/>
    <w:rsid w:val="007279FD"/>
    <w:rsid w:val="00727AF6"/>
    <w:rsid w:val="007304EC"/>
    <w:rsid w:val="00731804"/>
    <w:rsid w:val="00732356"/>
    <w:rsid w:val="00732812"/>
    <w:rsid w:val="00732824"/>
    <w:rsid w:val="0073489E"/>
    <w:rsid w:val="007358A8"/>
    <w:rsid w:val="00740573"/>
    <w:rsid w:val="007407DC"/>
    <w:rsid w:val="00740EB7"/>
    <w:rsid w:val="00742FC1"/>
    <w:rsid w:val="007432F8"/>
    <w:rsid w:val="00743C58"/>
    <w:rsid w:val="007441F5"/>
    <w:rsid w:val="00745EE4"/>
    <w:rsid w:val="00746E8F"/>
    <w:rsid w:val="00747080"/>
    <w:rsid w:val="007473B0"/>
    <w:rsid w:val="00750FEA"/>
    <w:rsid w:val="0075121F"/>
    <w:rsid w:val="007532FE"/>
    <w:rsid w:val="00754E4A"/>
    <w:rsid w:val="0075571B"/>
    <w:rsid w:val="0075626A"/>
    <w:rsid w:val="00756336"/>
    <w:rsid w:val="007572FD"/>
    <w:rsid w:val="00757E5C"/>
    <w:rsid w:val="00757ED2"/>
    <w:rsid w:val="00760141"/>
    <w:rsid w:val="00760685"/>
    <w:rsid w:val="00761436"/>
    <w:rsid w:val="00763E16"/>
    <w:rsid w:val="00764C27"/>
    <w:rsid w:val="007655A9"/>
    <w:rsid w:val="007656D3"/>
    <w:rsid w:val="00765C68"/>
    <w:rsid w:val="00767BDD"/>
    <w:rsid w:val="00770B66"/>
    <w:rsid w:val="00771682"/>
    <w:rsid w:val="0077397C"/>
    <w:rsid w:val="0077417A"/>
    <w:rsid w:val="00774853"/>
    <w:rsid w:val="0077488D"/>
    <w:rsid w:val="007757AF"/>
    <w:rsid w:val="007762D9"/>
    <w:rsid w:val="00776EDC"/>
    <w:rsid w:val="00777299"/>
    <w:rsid w:val="00780614"/>
    <w:rsid w:val="0078238D"/>
    <w:rsid w:val="00782720"/>
    <w:rsid w:val="007836DE"/>
    <w:rsid w:val="00783811"/>
    <w:rsid w:val="007855E1"/>
    <w:rsid w:val="00785764"/>
    <w:rsid w:val="00785780"/>
    <w:rsid w:val="007857CF"/>
    <w:rsid w:val="007861D9"/>
    <w:rsid w:val="007861F8"/>
    <w:rsid w:val="0078660F"/>
    <w:rsid w:val="00790197"/>
    <w:rsid w:val="00790532"/>
    <w:rsid w:val="0079172D"/>
    <w:rsid w:val="00791E32"/>
    <w:rsid w:val="00792A6E"/>
    <w:rsid w:val="00793F5D"/>
    <w:rsid w:val="00794322"/>
    <w:rsid w:val="0079471B"/>
    <w:rsid w:val="007960CE"/>
    <w:rsid w:val="00796A80"/>
    <w:rsid w:val="00796E9F"/>
    <w:rsid w:val="007A0267"/>
    <w:rsid w:val="007A0B86"/>
    <w:rsid w:val="007A2C36"/>
    <w:rsid w:val="007A2D1B"/>
    <w:rsid w:val="007A35F8"/>
    <w:rsid w:val="007A38C1"/>
    <w:rsid w:val="007A45CF"/>
    <w:rsid w:val="007A52F8"/>
    <w:rsid w:val="007A5346"/>
    <w:rsid w:val="007A7500"/>
    <w:rsid w:val="007B0EE7"/>
    <w:rsid w:val="007B1625"/>
    <w:rsid w:val="007B3330"/>
    <w:rsid w:val="007B4523"/>
    <w:rsid w:val="007B4BEF"/>
    <w:rsid w:val="007B5303"/>
    <w:rsid w:val="007B59D5"/>
    <w:rsid w:val="007B5CF5"/>
    <w:rsid w:val="007B6F2C"/>
    <w:rsid w:val="007B7313"/>
    <w:rsid w:val="007B76E1"/>
    <w:rsid w:val="007C0B52"/>
    <w:rsid w:val="007C0C25"/>
    <w:rsid w:val="007C2668"/>
    <w:rsid w:val="007C290D"/>
    <w:rsid w:val="007C2BA6"/>
    <w:rsid w:val="007C2E09"/>
    <w:rsid w:val="007C32AE"/>
    <w:rsid w:val="007C3322"/>
    <w:rsid w:val="007C4A23"/>
    <w:rsid w:val="007C6D1B"/>
    <w:rsid w:val="007C70C9"/>
    <w:rsid w:val="007C7F2C"/>
    <w:rsid w:val="007D0645"/>
    <w:rsid w:val="007D09FB"/>
    <w:rsid w:val="007D0C61"/>
    <w:rsid w:val="007D217F"/>
    <w:rsid w:val="007D2D56"/>
    <w:rsid w:val="007D39FC"/>
    <w:rsid w:val="007D4343"/>
    <w:rsid w:val="007D5068"/>
    <w:rsid w:val="007D5221"/>
    <w:rsid w:val="007D5E9C"/>
    <w:rsid w:val="007D6131"/>
    <w:rsid w:val="007D63D0"/>
    <w:rsid w:val="007D7CD1"/>
    <w:rsid w:val="007E0DD8"/>
    <w:rsid w:val="007E2F62"/>
    <w:rsid w:val="007E2FFB"/>
    <w:rsid w:val="007E441B"/>
    <w:rsid w:val="007E4EF8"/>
    <w:rsid w:val="007E55F6"/>
    <w:rsid w:val="007E5693"/>
    <w:rsid w:val="007E5EC8"/>
    <w:rsid w:val="007E6B1E"/>
    <w:rsid w:val="007E6E51"/>
    <w:rsid w:val="007E738B"/>
    <w:rsid w:val="007E7D45"/>
    <w:rsid w:val="007F00CD"/>
    <w:rsid w:val="007F084D"/>
    <w:rsid w:val="007F16B1"/>
    <w:rsid w:val="007F298B"/>
    <w:rsid w:val="007F2C27"/>
    <w:rsid w:val="007F3137"/>
    <w:rsid w:val="007F3930"/>
    <w:rsid w:val="007F3954"/>
    <w:rsid w:val="007F3A6C"/>
    <w:rsid w:val="007F3AB5"/>
    <w:rsid w:val="007F3D90"/>
    <w:rsid w:val="007F4075"/>
    <w:rsid w:val="007F516A"/>
    <w:rsid w:val="007F717B"/>
    <w:rsid w:val="007F7CF8"/>
    <w:rsid w:val="007F7E1E"/>
    <w:rsid w:val="008010B9"/>
    <w:rsid w:val="00801F20"/>
    <w:rsid w:val="008020A8"/>
    <w:rsid w:val="008046A9"/>
    <w:rsid w:val="00806F00"/>
    <w:rsid w:val="00807AC2"/>
    <w:rsid w:val="008100C8"/>
    <w:rsid w:val="008108F3"/>
    <w:rsid w:val="00810E1D"/>
    <w:rsid w:val="008146E7"/>
    <w:rsid w:val="00814F6E"/>
    <w:rsid w:val="00815BB9"/>
    <w:rsid w:val="00817EF6"/>
    <w:rsid w:val="00820A8F"/>
    <w:rsid w:val="008244F0"/>
    <w:rsid w:val="008275B9"/>
    <w:rsid w:val="00827887"/>
    <w:rsid w:val="00830313"/>
    <w:rsid w:val="00830482"/>
    <w:rsid w:val="00830497"/>
    <w:rsid w:val="0083063B"/>
    <w:rsid w:val="008314B1"/>
    <w:rsid w:val="008326E4"/>
    <w:rsid w:val="008359EE"/>
    <w:rsid w:val="00835C3C"/>
    <w:rsid w:val="0083611E"/>
    <w:rsid w:val="00836746"/>
    <w:rsid w:val="00836A62"/>
    <w:rsid w:val="00837AD7"/>
    <w:rsid w:val="0084024E"/>
    <w:rsid w:val="0084034E"/>
    <w:rsid w:val="00840FE3"/>
    <w:rsid w:val="008437C8"/>
    <w:rsid w:val="008439E0"/>
    <w:rsid w:val="00843F1A"/>
    <w:rsid w:val="008453ED"/>
    <w:rsid w:val="00847C1A"/>
    <w:rsid w:val="00850AA3"/>
    <w:rsid w:val="00850E08"/>
    <w:rsid w:val="0085180F"/>
    <w:rsid w:val="008519D8"/>
    <w:rsid w:val="00852B24"/>
    <w:rsid w:val="00853696"/>
    <w:rsid w:val="00854C77"/>
    <w:rsid w:val="00854D51"/>
    <w:rsid w:val="00854DB8"/>
    <w:rsid w:val="008550B6"/>
    <w:rsid w:val="00855947"/>
    <w:rsid w:val="0086028E"/>
    <w:rsid w:val="00862061"/>
    <w:rsid w:val="00862345"/>
    <w:rsid w:val="008627B5"/>
    <w:rsid w:val="00862A37"/>
    <w:rsid w:val="00862C4B"/>
    <w:rsid w:val="00864879"/>
    <w:rsid w:val="00864E46"/>
    <w:rsid w:val="008657EA"/>
    <w:rsid w:val="0086718C"/>
    <w:rsid w:val="008676B6"/>
    <w:rsid w:val="0086770B"/>
    <w:rsid w:val="00871BEA"/>
    <w:rsid w:val="008742DE"/>
    <w:rsid w:val="00874C55"/>
    <w:rsid w:val="00874D90"/>
    <w:rsid w:val="008752F7"/>
    <w:rsid w:val="0087597A"/>
    <w:rsid w:val="008834B6"/>
    <w:rsid w:val="00883A44"/>
    <w:rsid w:val="00883C2B"/>
    <w:rsid w:val="00886A79"/>
    <w:rsid w:val="00886A93"/>
    <w:rsid w:val="008906AC"/>
    <w:rsid w:val="00890A10"/>
    <w:rsid w:val="00891927"/>
    <w:rsid w:val="00891F11"/>
    <w:rsid w:val="0089250D"/>
    <w:rsid w:val="0089488F"/>
    <w:rsid w:val="008948F6"/>
    <w:rsid w:val="008956D3"/>
    <w:rsid w:val="008965B1"/>
    <w:rsid w:val="008967F1"/>
    <w:rsid w:val="00896D14"/>
    <w:rsid w:val="00896F07"/>
    <w:rsid w:val="00897B1B"/>
    <w:rsid w:val="008A237B"/>
    <w:rsid w:val="008A2F07"/>
    <w:rsid w:val="008A2FFE"/>
    <w:rsid w:val="008A3263"/>
    <w:rsid w:val="008A427F"/>
    <w:rsid w:val="008A47FA"/>
    <w:rsid w:val="008A4969"/>
    <w:rsid w:val="008A5376"/>
    <w:rsid w:val="008A5592"/>
    <w:rsid w:val="008A64C1"/>
    <w:rsid w:val="008A7266"/>
    <w:rsid w:val="008A7AC6"/>
    <w:rsid w:val="008A7CD9"/>
    <w:rsid w:val="008B0B33"/>
    <w:rsid w:val="008B1C26"/>
    <w:rsid w:val="008B3695"/>
    <w:rsid w:val="008B4F26"/>
    <w:rsid w:val="008B5154"/>
    <w:rsid w:val="008B57D4"/>
    <w:rsid w:val="008B6902"/>
    <w:rsid w:val="008B7850"/>
    <w:rsid w:val="008C008F"/>
    <w:rsid w:val="008C04B6"/>
    <w:rsid w:val="008C0510"/>
    <w:rsid w:val="008C08F6"/>
    <w:rsid w:val="008C0B8A"/>
    <w:rsid w:val="008C14D1"/>
    <w:rsid w:val="008C1D70"/>
    <w:rsid w:val="008C1FD6"/>
    <w:rsid w:val="008C229D"/>
    <w:rsid w:val="008C2D44"/>
    <w:rsid w:val="008C32BD"/>
    <w:rsid w:val="008C41D0"/>
    <w:rsid w:val="008C499E"/>
    <w:rsid w:val="008C569A"/>
    <w:rsid w:val="008C7647"/>
    <w:rsid w:val="008D0044"/>
    <w:rsid w:val="008D08F2"/>
    <w:rsid w:val="008D1929"/>
    <w:rsid w:val="008D2808"/>
    <w:rsid w:val="008D2B86"/>
    <w:rsid w:val="008D3358"/>
    <w:rsid w:val="008D3A55"/>
    <w:rsid w:val="008D56DB"/>
    <w:rsid w:val="008D5737"/>
    <w:rsid w:val="008D61DF"/>
    <w:rsid w:val="008D69DB"/>
    <w:rsid w:val="008D7B77"/>
    <w:rsid w:val="008D7F56"/>
    <w:rsid w:val="008E01E8"/>
    <w:rsid w:val="008E19DA"/>
    <w:rsid w:val="008E4906"/>
    <w:rsid w:val="008E52D5"/>
    <w:rsid w:val="008E662D"/>
    <w:rsid w:val="008E6947"/>
    <w:rsid w:val="008E6FF8"/>
    <w:rsid w:val="008E7B1B"/>
    <w:rsid w:val="008E7BA5"/>
    <w:rsid w:val="008F0343"/>
    <w:rsid w:val="008F0AB7"/>
    <w:rsid w:val="008F23BE"/>
    <w:rsid w:val="008F24E3"/>
    <w:rsid w:val="008F27E3"/>
    <w:rsid w:val="008F428F"/>
    <w:rsid w:val="008F5331"/>
    <w:rsid w:val="008F571D"/>
    <w:rsid w:val="008F58FD"/>
    <w:rsid w:val="008F5BA5"/>
    <w:rsid w:val="008F5E27"/>
    <w:rsid w:val="008F7B3E"/>
    <w:rsid w:val="008F7C0C"/>
    <w:rsid w:val="009005F6"/>
    <w:rsid w:val="00900D5D"/>
    <w:rsid w:val="00900DDF"/>
    <w:rsid w:val="00901E78"/>
    <w:rsid w:val="009026F0"/>
    <w:rsid w:val="00903E46"/>
    <w:rsid w:val="00905F01"/>
    <w:rsid w:val="00907F99"/>
    <w:rsid w:val="0091009B"/>
    <w:rsid w:val="009111DD"/>
    <w:rsid w:val="00911763"/>
    <w:rsid w:val="009141EE"/>
    <w:rsid w:val="0091473F"/>
    <w:rsid w:val="00916292"/>
    <w:rsid w:val="00916DBA"/>
    <w:rsid w:val="009211AE"/>
    <w:rsid w:val="00922245"/>
    <w:rsid w:val="00922F4A"/>
    <w:rsid w:val="009234AA"/>
    <w:rsid w:val="00923EEE"/>
    <w:rsid w:val="00924660"/>
    <w:rsid w:val="009249F6"/>
    <w:rsid w:val="00926969"/>
    <w:rsid w:val="00926F55"/>
    <w:rsid w:val="00933607"/>
    <w:rsid w:val="0093433C"/>
    <w:rsid w:val="00934CB1"/>
    <w:rsid w:val="00937120"/>
    <w:rsid w:val="0093788A"/>
    <w:rsid w:val="0094051B"/>
    <w:rsid w:val="00941008"/>
    <w:rsid w:val="00941F59"/>
    <w:rsid w:val="00942675"/>
    <w:rsid w:val="009428C4"/>
    <w:rsid w:val="00943109"/>
    <w:rsid w:val="009431F2"/>
    <w:rsid w:val="00944512"/>
    <w:rsid w:val="00944E8B"/>
    <w:rsid w:val="00944F27"/>
    <w:rsid w:val="00945085"/>
    <w:rsid w:val="00945D9B"/>
    <w:rsid w:val="00946A74"/>
    <w:rsid w:val="009471C8"/>
    <w:rsid w:val="009516DA"/>
    <w:rsid w:val="00952133"/>
    <w:rsid w:val="009532F6"/>
    <w:rsid w:val="00953C07"/>
    <w:rsid w:val="00953C71"/>
    <w:rsid w:val="00953EC8"/>
    <w:rsid w:val="00954278"/>
    <w:rsid w:val="0095516D"/>
    <w:rsid w:val="009553A2"/>
    <w:rsid w:val="009553D1"/>
    <w:rsid w:val="009555EA"/>
    <w:rsid w:val="0095635B"/>
    <w:rsid w:val="00956C10"/>
    <w:rsid w:val="00960746"/>
    <w:rsid w:val="00960A20"/>
    <w:rsid w:val="00961632"/>
    <w:rsid w:val="00962920"/>
    <w:rsid w:val="00962D37"/>
    <w:rsid w:val="00964622"/>
    <w:rsid w:val="00964AAA"/>
    <w:rsid w:val="00965A0E"/>
    <w:rsid w:val="0096646A"/>
    <w:rsid w:val="0096676D"/>
    <w:rsid w:val="00967307"/>
    <w:rsid w:val="00967611"/>
    <w:rsid w:val="00967B8F"/>
    <w:rsid w:val="009718BF"/>
    <w:rsid w:val="009720B3"/>
    <w:rsid w:val="00972619"/>
    <w:rsid w:val="00974033"/>
    <w:rsid w:val="0097480A"/>
    <w:rsid w:val="009749C6"/>
    <w:rsid w:val="009756DB"/>
    <w:rsid w:val="009758E6"/>
    <w:rsid w:val="00976265"/>
    <w:rsid w:val="00977E9E"/>
    <w:rsid w:val="00981993"/>
    <w:rsid w:val="00981E66"/>
    <w:rsid w:val="009820A2"/>
    <w:rsid w:val="00982504"/>
    <w:rsid w:val="009836FD"/>
    <w:rsid w:val="009839C4"/>
    <w:rsid w:val="00983A78"/>
    <w:rsid w:val="00983AFF"/>
    <w:rsid w:val="009850F5"/>
    <w:rsid w:val="00986034"/>
    <w:rsid w:val="00986441"/>
    <w:rsid w:val="00986795"/>
    <w:rsid w:val="00986AE8"/>
    <w:rsid w:val="00986EAE"/>
    <w:rsid w:val="00987C3D"/>
    <w:rsid w:val="00990047"/>
    <w:rsid w:val="0099134E"/>
    <w:rsid w:val="00991BF8"/>
    <w:rsid w:val="009925AD"/>
    <w:rsid w:val="00992C2B"/>
    <w:rsid w:val="00993511"/>
    <w:rsid w:val="00994213"/>
    <w:rsid w:val="00994A53"/>
    <w:rsid w:val="00996C09"/>
    <w:rsid w:val="009A0E87"/>
    <w:rsid w:val="009A1949"/>
    <w:rsid w:val="009A22F9"/>
    <w:rsid w:val="009A2CC7"/>
    <w:rsid w:val="009A36DC"/>
    <w:rsid w:val="009A3BB0"/>
    <w:rsid w:val="009A3D09"/>
    <w:rsid w:val="009A45B0"/>
    <w:rsid w:val="009A460D"/>
    <w:rsid w:val="009A5A30"/>
    <w:rsid w:val="009A647F"/>
    <w:rsid w:val="009A7124"/>
    <w:rsid w:val="009A7C72"/>
    <w:rsid w:val="009A7E2C"/>
    <w:rsid w:val="009A7EBE"/>
    <w:rsid w:val="009B01B7"/>
    <w:rsid w:val="009B03FB"/>
    <w:rsid w:val="009B0526"/>
    <w:rsid w:val="009B0878"/>
    <w:rsid w:val="009B1124"/>
    <w:rsid w:val="009B1CCA"/>
    <w:rsid w:val="009B2A9D"/>
    <w:rsid w:val="009B4F9D"/>
    <w:rsid w:val="009C065C"/>
    <w:rsid w:val="009C0EFD"/>
    <w:rsid w:val="009C1019"/>
    <w:rsid w:val="009C1D2B"/>
    <w:rsid w:val="009C23C2"/>
    <w:rsid w:val="009C2F47"/>
    <w:rsid w:val="009C2F76"/>
    <w:rsid w:val="009C3243"/>
    <w:rsid w:val="009C3400"/>
    <w:rsid w:val="009C3907"/>
    <w:rsid w:val="009C3E9C"/>
    <w:rsid w:val="009C48E3"/>
    <w:rsid w:val="009C5B14"/>
    <w:rsid w:val="009C5E01"/>
    <w:rsid w:val="009D0A47"/>
    <w:rsid w:val="009D0E35"/>
    <w:rsid w:val="009D1163"/>
    <w:rsid w:val="009D1D49"/>
    <w:rsid w:val="009D1DA0"/>
    <w:rsid w:val="009D1F19"/>
    <w:rsid w:val="009D3613"/>
    <w:rsid w:val="009D44A1"/>
    <w:rsid w:val="009D46FF"/>
    <w:rsid w:val="009D4F7E"/>
    <w:rsid w:val="009D6666"/>
    <w:rsid w:val="009D669F"/>
    <w:rsid w:val="009D67E0"/>
    <w:rsid w:val="009D6A99"/>
    <w:rsid w:val="009D6D41"/>
    <w:rsid w:val="009E2659"/>
    <w:rsid w:val="009E4D03"/>
    <w:rsid w:val="009E51A2"/>
    <w:rsid w:val="009E51F6"/>
    <w:rsid w:val="009E5ADB"/>
    <w:rsid w:val="009E65FC"/>
    <w:rsid w:val="009F0880"/>
    <w:rsid w:val="009F12F9"/>
    <w:rsid w:val="009F2B80"/>
    <w:rsid w:val="009F2C17"/>
    <w:rsid w:val="009F2F3A"/>
    <w:rsid w:val="009F553B"/>
    <w:rsid w:val="009F587C"/>
    <w:rsid w:val="009F6962"/>
    <w:rsid w:val="009F7A5A"/>
    <w:rsid w:val="00A018AA"/>
    <w:rsid w:val="00A01902"/>
    <w:rsid w:val="00A0199C"/>
    <w:rsid w:val="00A02735"/>
    <w:rsid w:val="00A02B51"/>
    <w:rsid w:val="00A031C0"/>
    <w:rsid w:val="00A06DF1"/>
    <w:rsid w:val="00A07B0D"/>
    <w:rsid w:val="00A1028C"/>
    <w:rsid w:val="00A11614"/>
    <w:rsid w:val="00A12BBA"/>
    <w:rsid w:val="00A14455"/>
    <w:rsid w:val="00A14648"/>
    <w:rsid w:val="00A15E76"/>
    <w:rsid w:val="00A16EC7"/>
    <w:rsid w:val="00A177D9"/>
    <w:rsid w:val="00A17A0E"/>
    <w:rsid w:val="00A17B65"/>
    <w:rsid w:val="00A17DCA"/>
    <w:rsid w:val="00A2034F"/>
    <w:rsid w:val="00A20578"/>
    <w:rsid w:val="00A20F7B"/>
    <w:rsid w:val="00A21598"/>
    <w:rsid w:val="00A21875"/>
    <w:rsid w:val="00A22359"/>
    <w:rsid w:val="00A22E72"/>
    <w:rsid w:val="00A23E26"/>
    <w:rsid w:val="00A26B21"/>
    <w:rsid w:val="00A26FF6"/>
    <w:rsid w:val="00A300F2"/>
    <w:rsid w:val="00A3025D"/>
    <w:rsid w:val="00A312F4"/>
    <w:rsid w:val="00A3393E"/>
    <w:rsid w:val="00A339EF"/>
    <w:rsid w:val="00A344E8"/>
    <w:rsid w:val="00A365E3"/>
    <w:rsid w:val="00A37577"/>
    <w:rsid w:val="00A37A0F"/>
    <w:rsid w:val="00A40329"/>
    <w:rsid w:val="00A40A75"/>
    <w:rsid w:val="00A40DF1"/>
    <w:rsid w:val="00A43305"/>
    <w:rsid w:val="00A500C1"/>
    <w:rsid w:val="00A5019C"/>
    <w:rsid w:val="00A50475"/>
    <w:rsid w:val="00A50BE2"/>
    <w:rsid w:val="00A52166"/>
    <w:rsid w:val="00A54325"/>
    <w:rsid w:val="00A54AB5"/>
    <w:rsid w:val="00A56205"/>
    <w:rsid w:val="00A56407"/>
    <w:rsid w:val="00A567F8"/>
    <w:rsid w:val="00A575E3"/>
    <w:rsid w:val="00A60794"/>
    <w:rsid w:val="00A61AF5"/>
    <w:rsid w:val="00A61C62"/>
    <w:rsid w:val="00A62A87"/>
    <w:rsid w:val="00A6302F"/>
    <w:rsid w:val="00A6422D"/>
    <w:rsid w:val="00A6433D"/>
    <w:rsid w:val="00A649F1"/>
    <w:rsid w:val="00A64DE8"/>
    <w:rsid w:val="00A65823"/>
    <w:rsid w:val="00A65F18"/>
    <w:rsid w:val="00A662A5"/>
    <w:rsid w:val="00A6682F"/>
    <w:rsid w:val="00A67621"/>
    <w:rsid w:val="00A678D1"/>
    <w:rsid w:val="00A67B74"/>
    <w:rsid w:val="00A67E88"/>
    <w:rsid w:val="00A67EB7"/>
    <w:rsid w:val="00A723E9"/>
    <w:rsid w:val="00A72CC3"/>
    <w:rsid w:val="00A7348D"/>
    <w:rsid w:val="00A73CD6"/>
    <w:rsid w:val="00A73F11"/>
    <w:rsid w:val="00A740F8"/>
    <w:rsid w:val="00A74876"/>
    <w:rsid w:val="00A74EBF"/>
    <w:rsid w:val="00A75F87"/>
    <w:rsid w:val="00A76822"/>
    <w:rsid w:val="00A768F6"/>
    <w:rsid w:val="00A7797E"/>
    <w:rsid w:val="00A80A60"/>
    <w:rsid w:val="00A80A95"/>
    <w:rsid w:val="00A8283F"/>
    <w:rsid w:val="00A82A3E"/>
    <w:rsid w:val="00A83558"/>
    <w:rsid w:val="00A840DD"/>
    <w:rsid w:val="00A848B4"/>
    <w:rsid w:val="00A85523"/>
    <w:rsid w:val="00A86E43"/>
    <w:rsid w:val="00A86E88"/>
    <w:rsid w:val="00A904FE"/>
    <w:rsid w:val="00A914ED"/>
    <w:rsid w:val="00A924BB"/>
    <w:rsid w:val="00A94968"/>
    <w:rsid w:val="00A957A7"/>
    <w:rsid w:val="00A95E1D"/>
    <w:rsid w:val="00A97B58"/>
    <w:rsid w:val="00AA0BD1"/>
    <w:rsid w:val="00AA198E"/>
    <w:rsid w:val="00AA2546"/>
    <w:rsid w:val="00AA2973"/>
    <w:rsid w:val="00AA2D69"/>
    <w:rsid w:val="00AA39C3"/>
    <w:rsid w:val="00AA3B45"/>
    <w:rsid w:val="00AA408B"/>
    <w:rsid w:val="00AA40C8"/>
    <w:rsid w:val="00AA5618"/>
    <w:rsid w:val="00AA6C73"/>
    <w:rsid w:val="00AA7420"/>
    <w:rsid w:val="00AA78EE"/>
    <w:rsid w:val="00AB1D73"/>
    <w:rsid w:val="00AB3FD5"/>
    <w:rsid w:val="00AB492C"/>
    <w:rsid w:val="00AB53D0"/>
    <w:rsid w:val="00AB56AB"/>
    <w:rsid w:val="00AB585C"/>
    <w:rsid w:val="00AC07C7"/>
    <w:rsid w:val="00AC1168"/>
    <w:rsid w:val="00AC1FCA"/>
    <w:rsid w:val="00AC25D8"/>
    <w:rsid w:val="00AC2A96"/>
    <w:rsid w:val="00AC2EE7"/>
    <w:rsid w:val="00AC3ACE"/>
    <w:rsid w:val="00AC5685"/>
    <w:rsid w:val="00AC6827"/>
    <w:rsid w:val="00AC6CC4"/>
    <w:rsid w:val="00AC77AB"/>
    <w:rsid w:val="00AC7F1B"/>
    <w:rsid w:val="00AD0941"/>
    <w:rsid w:val="00AD2621"/>
    <w:rsid w:val="00AD30ED"/>
    <w:rsid w:val="00AD5044"/>
    <w:rsid w:val="00AD66FA"/>
    <w:rsid w:val="00AD6DB3"/>
    <w:rsid w:val="00AD6E04"/>
    <w:rsid w:val="00AD6F6C"/>
    <w:rsid w:val="00AD74B5"/>
    <w:rsid w:val="00AD789B"/>
    <w:rsid w:val="00AD7A92"/>
    <w:rsid w:val="00AD7CE4"/>
    <w:rsid w:val="00AE1CE2"/>
    <w:rsid w:val="00AE21D8"/>
    <w:rsid w:val="00AE2F65"/>
    <w:rsid w:val="00AE3D60"/>
    <w:rsid w:val="00AE4FE7"/>
    <w:rsid w:val="00AE6584"/>
    <w:rsid w:val="00AE6A74"/>
    <w:rsid w:val="00AE6D64"/>
    <w:rsid w:val="00AE7258"/>
    <w:rsid w:val="00AF1099"/>
    <w:rsid w:val="00AF15C0"/>
    <w:rsid w:val="00AF2932"/>
    <w:rsid w:val="00AF2B23"/>
    <w:rsid w:val="00AF326D"/>
    <w:rsid w:val="00AF39BE"/>
    <w:rsid w:val="00AF3A2C"/>
    <w:rsid w:val="00AF3ED4"/>
    <w:rsid w:val="00AF59FB"/>
    <w:rsid w:val="00AF75BD"/>
    <w:rsid w:val="00AF7AE6"/>
    <w:rsid w:val="00B01787"/>
    <w:rsid w:val="00B01B20"/>
    <w:rsid w:val="00B02882"/>
    <w:rsid w:val="00B047DE"/>
    <w:rsid w:val="00B048D1"/>
    <w:rsid w:val="00B06239"/>
    <w:rsid w:val="00B06A50"/>
    <w:rsid w:val="00B07386"/>
    <w:rsid w:val="00B076AF"/>
    <w:rsid w:val="00B1045C"/>
    <w:rsid w:val="00B10956"/>
    <w:rsid w:val="00B1119E"/>
    <w:rsid w:val="00B124D3"/>
    <w:rsid w:val="00B12DF0"/>
    <w:rsid w:val="00B13313"/>
    <w:rsid w:val="00B142CB"/>
    <w:rsid w:val="00B14D1C"/>
    <w:rsid w:val="00B1573F"/>
    <w:rsid w:val="00B16300"/>
    <w:rsid w:val="00B202CB"/>
    <w:rsid w:val="00B20EC6"/>
    <w:rsid w:val="00B20F91"/>
    <w:rsid w:val="00B21CA5"/>
    <w:rsid w:val="00B22769"/>
    <w:rsid w:val="00B23D7F"/>
    <w:rsid w:val="00B23FD6"/>
    <w:rsid w:val="00B243D1"/>
    <w:rsid w:val="00B24587"/>
    <w:rsid w:val="00B256DF"/>
    <w:rsid w:val="00B261C9"/>
    <w:rsid w:val="00B27F71"/>
    <w:rsid w:val="00B30082"/>
    <w:rsid w:val="00B306E2"/>
    <w:rsid w:val="00B31864"/>
    <w:rsid w:val="00B32C45"/>
    <w:rsid w:val="00B34CE1"/>
    <w:rsid w:val="00B3560D"/>
    <w:rsid w:val="00B35B49"/>
    <w:rsid w:val="00B37B2E"/>
    <w:rsid w:val="00B37C7C"/>
    <w:rsid w:val="00B41E2D"/>
    <w:rsid w:val="00B43ACE"/>
    <w:rsid w:val="00B43E93"/>
    <w:rsid w:val="00B444EE"/>
    <w:rsid w:val="00B4576F"/>
    <w:rsid w:val="00B4723F"/>
    <w:rsid w:val="00B5028E"/>
    <w:rsid w:val="00B51227"/>
    <w:rsid w:val="00B527E1"/>
    <w:rsid w:val="00B52E2E"/>
    <w:rsid w:val="00B5486E"/>
    <w:rsid w:val="00B5577F"/>
    <w:rsid w:val="00B559A0"/>
    <w:rsid w:val="00B5657C"/>
    <w:rsid w:val="00B568EA"/>
    <w:rsid w:val="00B568EB"/>
    <w:rsid w:val="00B5737D"/>
    <w:rsid w:val="00B60F32"/>
    <w:rsid w:val="00B611CB"/>
    <w:rsid w:val="00B63F2D"/>
    <w:rsid w:val="00B64C57"/>
    <w:rsid w:val="00B66C1C"/>
    <w:rsid w:val="00B670DB"/>
    <w:rsid w:val="00B67141"/>
    <w:rsid w:val="00B67C3A"/>
    <w:rsid w:val="00B71468"/>
    <w:rsid w:val="00B719DB"/>
    <w:rsid w:val="00B71CF3"/>
    <w:rsid w:val="00B747EE"/>
    <w:rsid w:val="00B74A33"/>
    <w:rsid w:val="00B75239"/>
    <w:rsid w:val="00B75E4E"/>
    <w:rsid w:val="00B76684"/>
    <w:rsid w:val="00B76D71"/>
    <w:rsid w:val="00B77D82"/>
    <w:rsid w:val="00B810BB"/>
    <w:rsid w:val="00B818EB"/>
    <w:rsid w:val="00B81D32"/>
    <w:rsid w:val="00B82205"/>
    <w:rsid w:val="00B82221"/>
    <w:rsid w:val="00B82A5E"/>
    <w:rsid w:val="00B82E40"/>
    <w:rsid w:val="00B83D8C"/>
    <w:rsid w:val="00B86505"/>
    <w:rsid w:val="00B86E4C"/>
    <w:rsid w:val="00B870E1"/>
    <w:rsid w:val="00B8745F"/>
    <w:rsid w:val="00B878DB"/>
    <w:rsid w:val="00B90B31"/>
    <w:rsid w:val="00B91427"/>
    <w:rsid w:val="00B914F2"/>
    <w:rsid w:val="00B918F1"/>
    <w:rsid w:val="00B92E31"/>
    <w:rsid w:val="00B93F23"/>
    <w:rsid w:val="00B9426A"/>
    <w:rsid w:val="00B94E73"/>
    <w:rsid w:val="00B94F9A"/>
    <w:rsid w:val="00B96585"/>
    <w:rsid w:val="00B96737"/>
    <w:rsid w:val="00B96760"/>
    <w:rsid w:val="00B96C0D"/>
    <w:rsid w:val="00B96E69"/>
    <w:rsid w:val="00B97230"/>
    <w:rsid w:val="00B9779C"/>
    <w:rsid w:val="00BA0166"/>
    <w:rsid w:val="00BA0445"/>
    <w:rsid w:val="00BA0AE0"/>
    <w:rsid w:val="00BA14DB"/>
    <w:rsid w:val="00BA15B1"/>
    <w:rsid w:val="00BA15FD"/>
    <w:rsid w:val="00BA1A82"/>
    <w:rsid w:val="00BA2297"/>
    <w:rsid w:val="00BA2324"/>
    <w:rsid w:val="00BA23E0"/>
    <w:rsid w:val="00BA35D1"/>
    <w:rsid w:val="00BA3DCD"/>
    <w:rsid w:val="00BA46AA"/>
    <w:rsid w:val="00BA4CBB"/>
    <w:rsid w:val="00BA5421"/>
    <w:rsid w:val="00BA5FBF"/>
    <w:rsid w:val="00BA6112"/>
    <w:rsid w:val="00BA7177"/>
    <w:rsid w:val="00BA7244"/>
    <w:rsid w:val="00BA760B"/>
    <w:rsid w:val="00BB0508"/>
    <w:rsid w:val="00BB163E"/>
    <w:rsid w:val="00BB223A"/>
    <w:rsid w:val="00BB2987"/>
    <w:rsid w:val="00BB2DDD"/>
    <w:rsid w:val="00BB2FB2"/>
    <w:rsid w:val="00BB3562"/>
    <w:rsid w:val="00BB3FAD"/>
    <w:rsid w:val="00BB45A8"/>
    <w:rsid w:val="00BB4F13"/>
    <w:rsid w:val="00BB4F4D"/>
    <w:rsid w:val="00BB656A"/>
    <w:rsid w:val="00BB69E0"/>
    <w:rsid w:val="00BB71FF"/>
    <w:rsid w:val="00BC17D5"/>
    <w:rsid w:val="00BC45A7"/>
    <w:rsid w:val="00BC5799"/>
    <w:rsid w:val="00BC5941"/>
    <w:rsid w:val="00BC70DD"/>
    <w:rsid w:val="00BC7AF1"/>
    <w:rsid w:val="00BD2F29"/>
    <w:rsid w:val="00BD308E"/>
    <w:rsid w:val="00BD30F0"/>
    <w:rsid w:val="00BD320D"/>
    <w:rsid w:val="00BD39A1"/>
    <w:rsid w:val="00BD3ECE"/>
    <w:rsid w:val="00BD463D"/>
    <w:rsid w:val="00BD4679"/>
    <w:rsid w:val="00BD5234"/>
    <w:rsid w:val="00BD5BFD"/>
    <w:rsid w:val="00BD697C"/>
    <w:rsid w:val="00BD72BA"/>
    <w:rsid w:val="00BD7BC4"/>
    <w:rsid w:val="00BE08E7"/>
    <w:rsid w:val="00BE1DF4"/>
    <w:rsid w:val="00BE3091"/>
    <w:rsid w:val="00BE5EBF"/>
    <w:rsid w:val="00BE7ECB"/>
    <w:rsid w:val="00BF06BC"/>
    <w:rsid w:val="00BF0F29"/>
    <w:rsid w:val="00BF1551"/>
    <w:rsid w:val="00BF187F"/>
    <w:rsid w:val="00BF2FEF"/>
    <w:rsid w:val="00BF3039"/>
    <w:rsid w:val="00BF4435"/>
    <w:rsid w:val="00BF4EEF"/>
    <w:rsid w:val="00BF575F"/>
    <w:rsid w:val="00BF6625"/>
    <w:rsid w:val="00BF77C0"/>
    <w:rsid w:val="00BF788C"/>
    <w:rsid w:val="00C007B5"/>
    <w:rsid w:val="00C03182"/>
    <w:rsid w:val="00C032D1"/>
    <w:rsid w:val="00C03EA5"/>
    <w:rsid w:val="00C049FD"/>
    <w:rsid w:val="00C050FA"/>
    <w:rsid w:val="00C05E01"/>
    <w:rsid w:val="00C061C4"/>
    <w:rsid w:val="00C062BB"/>
    <w:rsid w:val="00C07393"/>
    <w:rsid w:val="00C07750"/>
    <w:rsid w:val="00C120A0"/>
    <w:rsid w:val="00C12987"/>
    <w:rsid w:val="00C14341"/>
    <w:rsid w:val="00C1458E"/>
    <w:rsid w:val="00C14A44"/>
    <w:rsid w:val="00C15E20"/>
    <w:rsid w:val="00C165BA"/>
    <w:rsid w:val="00C16C2A"/>
    <w:rsid w:val="00C17B12"/>
    <w:rsid w:val="00C20FA8"/>
    <w:rsid w:val="00C21418"/>
    <w:rsid w:val="00C21A39"/>
    <w:rsid w:val="00C224F9"/>
    <w:rsid w:val="00C22808"/>
    <w:rsid w:val="00C23768"/>
    <w:rsid w:val="00C2645D"/>
    <w:rsid w:val="00C26461"/>
    <w:rsid w:val="00C26CA8"/>
    <w:rsid w:val="00C270E0"/>
    <w:rsid w:val="00C335F7"/>
    <w:rsid w:val="00C34D30"/>
    <w:rsid w:val="00C34D6D"/>
    <w:rsid w:val="00C3602B"/>
    <w:rsid w:val="00C36164"/>
    <w:rsid w:val="00C3655A"/>
    <w:rsid w:val="00C36D56"/>
    <w:rsid w:val="00C37AA4"/>
    <w:rsid w:val="00C4031E"/>
    <w:rsid w:val="00C40320"/>
    <w:rsid w:val="00C408B8"/>
    <w:rsid w:val="00C4197B"/>
    <w:rsid w:val="00C43090"/>
    <w:rsid w:val="00C43C22"/>
    <w:rsid w:val="00C43EAF"/>
    <w:rsid w:val="00C43FAE"/>
    <w:rsid w:val="00C44539"/>
    <w:rsid w:val="00C467CC"/>
    <w:rsid w:val="00C475C5"/>
    <w:rsid w:val="00C47D29"/>
    <w:rsid w:val="00C512C4"/>
    <w:rsid w:val="00C51943"/>
    <w:rsid w:val="00C51984"/>
    <w:rsid w:val="00C51C6F"/>
    <w:rsid w:val="00C53615"/>
    <w:rsid w:val="00C54088"/>
    <w:rsid w:val="00C54564"/>
    <w:rsid w:val="00C57600"/>
    <w:rsid w:val="00C618BF"/>
    <w:rsid w:val="00C62613"/>
    <w:rsid w:val="00C63E60"/>
    <w:rsid w:val="00C640DC"/>
    <w:rsid w:val="00C642C4"/>
    <w:rsid w:val="00C648ED"/>
    <w:rsid w:val="00C655A6"/>
    <w:rsid w:val="00C6579C"/>
    <w:rsid w:val="00C66027"/>
    <w:rsid w:val="00C667A9"/>
    <w:rsid w:val="00C7008E"/>
    <w:rsid w:val="00C70969"/>
    <w:rsid w:val="00C71578"/>
    <w:rsid w:val="00C72189"/>
    <w:rsid w:val="00C727B1"/>
    <w:rsid w:val="00C73174"/>
    <w:rsid w:val="00C7345C"/>
    <w:rsid w:val="00C73C84"/>
    <w:rsid w:val="00C74545"/>
    <w:rsid w:val="00C76082"/>
    <w:rsid w:val="00C76667"/>
    <w:rsid w:val="00C76CF5"/>
    <w:rsid w:val="00C8034C"/>
    <w:rsid w:val="00C804A5"/>
    <w:rsid w:val="00C80928"/>
    <w:rsid w:val="00C80DDC"/>
    <w:rsid w:val="00C82190"/>
    <w:rsid w:val="00C82341"/>
    <w:rsid w:val="00C8247D"/>
    <w:rsid w:val="00C83438"/>
    <w:rsid w:val="00C83461"/>
    <w:rsid w:val="00C838CE"/>
    <w:rsid w:val="00C83DFD"/>
    <w:rsid w:val="00C842AC"/>
    <w:rsid w:val="00C84AAA"/>
    <w:rsid w:val="00C857D4"/>
    <w:rsid w:val="00C85C6C"/>
    <w:rsid w:val="00C8618E"/>
    <w:rsid w:val="00C861B8"/>
    <w:rsid w:val="00C8724D"/>
    <w:rsid w:val="00C9080E"/>
    <w:rsid w:val="00C919A0"/>
    <w:rsid w:val="00C91ABB"/>
    <w:rsid w:val="00C92D2B"/>
    <w:rsid w:val="00C92D52"/>
    <w:rsid w:val="00C9520E"/>
    <w:rsid w:val="00C95CD1"/>
    <w:rsid w:val="00C96131"/>
    <w:rsid w:val="00C970D8"/>
    <w:rsid w:val="00CA00B5"/>
    <w:rsid w:val="00CA01B8"/>
    <w:rsid w:val="00CA08B5"/>
    <w:rsid w:val="00CA162E"/>
    <w:rsid w:val="00CA2465"/>
    <w:rsid w:val="00CA2704"/>
    <w:rsid w:val="00CA29C7"/>
    <w:rsid w:val="00CA303A"/>
    <w:rsid w:val="00CA31AD"/>
    <w:rsid w:val="00CA35E5"/>
    <w:rsid w:val="00CA3600"/>
    <w:rsid w:val="00CA4F59"/>
    <w:rsid w:val="00CB0F67"/>
    <w:rsid w:val="00CB24A1"/>
    <w:rsid w:val="00CB3356"/>
    <w:rsid w:val="00CB3981"/>
    <w:rsid w:val="00CB48DE"/>
    <w:rsid w:val="00CB4F16"/>
    <w:rsid w:val="00CB543D"/>
    <w:rsid w:val="00CB5533"/>
    <w:rsid w:val="00CB6051"/>
    <w:rsid w:val="00CB6554"/>
    <w:rsid w:val="00CB7C20"/>
    <w:rsid w:val="00CC277C"/>
    <w:rsid w:val="00CC2C5F"/>
    <w:rsid w:val="00CC3A07"/>
    <w:rsid w:val="00CC3EE8"/>
    <w:rsid w:val="00CC448F"/>
    <w:rsid w:val="00CC4ACC"/>
    <w:rsid w:val="00CC4B02"/>
    <w:rsid w:val="00CC74D5"/>
    <w:rsid w:val="00CC78CF"/>
    <w:rsid w:val="00CD04ED"/>
    <w:rsid w:val="00CD13DE"/>
    <w:rsid w:val="00CD15D9"/>
    <w:rsid w:val="00CD21BB"/>
    <w:rsid w:val="00CD2B0B"/>
    <w:rsid w:val="00CD2D68"/>
    <w:rsid w:val="00CD349C"/>
    <w:rsid w:val="00CD5648"/>
    <w:rsid w:val="00CD606B"/>
    <w:rsid w:val="00CD7767"/>
    <w:rsid w:val="00CE04E2"/>
    <w:rsid w:val="00CE0989"/>
    <w:rsid w:val="00CE21D8"/>
    <w:rsid w:val="00CE2468"/>
    <w:rsid w:val="00CE2E06"/>
    <w:rsid w:val="00CE36C6"/>
    <w:rsid w:val="00CE3A77"/>
    <w:rsid w:val="00CE4AC2"/>
    <w:rsid w:val="00CE7736"/>
    <w:rsid w:val="00CF0650"/>
    <w:rsid w:val="00CF09CA"/>
    <w:rsid w:val="00CF263D"/>
    <w:rsid w:val="00CF27D7"/>
    <w:rsid w:val="00CF303E"/>
    <w:rsid w:val="00CF3454"/>
    <w:rsid w:val="00CF37C7"/>
    <w:rsid w:val="00CF3CD4"/>
    <w:rsid w:val="00CF4343"/>
    <w:rsid w:val="00CF4420"/>
    <w:rsid w:val="00CF4D36"/>
    <w:rsid w:val="00CF500B"/>
    <w:rsid w:val="00CF725B"/>
    <w:rsid w:val="00CF763D"/>
    <w:rsid w:val="00D02CE8"/>
    <w:rsid w:val="00D04D8D"/>
    <w:rsid w:val="00D05509"/>
    <w:rsid w:val="00D06166"/>
    <w:rsid w:val="00D07286"/>
    <w:rsid w:val="00D07CC0"/>
    <w:rsid w:val="00D10A48"/>
    <w:rsid w:val="00D10F7D"/>
    <w:rsid w:val="00D1649E"/>
    <w:rsid w:val="00D1698E"/>
    <w:rsid w:val="00D16DF3"/>
    <w:rsid w:val="00D16F01"/>
    <w:rsid w:val="00D20F3C"/>
    <w:rsid w:val="00D21496"/>
    <w:rsid w:val="00D2203B"/>
    <w:rsid w:val="00D223CB"/>
    <w:rsid w:val="00D239B9"/>
    <w:rsid w:val="00D23D30"/>
    <w:rsid w:val="00D23DAF"/>
    <w:rsid w:val="00D24FAD"/>
    <w:rsid w:val="00D26A62"/>
    <w:rsid w:val="00D27446"/>
    <w:rsid w:val="00D27906"/>
    <w:rsid w:val="00D27BD1"/>
    <w:rsid w:val="00D310B2"/>
    <w:rsid w:val="00D3233D"/>
    <w:rsid w:val="00D323A0"/>
    <w:rsid w:val="00D3339B"/>
    <w:rsid w:val="00D33542"/>
    <w:rsid w:val="00D3379E"/>
    <w:rsid w:val="00D346E9"/>
    <w:rsid w:val="00D35667"/>
    <w:rsid w:val="00D35A2E"/>
    <w:rsid w:val="00D35C69"/>
    <w:rsid w:val="00D35CAC"/>
    <w:rsid w:val="00D3682C"/>
    <w:rsid w:val="00D40A65"/>
    <w:rsid w:val="00D4329D"/>
    <w:rsid w:val="00D437B4"/>
    <w:rsid w:val="00D438E3"/>
    <w:rsid w:val="00D43DF4"/>
    <w:rsid w:val="00D44904"/>
    <w:rsid w:val="00D44BF5"/>
    <w:rsid w:val="00D4630E"/>
    <w:rsid w:val="00D476E6"/>
    <w:rsid w:val="00D513D1"/>
    <w:rsid w:val="00D52F63"/>
    <w:rsid w:val="00D537BD"/>
    <w:rsid w:val="00D5399D"/>
    <w:rsid w:val="00D543E2"/>
    <w:rsid w:val="00D555C7"/>
    <w:rsid w:val="00D55F08"/>
    <w:rsid w:val="00D56FA7"/>
    <w:rsid w:val="00D57176"/>
    <w:rsid w:val="00D5761C"/>
    <w:rsid w:val="00D60351"/>
    <w:rsid w:val="00D6037A"/>
    <w:rsid w:val="00D61813"/>
    <w:rsid w:val="00D62254"/>
    <w:rsid w:val="00D631A4"/>
    <w:rsid w:val="00D63B87"/>
    <w:rsid w:val="00D645D9"/>
    <w:rsid w:val="00D64A59"/>
    <w:rsid w:val="00D6591E"/>
    <w:rsid w:val="00D66836"/>
    <w:rsid w:val="00D66D0E"/>
    <w:rsid w:val="00D66E93"/>
    <w:rsid w:val="00D72DAA"/>
    <w:rsid w:val="00D74104"/>
    <w:rsid w:val="00D7488A"/>
    <w:rsid w:val="00D74B76"/>
    <w:rsid w:val="00D74E51"/>
    <w:rsid w:val="00D7512F"/>
    <w:rsid w:val="00D758EE"/>
    <w:rsid w:val="00D77C51"/>
    <w:rsid w:val="00D77FB5"/>
    <w:rsid w:val="00D808BC"/>
    <w:rsid w:val="00D80D94"/>
    <w:rsid w:val="00D830EC"/>
    <w:rsid w:val="00D83324"/>
    <w:rsid w:val="00D83741"/>
    <w:rsid w:val="00D8376E"/>
    <w:rsid w:val="00D84D00"/>
    <w:rsid w:val="00D85233"/>
    <w:rsid w:val="00D86515"/>
    <w:rsid w:val="00D87278"/>
    <w:rsid w:val="00D879DF"/>
    <w:rsid w:val="00D87A4E"/>
    <w:rsid w:val="00D87DCB"/>
    <w:rsid w:val="00D90BC1"/>
    <w:rsid w:val="00D9201A"/>
    <w:rsid w:val="00D92C2C"/>
    <w:rsid w:val="00D92E28"/>
    <w:rsid w:val="00D93156"/>
    <w:rsid w:val="00D93862"/>
    <w:rsid w:val="00D9440E"/>
    <w:rsid w:val="00D966F3"/>
    <w:rsid w:val="00D96CBC"/>
    <w:rsid w:val="00DA1930"/>
    <w:rsid w:val="00DA3633"/>
    <w:rsid w:val="00DA70E6"/>
    <w:rsid w:val="00DB17DE"/>
    <w:rsid w:val="00DB1D62"/>
    <w:rsid w:val="00DB5235"/>
    <w:rsid w:val="00DB738E"/>
    <w:rsid w:val="00DB7C06"/>
    <w:rsid w:val="00DC0A5A"/>
    <w:rsid w:val="00DC1422"/>
    <w:rsid w:val="00DC2599"/>
    <w:rsid w:val="00DC5AD6"/>
    <w:rsid w:val="00DC7E1F"/>
    <w:rsid w:val="00DD0403"/>
    <w:rsid w:val="00DD2136"/>
    <w:rsid w:val="00DD2448"/>
    <w:rsid w:val="00DD2684"/>
    <w:rsid w:val="00DD2773"/>
    <w:rsid w:val="00DD2957"/>
    <w:rsid w:val="00DD4A57"/>
    <w:rsid w:val="00DD53FF"/>
    <w:rsid w:val="00DD60CC"/>
    <w:rsid w:val="00DD76AB"/>
    <w:rsid w:val="00DE0A5A"/>
    <w:rsid w:val="00DE0E40"/>
    <w:rsid w:val="00DE192D"/>
    <w:rsid w:val="00DE1C83"/>
    <w:rsid w:val="00DE25E2"/>
    <w:rsid w:val="00DE2890"/>
    <w:rsid w:val="00DE2A52"/>
    <w:rsid w:val="00DE2D21"/>
    <w:rsid w:val="00DE2E85"/>
    <w:rsid w:val="00DE3B24"/>
    <w:rsid w:val="00DE484C"/>
    <w:rsid w:val="00DE5401"/>
    <w:rsid w:val="00DE546B"/>
    <w:rsid w:val="00DE5609"/>
    <w:rsid w:val="00DE6010"/>
    <w:rsid w:val="00DE6F0C"/>
    <w:rsid w:val="00DE7A6C"/>
    <w:rsid w:val="00DE7C84"/>
    <w:rsid w:val="00DF0EA7"/>
    <w:rsid w:val="00DF1201"/>
    <w:rsid w:val="00DF1A43"/>
    <w:rsid w:val="00DF39C1"/>
    <w:rsid w:val="00DF4A4D"/>
    <w:rsid w:val="00DF61EC"/>
    <w:rsid w:val="00DF69BE"/>
    <w:rsid w:val="00DF6D8E"/>
    <w:rsid w:val="00DF71F5"/>
    <w:rsid w:val="00DF77A0"/>
    <w:rsid w:val="00DF7D73"/>
    <w:rsid w:val="00E013BE"/>
    <w:rsid w:val="00E0218D"/>
    <w:rsid w:val="00E02558"/>
    <w:rsid w:val="00E0350F"/>
    <w:rsid w:val="00E04378"/>
    <w:rsid w:val="00E06712"/>
    <w:rsid w:val="00E125F1"/>
    <w:rsid w:val="00E14814"/>
    <w:rsid w:val="00E15A0D"/>
    <w:rsid w:val="00E16658"/>
    <w:rsid w:val="00E200E2"/>
    <w:rsid w:val="00E20399"/>
    <w:rsid w:val="00E22573"/>
    <w:rsid w:val="00E22F72"/>
    <w:rsid w:val="00E23997"/>
    <w:rsid w:val="00E24082"/>
    <w:rsid w:val="00E27956"/>
    <w:rsid w:val="00E307EE"/>
    <w:rsid w:val="00E30A89"/>
    <w:rsid w:val="00E30B03"/>
    <w:rsid w:val="00E30E6B"/>
    <w:rsid w:val="00E324C9"/>
    <w:rsid w:val="00E329D3"/>
    <w:rsid w:val="00E344EB"/>
    <w:rsid w:val="00E354E7"/>
    <w:rsid w:val="00E369CE"/>
    <w:rsid w:val="00E36B26"/>
    <w:rsid w:val="00E37EAB"/>
    <w:rsid w:val="00E37FF6"/>
    <w:rsid w:val="00E409BB"/>
    <w:rsid w:val="00E41636"/>
    <w:rsid w:val="00E4166A"/>
    <w:rsid w:val="00E41C63"/>
    <w:rsid w:val="00E42052"/>
    <w:rsid w:val="00E43328"/>
    <w:rsid w:val="00E43728"/>
    <w:rsid w:val="00E43C57"/>
    <w:rsid w:val="00E441CA"/>
    <w:rsid w:val="00E442EC"/>
    <w:rsid w:val="00E44E4F"/>
    <w:rsid w:val="00E451E2"/>
    <w:rsid w:val="00E45E48"/>
    <w:rsid w:val="00E464CD"/>
    <w:rsid w:val="00E46596"/>
    <w:rsid w:val="00E5029C"/>
    <w:rsid w:val="00E50A1A"/>
    <w:rsid w:val="00E50A22"/>
    <w:rsid w:val="00E5175B"/>
    <w:rsid w:val="00E5250C"/>
    <w:rsid w:val="00E5366A"/>
    <w:rsid w:val="00E5391B"/>
    <w:rsid w:val="00E53BA8"/>
    <w:rsid w:val="00E54227"/>
    <w:rsid w:val="00E552F5"/>
    <w:rsid w:val="00E555C3"/>
    <w:rsid w:val="00E558ED"/>
    <w:rsid w:val="00E55E9A"/>
    <w:rsid w:val="00E56051"/>
    <w:rsid w:val="00E574CE"/>
    <w:rsid w:val="00E579CE"/>
    <w:rsid w:val="00E613F2"/>
    <w:rsid w:val="00E615D1"/>
    <w:rsid w:val="00E61CD8"/>
    <w:rsid w:val="00E61D85"/>
    <w:rsid w:val="00E61DA1"/>
    <w:rsid w:val="00E62E2A"/>
    <w:rsid w:val="00E63008"/>
    <w:rsid w:val="00E63653"/>
    <w:rsid w:val="00E63ABD"/>
    <w:rsid w:val="00E63C6B"/>
    <w:rsid w:val="00E663CD"/>
    <w:rsid w:val="00E676C2"/>
    <w:rsid w:val="00E70421"/>
    <w:rsid w:val="00E71DE9"/>
    <w:rsid w:val="00E72A19"/>
    <w:rsid w:val="00E72E33"/>
    <w:rsid w:val="00E72FA6"/>
    <w:rsid w:val="00E732B0"/>
    <w:rsid w:val="00E735EF"/>
    <w:rsid w:val="00E74785"/>
    <w:rsid w:val="00E748FE"/>
    <w:rsid w:val="00E74A4E"/>
    <w:rsid w:val="00E7525B"/>
    <w:rsid w:val="00E767CE"/>
    <w:rsid w:val="00E773C2"/>
    <w:rsid w:val="00E81E19"/>
    <w:rsid w:val="00E82B37"/>
    <w:rsid w:val="00E84995"/>
    <w:rsid w:val="00E85336"/>
    <w:rsid w:val="00E86FD2"/>
    <w:rsid w:val="00E86FF8"/>
    <w:rsid w:val="00E872E4"/>
    <w:rsid w:val="00E905D5"/>
    <w:rsid w:val="00E906F1"/>
    <w:rsid w:val="00E908D6"/>
    <w:rsid w:val="00E90D40"/>
    <w:rsid w:val="00E90E80"/>
    <w:rsid w:val="00E92985"/>
    <w:rsid w:val="00E93097"/>
    <w:rsid w:val="00E93106"/>
    <w:rsid w:val="00E943AD"/>
    <w:rsid w:val="00E9580F"/>
    <w:rsid w:val="00E95921"/>
    <w:rsid w:val="00E95D46"/>
    <w:rsid w:val="00E95FA2"/>
    <w:rsid w:val="00E97C30"/>
    <w:rsid w:val="00EA0B0F"/>
    <w:rsid w:val="00EA0F42"/>
    <w:rsid w:val="00EA278B"/>
    <w:rsid w:val="00EA29C9"/>
    <w:rsid w:val="00EA4014"/>
    <w:rsid w:val="00EA419C"/>
    <w:rsid w:val="00EA5672"/>
    <w:rsid w:val="00EA5993"/>
    <w:rsid w:val="00EA7314"/>
    <w:rsid w:val="00EA76BE"/>
    <w:rsid w:val="00EB02B9"/>
    <w:rsid w:val="00EB02DD"/>
    <w:rsid w:val="00EB1A63"/>
    <w:rsid w:val="00EB26EC"/>
    <w:rsid w:val="00EB4E0D"/>
    <w:rsid w:val="00EB4E90"/>
    <w:rsid w:val="00EB4F59"/>
    <w:rsid w:val="00EB5BCB"/>
    <w:rsid w:val="00EB60FD"/>
    <w:rsid w:val="00EB6675"/>
    <w:rsid w:val="00EB6BAA"/>
    <w:rsid w:val="00EB6EF8"/>
    <w:rsid w:val="00EB759A"/>
    <w:rsid w:val="00EC0F50"/>
    <w:rsid w:val="00EC1779"/>
    <w:rsid w:val="00EC3394"/>
    <w:rsid w:val="00EC3EF7"/>
    <w:rsid w:val="00EC4AFD"/>
    <w:rsid w:val="00EC5008"/>
    <w:rsid w:val="00EC50D3"/>
    <w:rsid w:val="00EC60C2"/>
    <w:rsid w:val="00EC6165"/>
    <w:rsid w:val="00EC647D"/>
    <w:rsid w:val="00EC669C"/>
    <w:rsid w:val="00EC66B7"/>
    <w:rsid w:val="00EC6951"/>
    <w:rsid w:val="00EC77F3"/>
    <w:rsid w:val="00ED0809"/>
    <w:rsid w:val="00ED0FB8"/>
    <w:rsid w:val="00ED1DD0"/>
    <w:rsid w:val="00ED2687"/>
    <w:rsid w:val="00ED2F3A"/>
    <w:rsid w:val="00ED47F2"/>
    <w:rsid w:val="00ED5C44"/>
    <w:rsid w:val="00ED6288"/>
    <w:rsid w:val="00ED6481"/>
    <w:rsid w:val="00ED689F"/>
    <w:rsid w:val="00ED6B75"/>
    <w:rsid w:val="00ED737B"/>
    <w:rsid w:val="00ED7B57"/>
    <w:rsid w:val="00EE088E"/>
    <w:rsid w:val="00EE0F0F"/>
    <w:rsid w:val="00EE1F20"/>
    <w:rsid w:val="00EE2233"/>
    <w:rsid w:val="00EE335D"/>
    <w:rsid w:val="00EE3675"/>
    <w:rsid w:val="00EE4988"/>
    <w:rsid w:val="00EE5537"/>
    <w:rsid w:val="00EE5613"/>
    <w:rsid w:val="00EE6EEF"/>
    <w:rsid w:val="00EE7859"/>
    <w:rsid w:val="00EF05D0"/>
    <w:rsid w:val="00EF067B"/>
    <w:rsid w:val="00EF2B25"/>
    <w:rsid w:val="00EF38DC"/>
    <w:rsid w:val="00EF39CB"/>
    <w:rsid w:val="00EF3CF8"/>
    <w:rsid w:val="00EF4164"/>
    <w:rsid w:val="00EF58D2"/>
    <w:rsid w:val="00EF609D"/>
    <w:rsid w:val="00EF71B4"/>
    <w:rsid w:val="00EF7A37"/>
    <w:rsid w:val="00EF7F35"/>
    <w:rsid w:val="00F00AA3"/>
    <w:rsid w:val="00F0216B"/>
    <w:rsid w:val="00F02FCC"/>
    <w:rsid w:val="00F0435F"/>
    <w:rsid w:val="00F04AB6"/>
    <w:rsid w:val="00F050FF"/>
    <w:rsid w:val="00F067DA"/>
    <w:rsid w:val="00F06844"/>
    <w:rsid w:val="00F068E3"/>
    <w:rsid w:val="00F079B3"/>
    <w:rsid w:val="00F10649"/>
    <w:rsid w:val="00F10E81"/>
    <w:rsid w:val="00F12600"/>
    <w:rsid w:val="00F1335B"/>
    <w:rsid w:val="00F133BD"/>
    <w:rsid w:val="00F153EC"/>
    <w:rsid w:val="00F16156"/>
    <w:rsid w:val="00F16A65"/>
    <w:rsid w:val="00F21D70"/>
    <w:rsid w:val="00F23AD7"/>
    <w:rsid w:val="00F23BCC"/>
    <w:rsid w:val="00F24E44"/>
    <w:rsid w:val="00F253EC"/>
    <w:rsid w:val="00F2559B"/>
    <w:rsid w:val="00F25B81"/>
    <w:rsid w:val="00F270DC"/>
    <w:rsid w:val="00F301F6"/>
    <w:rsid w:val="00F33C22"/>
    <w:rsid w:val="00F33D2F"/>
    <w:rsid w:val="00F34488"/>
    <w:rsid w:val="00F3464C"/>
    <w:rsid w:val="00F34A24"/>
    <w:rsid w:val="00F34D0C"/>
    <w:rsid w:val="00F351B7"/>
    <w:rsid w:val="00F35470"/>
    <w:rsid w:val="00F360BC"/>
    <w:rsid w:val="00F3645F"/>
    <w:rsid w:val="00F372FF"/>
    <w:rsid w:val="00F37654"/>
    <w:rsid w:val="00F37D4E"/>
    <w:rsid w:val="00F404C1"/>
    <w:rsid w:val="00F40913"/>
    <w:rsid w:val="00F40D51"/>
    <w:rsid w:val="00F41ADC"/>
    <w:rsid w:val="00F431D2"/>
    <w:rsid w:val="00F433A8"/>
    <w:rsid w:val="00F43433"/>
    <w:rsid w:val="00F43624"/>
    <w:rsid w:val="00F43BC1"/>
    <w:rsid w:val="00F44D32"/>
    <w:rsid w:val="00F476AB"/>
    <w:rsid w:val="00F5006D"/>
    <w:rsid w:val="00F50885"/>
    <w:rsid w:val="00F511FF"/>
    <w:rsid w:val="00F529D1"/>
    <w:rsid w:val="00F5661C"/>
    <w:rsid w:val="00F57C60"/>
    <w:rsid w:val="00F600F3"/>
    <w:rsid w:val="00F60DEE"/>
    <w:rsid w:val="00F6155F"/>
    <w:rsid w:val="00F61D83"/>
    <w:rsid w:val="00F6209F"/>
    <w:rsid w:val="00F627E1"/>
    <w:rsid w:val="00F62A8F"/>
    <w:rsid w:val="00F62CE7"/>
    <w:rsid w:val="00F63896"/>
    <w:rsid w:val="00F63DC6"/>
    <w:rsid w:val="00F65C3A"/>
    <w:rsid w:val="00F666C5"/>
    <w:rsid w:val="00F666C7"/>
    <w:rsid w:val="00F7015A"/>
    <w:rsid w:val="00F70C19"/>
    <w:rsid w:val="00F70C47"/>
    <w:rsid w:val="00F71ED8"/>
    <w:rsid w:val="00F72A1B"/>
    <w:rsid w:val="00F7378A"/>
    <w:rsid w:val="00F73CBD"/>
    <w:rsid w:val="00F73F5F"/>
    <w:rsid w:val="00F74757"/>
    <w:rsid w:val="00F75CCD"/>
    <w:rsid w:val="00F767E1"/>
    <w:rsid w:val="00F76AFC"/>
    <w:rsid w:val="00F77E4F"/>
    <w:rsid w:val="00F800E2"/>
    <w:rsid w:val="00F80AEF"/>
    <w:rsid w:val="00F80FF5"/>
    <w:rsid w:val="00F81070"/>
    <w:rsid w:val="00F820B9"/>
    <w:rsid w:val="00F83AC1"/>
    <w:rsid w:val="00F859D4"/>
    <w:rsid w:val="00F85A52"/>
    <w:rsid w:val="00F8642F"/>
    <w:rsid w:val="00F86717"/>
    <w:rsid w:val="00F869E5"/>
    <w:rsid w:val="00F86B3F"/>
    <w:rsid w:val="00F90184"/>
    <w:rsid w:val="00F905B7"/>
    <w:rsid w:val="00F912D3"/>
    <w:rsid w:val="00F91CD2"/>
    <w:rsid w:val="00F91F88"/>
    <w:rsid w:val="00F93A56"/>
    <w:rsid w:val="00F94482"/>
    <w:rsid w:val="00F94AC5"/>
    <w:rsid w:val="00F94AD4"/>
    <w:rsid w:val="00F95E4B"/>
    <w:rsid w:val="00F9669C"/>
    <w:rsid w:val="00F96E8E"/>
    <w:rsid w:val="00F97F54"/>
    <w:rsid w:val="00FA0594"/>
    <w:rsid w:val="00FA1438"/>
    <w:rsid w:val="00FA200A"/>
    <w:rsid w:val="00FA2983"/>
    <w:rsid w:val="00FA2B29"/>
    <w:rsid w:val="00FA2EA7"/>
    <w:rsid w:val="00FA30F7"/>
    <w:rsid w:val="00FA5505"/>
    <w:rsid w:val="00FA5E0F"/>
    <w:rsid w:val="00FA6EFE"/>
    <w:rsid w:val="00FA70B9"/>
    <w:rsid w:val="00FA70F5"/>
    <w:rsid w:val="00FB224C"/>
    <w:rsid w:val="00FB2B11"/>
    <w:rsid w:val="00FB2BCD"/>
    <w:rsid w:val="00FB423C"/>
    <w:rsid w:val="00FB4288"/>
    <w:rsid w:val="00FB4911"/>
    <w:rsid w:val="00FB5A61"/>
    <w:rsid w:val="00FB6923"/>
    <w:rsid w:val="00FC0A6C"/>
    <w:rsid w:val="00FC0B85"/>
    <w:rsid w:val="00FC0D58"/>
    <w:rsid w:val="00FC10D4"/>
    <w:rsid w:val="00FC167B"/>
    <w:rsid w:val="00FC25C3"/>
    <w:rsid w:val="00FC3750"/>
    <w:rsid w:val="00FC48A4"/>
    <w:rsid w:val="00FC4A5F"/>
    <w:rsid w:val="00FC57F8"/>
    <w:rsid w:val="00FC6616"/>
    <w:rsid w:val="00FD027D"/>
    <w:rsid w:val="00FD057C"/>
    <w:rsid w:val="00FD0922"/>
    <w:rsid w:val="00FD0C82"/>
    <w:rsid w:val="00FD0F49"/>
    <w:rsid w:val="00FD1176"/>
    <w:rsid w:val="00FD1B14"/>
    <w:rsid w:val="00FD1ECA"/>
    <w:rsid w:val="00FD2286"/>
    <w:rsid w:val="00FD2BF5"/>
    <w:rsid w:val="00FD2C62"/>
    <w:rsid w:val="00FD2D30"/>
    <w:rsid w:val="00FD42C7"/>
    <w:rsid w:val="00FD4B0B"/>
    <w:rsid w:val="00FD543B"/>
    <w:rsid w:val="00FD59B0"/>
    <w:rsid w:val="00FD5D1D"/>
    <w:rsid w:val="00FD74C2"/>
    <w:rsid w:val="00FD7531"/>
    <w:rsid w:val="00FD7577"/>
    <w:rsid w:val="00FD7AFD"/>
    <w:rsid w:val="00FE009A"/>
    <w:rsid w:val="00FE0218"/>
    <w:rsid w:val="00FE1894"/>
    <w:rsid w:val="00FE1AC5"/>
    <w:rsid w:val="00FE4158"/>
    <w:rsid w:val="00FE4C5F"/>
    <w:rsid w:val="00FE61E6"/>
    <w:rsid w:val="00FE625E"/>
    <w:rsid w:val="00FE665E"/>
    <w:rsid w:val="00FE73BD"/>
    <w:rsid w:val="00FF19D0"/>
    <w:rsid w:val="00FF2CB4"/>
    <w:rsid w:val="00FF36C7"/>
    <w:rsid w:val="00FF374B"/>
    <w:rsid w:val="00FF4C0E"/>
    <w:rsid w:val="00FF5916"/>
    <w:rsid w:val="00FF5A45"/>
    <w:rsid w:val="00FF5E37"/>
    <w:rsid w:val="00FF61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20ED5"/>
  <w15:docId w15:val="{C89CACDD-56BF-4562-8283-6DD617A2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EB6"/>
    <w:rPr>
      <w:sz w:val="22"/>
      <w:szCs w:val="22"/>
      <w:lang w:eastAsia="en-US"/>
    </w:rPr>
  </w:style>
  <w:style w:type="paragraph" w:styleId="Ttulo1">
    <w:name w:val="heading 1"/>
    <w:basedOn w:val="Normal"/>
    <w:next w:val="Normal"/>
    <w:link w:val="Ttulo1Car"/>
    <w:uiPriority w:val="9"/>
    <w:qFormat/>
    <w:rsid w:val="00BF78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F788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4969"/>
    <w:pPr>
      <w:tabs>
        <w:tab w:val="center" w:pos="4419"/>
        <w:tab w:val="right" w:pos="8838"/>
      </w:tabs>
    </w:pPr>
  </w:style>
  <w:style w:type="character" w:customStyle="1" w:styleId="EncabezadoCar">
    <w:name w:val="Encabezado Car"/>
    <w:basedOn w:val="Fuentedeprrafopredeter"/>
    <w:link w:val="Encabezado"/>
    <w:uiPriority w:val="99"/>
    <w:rsid w:val="008A4969"/>
  </w:style>
  <w:style w:type="paragraph" w:styleId="Piedepgina">
    <w:name w:val="footer"/>
    <w:basedOn w:val="Normal"/>
    <w:link w:val="PiedepginaCar"/>
    <w:uiPriority w:val="99"/>
    <w:unhideWhenUsed/>
    <w:rsid w:val="008A4969"/>
    <w:pPr>
      <w:tabs>
        <w:tab w:val="center" w:pos="4419"/>
        <w:tab w:val="right" w:pos="8838"/>
      </w:tabs>
    </w:pPr>
  </w:style>
  <w:style w:type="character" w:customStyle="1" w:styleId="PiedepginaCar">
    <w:name w:val="Pie de página Car"/>
    <w:basedOn w:val="Fuentedeprrafopredeter"/>
    <w:link w:val="Piedepgina"/>
    <w:uiPriority w:val="99"/>
    <w:rsid w:val="008A4969"/>
  </w:style>
  <w:style w:type="paragraph" w:styleId="Textodeglobo">
    <w:name w:val="Balloon Text"/>
    <w:basedOn w:val="Normal"/>
    <w:link w:val="TextodegloboCar"/>
    <w:uiPriority w:val="99"/>
    <w:semiHidden/>
    <w:unhideWhenUsed/>
    <w:rsid w:val="008A4969"/>
    <w:rPr>
      <w:rFonts w:ascii="Tahoma" w:hAnsi="Tahoma" w:cs="Tahoma"/>
      <w:sz w:val="16"/>
      <w:szCs w:val="16"/>
    </w:rPr>
  </w:style>
  <w:style w:type="character" w:customStyle="1" w:styleId="TextodegloboCar">
    <w:name w:val="Texto de globo Car"/>
    <w:basedOn w:val="Fuentedeprrafopredeter"/>
    <w:link w:val="Textodeglobo"/>
    <w:uiPriority w:val="99"/>
    <w:semiHidden/>
    <w:rsid w:val="008A4969"/>
    <w:rPr>
      <w:rFonts w:ascii="Tahoma" w:hAnsi="Tahoma" w:cs="Tahoma"/>
      <w:sz w:val="16"/>
      <w:szCs w:val="16"/>
    </w:rPr>
  </w:style>
  <w:style w:type="paragraph" w:styleId="Prrafodelista">
    <w:name w:val="List Paragraph"/>
    <w:basedOn w:val="Normal"/>
    <w:uiPriority w:val="34"/>
    <w:qFormat/>
    <w:rsid w:val="00FB4288"/>
    <w:pPr>
      <w:ind w:left="720"/>
      <w:contextualSpacing/>
    </w:pPr>
    <w:rPr>
      <w:rFonts w:ascii="Arial" w:eastAsia="Times New Roman" w:hAnsi="Arial"/>
      <w:szCs w:val="24"/>
      <w:lang w:val="es-ES" w:eastAsia="es-ES"/>
    </w:rPr>
  </w:style>
  <w:style w:type="paragraph" w:styleId="NormalWeb">
    <w:name w:val="Normal (Web)"/>
    <w:basedOn w:val="Normal"/>
    <w:uiPriority w:val="99"/>
    <w:unhideWhenUsed/>
    <w:rsid w:val="00883C2B"/>
    <w:pPr>
      <w:spacing w:before="100" w:beforeAutospacing="1" w:after="100" w:afterAutospacing="1"/>
    </w:pPr>
    <w:rPr>
      <w:rFonts w:ascii="Times New Roman" w:eastAsia="Times New Roman" w:hAnsi="Times New Roman"/>
      <w:sz w:val="24"/>
      <w:szCs w:val="24"/>
      <w:lang w:eastAsia="es-CO"/>
    </w:rPr>
  </w:style>
  <w:style w:type="paragraph" w:customStyle="1" w:styleId="Textoindependiente21">
    <w:name w:val="Texto independiente 21"/>
    <w:basedOn w:val="Normal"/>
    <w:uiPriority w:val="99"/>
    <w:rsid w:val="00100A90"/>
    <w:pPr>
      <w:jc w:val="both"/>
    </w:pPr>
    <w:rPr>
      <w:rFonts w:ascii="Times New Roman" w:eastAsia="Times New Roman" w:hAnsi="Times New Roman"/>
      <w:sz w:val="24"/>
      <w:szCs w:val="20"/>
      <w:lang w:val="es-ES_tradnl" w:eastAsia="es-ES"/>
    </w:rPr>
  </w:style>
  <w:style w:type="paragraph" w:styleId="Textoindependiente2">
    <w:name w:val="Body Text 2"/>
    <w:basedOn w:val="Normal"/>
    <w:link w:val="Textoindependiente2Car"/>
    <w:uiPriority w:val="99"/>
    <w:unhideWhenUsed/>
    <w:rsid w:val="000937BF"/>
    <w:pPr>
      <w:spacing w:after="120" w:line="480" w:lineRule="auto"/>
    </w:pPr>
    <w:rPr>
      <w:rFonts w:ascii="Times New Roman" w:eastAsia="Times New Roman" w:hAnsi="Times New Roman"/>
      <w:sz w:val="24"/>
      <w:szCs w:val="24"/>
      <w:lang w:val="es-ES" w:eastAsia="es-ES"/>
    </w:rPr>
  </w:style>
  <w:style w:type="character" w:customStyle="1" w:styleId="Textoindependiente2Car">
    <w:name w:val="Texto independiente 2 Car"/>
    <w:basedOn w:val="Fuentedeprrafopredeter"/>
    <w:link w:val="Textoindependiente2"/>
    <w:uiPriority w:val="99"/>
    <w:rsid w:val="000937BF"/>
    <w:rPr>
      <w:rFonts w:ascii="Times New Roman" w:eastAsia="Times New Roman" w:hAnsi="Times New Roman"/>
      <w:sz w:val="24"/>
      <w:szCs w:val="24"/>
      <w:lang w:val="es-ES" w:eastAsia="es-ES"/>
    </w:rPr>
  </w:style>
  <w:style w:type="paragraph" w:customStyle="1" w:styleId="Default">
    <w:name w:val="Default"/>
    <w:rsid w:val="00D02CE8"/>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830482"/>
  </w:style>
  <w:style w:type="table" w:styleId="Tablaconcuadrcula">
    <w:name w:val="Table Grid"/>
    <w:basedOn w:val="Tablanormal"/>
    <w:uiPriority w:val="59"/>
    <w:rsid w:val="00A85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85523"/>
    <w:rPr>
      <w:rFonts w:asciiTheme="minorHAnsi" w:eastAsiaTheme="minorHAnsi" w:hAnsiTheme="minorHAnsi" w:cstheme="minorBidi"/>
      <w:sz w:val="22"/>
      <w:szCs w:val="22"/>
      <w:lang w:eastAsia="en-US"/>
    </w:rPr>
  </w:style>
  <w:style w:type="paragraph" w:styleId="Sangradetextonormal">
    <w:name w:val="Body Text Indent"/>
    <w:basedOn w:val="Normal"/>
    <w:link w:val="SangradetextonormalCar"/>
    <w:uiPriority w:val="99"/>
    <w:semiHidden/>
    <w:unhideWhenUsed/>
    <w:rsid w:val="00A85523"/>
    <w:pPr>
      <w:spacing w:after="120"/>
      <w:ind w:left="283"/>
    </w:pPr>
  </w:style>
  <w:style w:type="character" w:customStyle="1" w:styleId="SangradetextonormalCar">
    <w:name w:val="Sangría de texto normal Car"/>
    <w:basedOn w:val="Fuentedeprrafopredeter"/>
    <w:link w:val="Sangradetextonormal"/>
    <w:uiPriority w:val="99"/>
    <w:semiHidden/>
    <w:rsid w:val="00A85523"/>
    <w:rPr>
      <w:sz w:val="22"/>
      <w:szCs w:val="22"/>
      <w:lang w:eastAsia="en-US"/>
    </w:rPr>
  </w:style>
  <w:style w:type="paragraph" w:styleId="Textoindependienteprimerasangra2">
    <w:name w:val="Body Text First Indent 2"/>
    <w:basedOn w:val="Sangradetextonormal"/>
    <w:link w:val="Textoindependienteprimerasangra2Car"/>
    <w:uiPriority w:val="99"/>
    <w:semiHidden/>
    <w:rsid w:val="00A85523"/>
    <w:pPr>
      <w:ind w:firstLine="210"/>
    </w:pPr>
    <w:rPr>
      <w:rFonts w:cs="Calibri"/>
    </w:rPr>
  </w:style>
  <w:style w:type="character" w:customStyle="1" w:styleId="Textoindependienteprimerasangra2Car">
    <w:name w:val="Texto independiente primera sangría 2 Car"/>
    <w:basedOn w:val="SangradetextonormalCar"/>
    <w:link w:val="Textoindependienteprimerasangra2"/>
    <w:uiPriority w:val="99"/>
    <w:semiHidden/>
    <w:rsid w:val="00A85523"/>
    <w:rPr>
      <w:rFonts w:cs="Calibri"/>
      <w:sz w:val="22"/>
      <w:szCs w:val="22"/>
      <w:lang w:eastAsia="en-US"/>
    </w:rPr>
  </w:style>
  <w:style w:type="paragraph" w:customStyle="1" w:styleId="paragraph">
    <w:name w:val="paragraph"/>
    <w:basedOn w:val="Normal"/>
    <w:rsid w:val="00A85523"/>
    <w:pPr>
      <w:spacing w:before="100" w:beforeAutospacing="1" w:after="100" w:afterAutospacing="1"/>
    </w:pPr>
    <w:rPr>
      <w:rFonts w:ascii="Times New Roman" w:eastAsia="Times New Roman" w:hAnsi="Times New Roman"/>
      <w:sz w:val="24"/>
      <w:szCs w:val="24"/>
      <w:lang w:val="es-ES" w:eastAsia="es-ES"/>
    </w:rPr>
  </w:style>
  <w:style w:type="character" w:customStyle="1" w:styleId="eop">
    <w:name w:val="eop"/>
    <w:basedOn w:val="Fuentedeprrafopredeter"/>
    <w:rsid w:val="00A85523"/>
  </w:style>
  <w:style w:type="character" w:customStyle="1" w:styleId="normaltextrun">
    <w:name w:val="normaltextrun"/>
    <w:basedOn w:val="Fuentedeprrafopredeter"/>
    <w:rsid w:val="00A85523"/>
  </w:style>
  <w:style w:type="character" w:customStyle="1" w:styleId="spellingerror">
    <w:name w:val="spellingerror"/>
    <w:basedOn w:val="Fuentedeprrafopredeter"/>
    <w:rsid w:val="00A85523"/>
  </w:style>
  <w:style w:type="paragraph" w:styleId="Ttulo">
    <w:name w:val="Title"/>
    <w:basedOn w:val="Normal"/>
    <w:link w:val="TtuloCar"/>
    <w:qFormat/>
    <w:rsid w:val="00A85523"/>
    <w:pPr>
      <w:jc w:val="center"/>
    </w:pPr>
    <w:rPr>
      <w:rFonts w:ascii="Times New Roman" w:eastAsia="Times New Roman" w:hAnsi="Times New Roman"/>
      <w:b/>
      <w:sz w:val="26"/>
      <w:szCs w:val="20"/>
      <w:lang w:val="es-ES" w:eastAsia="es-ES"/>
    </w:rPr>
  </w:style>
  <w:style w:type="character" w:customStyle="1" w:styleId="TtuloCar">
    <w:name w:val="Título Car"/>
    <w:basedOn w:val="Fuentedeprrafopredeter"/>
    <w:link w:val="Ttulo"/>
    <w:rsid w:val="00A85523"/>
    <w:rPr>
      <w:rFonts w:ascii="Times New Roman" w:eastAsia="Times New Roman" w:hAnsi="Times New Roman"/>
      <w:b/>
      <w:sz w:val="26"/>
      <w:lang w:val="es-ES" w:eastAsia="es-ES"/>
    </w:rPr>
  </w:style>
  <w:style w:type="character" w:styleId="Hipervnculo">
    <w:name w:val="Hyperlink"/>
    <w:basedOn w:val="Fuentedeprrafopredeter"/>
    <w:uiPriority w:val="99"/>
    <w:unhideWhenUsed/>
    <w:rsid w:val="00A85523"/>
    <w:rPr>
      <w:color w:val="0000FF" w:themeColor="hyperlink"/>
      <w:u w:val="single"/>
    </w:rPr>
  </w:style>
  <w:style w:type="character" w:styleId="Textoennegrita">
    <w:name w:val="Strong"/>
    <w:basedOn w:val="Fuentedeprrafopredeter"/>
    <w:uiPriority w:val="22"/>
    <w:qFormat/>
    <w:rsid w:val="00A85523"/>
    <w:rPr>
      <w:b/>
      <w:bCs/>
    </w:rPr>
  </w:style>
  <w:style w:type="character" w:customStyle="1" w:styleId="rvejvd">
    <w:name w:val="rvejvd"/>
    <w:basedOn w:val="Fuentedeprrafopredeter"/>
    <w:rsid w:val="000E487F"/>
  </w:style>
  <w:style w:type="character" w:customStyle="1" w:styleId="Ttulo1Car">
    <w:name w:val="Título 1 Car"/>
    <w:basedOn w:val="Fuentedeprrafopredeter"/>
    <w:link w:val="Ttulo1"/>
    <w:uiPriority w:val="9"/>
    <w:rsid w:val="00BF788C"/>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BF788C"/>
    <w:rPr>
      <w:rFonts w:asciiTheme="majorHAnsi" w:eastAsiaTheme="majorEastAsia" w:hAnsiTheme="majorHAnsi" w:cstheme="majorBidi"/>
      <w:color w:val="365F91" w:themeColor="accent1" w:themeShade="BF"/>
      <w:sz w:val="26"/>
      <w:szCs w:val="26"/>
      <w:lang w:eastAsia="en-US"/>
    </w:rPr>
  </w:style>
  <w:style w:type="paragraph" w:styleId="Lista">
    <w:name w:val="List"/>
    <w:basedOn w:val="Normal"/>
    <w:uiPriority w:val="99"/>
    <w:unhideWhenUsed/>
    <w:rsid w:val="00BF788C"/>
    <w:pPr>
      <w:ind w:left="283" w:hanging="283"/>
      <w:contextualSpacing/>
    </w:pPr>
  </w:style>
  <w:style w:type="paragraph" w:styleId="Encabezadodemensaje">
    <w:name w:val="Message Header"/>
    <w:basedOn w:val="Normal"/>
    <w:link w:val="EncabezadodemensajeCar"/>
    <w:uiPriority w:val="99"/>
    <w:unhideWhenUsed/>
    <w:rsid w:val="00BF788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rsid w:val="00BF788C"/>
    <w:rPr>
      <w:rFonts w:asciiTheme="majorHAnsi" w:eastAsiaTheme="majorEastAsia" w:hAnsiTheme="majorHAnsi" w:cstheme="majorBidi"/>
      <w:sz w:val="24"/>
      <w:szCs w:val="24"/>
      <w:shd w:val="pct20" w:color="auto" w:fill="auto"/>
      <w:lang w:eastAsia="en-US"/>
    </w:rPr>
  </w:style>
  <w:style w:type="paragraph" w:styleId="Cierre">
    <w:name w:val="Closing"/>
    <w:basedOn w:val="Normal"/>
    <w:link w:val="CierreCar"/>
    <w:uiPriority w:val="99"/>
    <w:unhideWhenUsed/>
    <w:rsid w:val="00BF788C"/>
    <w:pPr>
      <w:ind w:left="4252"/>
    </w:pPr>
  </w:style>
  <w:style w:type="character" w:customStyle="1" w:styleId="CierreCar">
    <w:name w:val="Cierre Car"/>
    <w:basedOn w:val="Fuentedeprrafopredeter"/>
    <w:link w:val="Cierre"/>
    <w:uiPriority w:val="99"/>
    <w:rsid w:val="00BF788C"/>
    <w:rPr>
      <w:sz w:val="22"/>
      <w:szCs w:val="22"/>
      <w:lang w:eastAsia="en-US"/>
    </w:rPr>
  </w:style>
  <w:style w:type="paragraph" w:styleId="Listaconvietas">
    <w:name w:val="List Bullet"/>
    <w:basedOn w:val="Normal"/>
    <w:uiPriority w:val="99"/>
    <w:unhideWhenUsed/>
    <w:rsid w:val="00BF788C"/>
    <w:pPr>
      <w:numPr>
        <w:numId w:val="1"/>
      </w:numPr>
      <w:contextualSpacing/>
    </w:pPr>
  </w:style>
  <w:style w:type="paragraph" w:customStyle="1" w:styleId="ListaCC">
    <w:name w:val="Lista CC."/>
    <w:basedOn w:val="Normal"/>
    <w:rsid w:val="00BF788C"/>
  </w:style>
  <w:style w:type="paragraph" w:styleId="Descripcin">
    <w:name w:val="caption"/>
    <w:basedOn w:val="Normal"/>
    <w:next w:val="Normal"/>
    <w:uiPriority w:val="35"/>
    <w:unhideWhenUsed/>
    <w:qFormat/>
    <w:rsid w:val="00BF788C"/>
    <w:pPr>
      <w:spacing w:after="200"/>
    </w:pPr>
    <w:rPr>
      <w:i/>
      <w:iCs/>
      <w:color w:val="1F497D" w:themeColor="text2"/>
      <w:sz w:val="18"/>
      <w:szCs w:val="18"/>
    </w:rPr>
  </w:style>
  <w:style w:type="paragraph" w:styleId="Firma">
    <w:name w:val="Signature"/>
    <w:basedOn w:val="Normal"/>
    <w:link w:val="FirmaCar"/>
    <w:uiPriority w:val="99"/>
    <w:unhideWhenUsed/>
    <w:rsid w:val="00BF788C"/>
    <w:pPr>
      <w:ind w:left="4252"/>
    </w:pPr>
  </w:style>
  <w:style w:type="character" w:customStyle="1" w:styleId="FirmaCar">
    <w:name w:val="Firma Car"/>
    <w:basedOn w:val="Fuentedeprrafopredeter"/>
    <w:link w:val="Firma"/>
    <w:uiPriority w:val="99"/>
    <w:rsid w:val="00BF788C"/>
    <w:rPr>
      <w:sz w:val="22"/>
      <w:szCs w:val="22"/>
      <w:lang w:eastAsia="en-US"/>
    </w:rPr>
  </w:style>
  <w:style w:type="paragraph" w:styleId="Textoindependiente">
    <w:name w:val="Body Text"/>
    <w:basedOn w:val="Normal"/>
    <w:link w:val="TextoindependienteCar"/>
    <w:uiPriority w:val="99"/>
    <w:unhideWhenUsed/>
    <w:rsid w:val="00BF788C"/>
    <w:pPr>
      <w:spacing w:after="120"/>
    </w:pPr>
  </w:style>
  <w:style w:type="character" w:customStyle="1" w:styleId="TextoindependienteCar">
    <w:name w:val="Texto independiente Car"/>
    <w:basedOn w:val="Fuentedeprrafopredeter"/>
    <w:link w:val="Textoindependiente"/>
    <w:uiPriority w:val="99"/>
    <w:rsid w:val="00BF788C"/>
    <w:rPr>
      <w:sz w:val="22"/>
      <w:szCs w:val="22"/>
      <w:lang w:eastAsia="en-US"/>
    </w:rPr>
  </w:style>
  <w:style w:type="paragraph" w:customStyle="1" w:styleId="Firmapuesto">
    <w:name w:val="Firma puesto"/>
    <w:basedOn w:val="Firma"/>
    <w:rsid w:val="00BF788C"/>
  </w:style>
  <w:style w:type="paragraph" w:customStyle="1" w:styleId="Firmaorganizacin">
    <w:name w:val="Firma organización"/>
    <w:basedOn w:val="Firma"/>
    <w:rsid w:val="00BF788C"/>
  </w:style>
  <w:style w:type="paragraph" w:customStyle="1" w:styleId="Caracteresenmarcados">
    <w:name w:val="Caracteres enmarcados"/>
    <w:basedOn w:val="Normal"/>
    <w:rsid w:val="00BF788C"/>
  </w:style>
  <w:style w:type="paragraph" w:customStyle="1" w:styleId="Textoindependiente22">
    <w:name w:val="Texto independiente 22"/>
    <w:basedOn w:val="Normal"/>
    <w:uiPriority w:val="99"/>
    <w:rsid w:val="00212F51"/>
    <w:pPr>
      <w:jc w:val="both"/>
    </w:pPr>
    <w:rPr>
      <w:rFonts w:ascii="Times New Roman" w:eastAsia="Times New Roman" w:hAnsi="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500">
      <w:bodyDiv w:val="1"/>
      <w:marLeft w:val="0"/>
      <w:marRight w:val="0"/>
      <w:marTop w:val="0"/>
      <w:marBottom w:val="0"/>
      <w:divBdr>
        <w:top w:val="none" w:sz="0" w:space="0" w:color="auto"/>
        <w:left w:val="none" w:sz="0" w:space="0" w:color="auto"/>
        <w:bottom w:val="none" w:sz="0" w:space="0" w:color="auto"/>
        <w:right w:val="none" w:sz="0" w:space="0" w:color="auto"/>
      </w:divBdr>
    </w:div>
    <w:div w:id="13456823">
      <w:bodyDiv w:val="1"/>
      <w:marLeft w:val="0"/>
      <w:marRight w:val="0"/>
      <w:marTop w:val="0"/>
      <w:marBottom w:val="0"/>
      <w:divBdr>
        <w:top w:val="none" w:sz="0" w:space="0" w:color="auto"/>
        <w:left w:val="none" w:sz="0" w:space="0" w:color="auto"/>
        <w:bottom w:val="none" w:sz="0" w:space="0" w:color="auto"/>
        <w:right w:val="none" w:sz="0" w:space="0" w:color="auto"/>
      </w:divBdr>
    </w:div>
    <w:div w:id="31536328">
      <w:bodyDiv w:val="1"/>
      <w:marLeft w:val="0"/>
      <w:marRight w:val="0"/>
      <w:marTop w:val="0"/>
      <w:marBottom w:val="0"/>
      <w:divBdr>
        <w:top w:val="none" w:sz="0" w:space="0" w:color="auto"/>
        <w:left w:val="none" w:sz="0" w:space="0" w:color="auto"/>
        <w:bottom w:val="none" w:sz="0" w:space="0" w:color="auto"/>
        <w:right w:val="none" w:sz="0" w:space="0" w:color="auto"/>
      </w:divBdr>
    </w:div>
    <w:div w:id="32776090">
      <w:bodyDiv w:val="1"/>
      <w:marLeft w:val="0"/>
      <w:marRight w:val="0"/>
      <w:marTop w:val="0"/>
      <w:marBottom w:val="0"/>
      <w:divBdr>
        <w:top w:val="none" w:sz="0" w:space="0" w:color="auto"/>
        <w:left w:val="none" w:sz="0" w:space="0" w:color="auto"/>
        <w:bottom w:val="none" w:sz="0" w:space="0" w:color="auto"/>
        <w:right w:val="none" w:sz="0" w:space="0" w:color="auto"/>
      </w:divBdr>
    </w:div>
    <w:div w:id="66149108">
      <w:bodyDiv w:val="1"/>
      <w:marLeft w:val="0"/>
      <w:marRight w:val="0"/>
      <w:marTop w:val="0"/>
      <w:marBottom w:val="0"/>
      <w:divBdr>
        <w:top w:val="none" w:sz="0" w:space="0" w:color="auto"/>
        <w:left w:val="none" w:sz="0" w:space="0" w:color="auto"/>
        <w:bottom w:val="none" w:sz="0" w:space="0" w:color="auto"/>
        <w:right w:val="none" w:sz="0" w:space="0" w:color="auto"/>
      </w:divBdr>
      <w:divsChild>
        <w:div w:id="773214089">
          <w:marLeft w:val="330"/>
          <w:marRight w:val="330"/>
          <w:marTop w:val="0"/>
          <w:marBottom w:val="210"/>
          <w:divBdr>
            <w:top w:val="none" w:sz="0" w:space="0" w:color="auto"/>
            <w:left w:val="none" w:sz="0" w:space="0" w:color="auto"/>
            <w:bottom w:val="none" w:sz="0" w:space="0" w:color="auto"/>
            <w:right w:val="none" w:sz="0" w:space="0" w:color="auto"/>
          </w:divBdr>
          <w:divsChild>
            <w:div w:id="354699447">
              <w:marLeft w:val="0"/>
              <w:marRight w:val="0"/>
              <w:marTop w:val="0"/>
              <w:marBottom w:val="0"/>
              <w:divBdr>
                <w:top w:val="none" w:sz="0" w:space="0" w:color="auto"/>
                <w:left w:val="none" w:sz="0" w:space="0" w:color="auto"/>
                <w:bottom w:val="none" w:sz="0" w:space="0" w:color="auto"/>
                <w:right w:val="none" w:sz="0" w:space="0" w:color="auto"/>
              </w:divBdr>
              <w:divsChild>
                <w:div w:id="2794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2694">
          <w:marLeft w:val="0"/>
          <w:marRight w:val="0"/>
          <w:marTop w:val="0"/>
          <w:marBottom w:val="0"/>
          <w:divBdr>
            <w:top w:val="single" w:sz="6" w:space="0" w:color="DADCE0"/>
            <w:left w:val="none" w:sz="0" w:space="0" w:color="auto"/>
            <w:bottom w:val="none" w:sz="0" w:space="0" w:color="auto"/>
            <w:right w:val="none" w:sz="0" w:space="0" w:color="auto"/>
          </w:divBdr>
          <w:divsChild>
            <w:div w:id="1413698380">
              <w:marLeft w:val="225"/>
              <w:marRight w:val="0"/>
              <w:marTop w:val="105"/>
              <w:marBottom w:val="0"/>
              <w:divBdr>
                <w:top w:val="none" w:sz="0" w:space="0" w:color="auto"/>
                <w:left w:val="none" w:sz="0" w:space="0" w:color="auto"/>
                <w:bottom w:val="none" w:sz="0" w:space="0" w:color="auto"/>
                <w:right w:val="none" w:sz="0" w:space="0" w:color="auto"/>
              </w:divBdr>
            </w:div>
          </w:divsChild>
        </w:div>
      </w:divsChild>
    </w:div>
    <w:div w:id="69473027">
      <w:bodyDiv w:val="1"/>
      <w:marLeft w:val="0"/>
      <w:marRight w:val="0"/>
      <w:marTop w:val="0"/>
      <w:marBottom w:val="0"/>
      <w:divBdr>
        <w:top w:val="none" w:sz="0" w:space="0" w:color="auto"/>
        <w:left w:val="none" w:sz="0" w:space="0" w:color="auto"/>
        <w:bottom w:val="none" w:sz="0" w:space="0" w:color="auto"/>
        <w:right w:val="none" w:sz="0" w:space="0" w:color="auto"/>
      </w:divBdr>
    </w:div>
    <w:div w:id="84108259">
      <w:bodyDiv w:val="1"/>
      <w:marLeft w:val="0"/>
      <w:marRight w:val="0"/>
      <w:marTop w:val="0"/>
      <w:marBottom w:val="0"/>
      <w:divBdr>
        <w:top w:val="none" w:sz="0" w:space="0" w:color="auto"/>
        <w:left w:val="none" w:sz="0" w:space="0" w:color="auto"/>
        <w:bottom w:val="none" w:sz="0" w:space="0" w:color="auto"/>
        <w:right w:val="none" w:sz="0" w:space="0" w:color="auto"/>
      </w:divBdr>
    </w:div>
    <w:div w:id="89813673">
      <w:bodyDiv w:val="1"/>
      <w:marLeft w:val="0"/>
      <w:marRight w:val="0"/>
      <w:marTop w:val="0"/>
      <w:marBottom w:val="0"/>
      <w:divBdr>
        <w:top w:val="none" w:sz="0" w:space="0" w:color="auto"/>
        <w:left w:val="none" w:sz="0" w:space="0" w:color="auto"/>
        <w:bottom w:val="none" w:sz="0" w:space="0" w:color="auto"/>
        <w:right w:val="none" w:sz="0" w:space="0" w:color="auto"/>
      </w:divBdr>
    </w:div>
    <w:div w:id="89933073">
      <w:bodyDiv w:val="1"/>
      <w:marLeft w:val="0"/>
      <w:marRight w:val="0"/>
      <w:marTop w:val="0"/>
      <w:marBottom w:val="0"/>
      <w:divBdr>
        <w:top w:val="none" w:sz="0" w:space="0" w:color="auto"/>
        <w:left w:val="none" w:sz="0" w:space="0" w:color="auto"/>
        <w:bottom w:val="none" w:sz="0" w:space="0" w:color="auto"/>
        <w:right w:val="none" w:sz="0" w:space="0" w:color="auto"/>
      </w:divBdr>
    </w:div>
    <w:div w:id="92165998">
      <w:bodyDiv w:val="1"/>
      <w:marLeft w:val="0"/>
      <w:marRight w:val="0"/>
      <w:marTop w:val="0"/>
      <w:marBottom w:val="0"/>
      <w:divBdr>
        <w:top w:val="none" w:sz="0" w:space="0" w:color="auto"/>
        <w:left w:val="none" w:sz="0" w:space="0" w:color="auto"/>
        <w:bottom w:val="none" w:sz="0" w:space="0" w:color="auto"/>
        <w:right w:val="none" w:sz="0" w:space="0" w:color="auto"/>
      </w:divBdr>
    </w:div>
    <w:div w:id="92214025">
      <w:bodyDiv w:val="1"/>
      <w:marLeft w:val="0"/>
      <w:marRight w:val="0"/>
      <w:marTop w:val="0"/>
      <w:marBottom w:val="0"/>
      <w:divBdr>
        <w:top w:val="none" w:sz="0" w:space="0" w:color="auto"/>
        <w:left w:val="none" w:sz="0" w:space="0" w:color="auto"/>
        <w:bottom w:val="none" w:sz="0" w:space="0" w:color="auto"/>
        <w:right w:val="none" w:sz="0" w:space="0" w:color="auto"/>
      </w:divBdr>
    </w:div>
    <w:div w:id="99498918">
      <w:bodyDiv w:val="1"/>
      <w:marLeft w:val="0"/>
      <w:marRight w:val="0"/>
      <w:marTop w:val="0"/>
      <w:marBottom w:val="0"/>
      <w:divBdr>
        <w:top w:val="none" w:sz="0" w:space="0" w:color="auto"/>
        <w:left w:val="none" w:sz="0" w:space="0" w:color="auto"/>
        <w:bottom w:val="none" w:sz="0" w:space="0" w:color="auto"/>
        <w:right w:val="none" w:sz="0" w:space="0" w:color="auto"/>
      </w:divBdr>
    </w:div>
    <w:div w:id="124272933">
      <w:bodyDiv w:val="1"/>
      <w:marLeft w:val="0"/>
      <w:marRight w:val="0"/>
      <w:marTop w:val="0"/>
      <w:marBottom w:val="0"/>
      <w:divBdr>
        <w:top w:val="none" w:sz="0" w:space="0" w:color="auto"/>
        <w:left w:val="none" w:sz="0" w:space="0" w:color="auto"/>
        <w:bottom w:val="none" w:sz="0" w:space="0" w:color="auto"/>
        <w:right w:val="none" w:sz="0" w:space="0" w:color="auto"/>
      </w:divBdr>
    </w:div>
    <w:div w:id="127549876">
      <w:bodyDiv w:val="1"/>
      <w:marLeft w:val="0"/>
      <w:marRight w:val="0"/>
      <w:marTop w:val="0"/>
      <w:marBottom w:val="0"/>
      <w:divBdr>
        <w:top w:val="none" w:sz="0" w:space="0" w:color="auto"/>
        <w:left w:val="none" w:sz="0" w:space="0" w:color="auto"/>
        <w:bottom w:val="none" w:sz="0" w:space="0" w:color="auto"/>
        <w:right w:val="none" w:sz="0" w:space="0" w:color="auto"/>
      </w:divBdr>
    </w:div>
    <w:div w:id="128982853">
      <w:bodyDiv w:val="1"/>
      <w:marLeft w:val="0"/>
      <w:marRight w:val="0"/>
      <w:marTop w:val="0"/>
      <w:marBottom w:val="0"/>
      <w:divBdr>
        <w:top w:val="none" w:sz="0" w:space="0" w:color="auto"/>
        <w:left w:val="none" w:sz="0" w:space="0" w:color="auto"/>
        <w:bottom w:val="none" w:sz="0" w:space="0" w:color="auto"/>
        <w:right w:val="none" w:sz="0" w:space="0" w:color="auto"/>
      </w:divBdr>
    </w:div>
    <w:div w:id="130487367">
      <w:bodyDiv w:val="1"/>
      <w:marLeft w:val="0"/>
      <w:marRight w:val="0"/>
      <w:marTop w:val="0"/>
      <w:marBottom w:val="0"/>
      <w:divBdr>
        <w:top w:val="none" w:sz="0" w:space="0" w:color="auto"/>
        <w:left w:val="none" w:sz="0" w:space="0" w:color="auto"/>
        <w:bottom w:val="none" w:sz="0" w:space="0" w:color="auto"/>
        <w:right w:val="none" w:sz="0" w:space="0" w:color="auto"/>
      </w:divBdr>
    </w:div>
    <w:div w:id="131020428">
      <w:bodyDiv w:val="1"/>
      <w:marLeft w:val="0"/>
      <w:marRight w:val="0"/>
      <w:marTop w:val="0"/>
      <w:marBottom w:val="0"/>
      <w:divBdr>
        <w:top w:val="none" w:sz="0" w:space="0" w:color="auto"/>
        <w:left w:val="none" w:sz="0" w:space="0" w:color="auto"/>
        <w:bottom w:val="none" w:sz="0" w:space="0" w:color="auto"/>
        <w:right w:val="none" w:sz="0" w:space="0" w:color="auto"/>
      </w:divBdr>
    </w:div>
    <w:div w:id="137306216">
      <w:bodyDiv w:val="1"/>
      <w:marLeft w:val="0"/>
      <w:marRight w:val="0"/>
      <w:marTop w:val="0"/>
      <w:marBottom w:val="0"/>
      <w:divBdr>
        <w:top w:val="none" w:sz="0" w:space="0" w:color="auto"/>
        <w:left w:val="none" w:sz="0" w:space="0" w:color="auto"/>
        <w:bottom w:val="none" w:sz="0" w:space="0" w:color="auto"/>
        <w:right w:val="none" w:sz="0" w:space="0" w:color="auto"/>
      </w:divBdr>
    </w:div>
    <w:div w:id="140931779">
      <w:bodyDiv w:val="1"/>
      <w:marLeft w:val="0"/>
      <w:marRight w:val="0"/>
      <w:marTop w:val="0"/>
      <w:marBottom w:val="0"/>
      <w:divBdr>
        <w:top w:val="none" w:sz="0" w:space="0" w:color="auto"/>
        <w:left w:val="none" w:sz="0" w:space="0" w:color="auto"/>
        <w:bottom w:val="none" w:sz="0" w:space="0" w:color="auto"/>
        <w:right w:val="none" w:sz="0" w:space="0" w:color="auto"/>
      </w:divBdr>
    </w:div>
    <w:div w:id="142740444">
      <w:bodyDiv w:val="1"/>
      <w:marLeft w:val="0"/>
      <w:marRight w:val="0"/>
      <w:marTop w:val="0"/>
      <w:marBottom w:val="0"/>
      <w:divBdr>
        <w:top w:val="none" w:sz="0" w:space="0" w:color="auto"/>
        <w:left w:val="none" w:sz="0" w:space="0" w:color="auto"/>
        <w:bottom w:val="none" w:sz="0" w:space="0" w:color="auto"/>
        <w:right w:val="none" w:sz="0" w:space="0" w:color="auto"/>
      </w:divBdr>
    </w:div>
    <w:div w:id="175314668">
      <w:bodyDiv w:val="1"/>
      <w:marLeft w:val="0"/>
      <w:marRight w:val="0"/>
      <w:marTop w:val="0"/>
      <w:marBottom w:val="0"/>
      <w:divBdr>
        <w:top w:val="none" w:sz="0" w:space="0" w:color="auto"/>
        <w:left w:val="none" w:sz="0" w:space="0" w:color="auto"/>
        <w:bottom w:val="none" w:sz="0" w:space="0" w:color="auto"/>
        <w:right w:val="none" w:sz="0" w:space="0" w:color="auto"/>
      </w:divBdr>
    </w:div>
    <w:div w:id="177086017">
      <w:bodyDiv w:val="1"/>
      <w:marLeft w:val="0"/>
      <w:marRight w:val="0"/>
      <w:marTop w:val="0"/>
      <w:marBottom w:val="0"/>
      <w:divBdr>
        <w:top w:val="none" w:sz="0" w:space="0" w:color="auto"/>
        <w:left w:val="none" w:sz="0" w:space="0" w:color="auto"/>
        <w:bottom w:val="none" w:sz="0" w:space="0" w:color="auto"/>
        <w:right w:val="none" w:sz="0" w:space="0" w:color="auto"/>
      </w:divBdr>
    </w:div>
    <w:div w:id="186450548">
      <w:bodyDiv w:val="1"/>
      <w:marLeft w:val="0"/>
      <w:marRight w:val="0"/>
      <w:marTop w:val="0"/>
      <w:marBottom w:val="0"/>
      <w:divBdr>
        <w:top w:val="none" w:sz="0" w:space="0" w:color="auto"/>
        <w:left w:val="none" w:sz="0" w:space="0" w:color="auto"/>
        <w:bottom w:val="none" w:sz="0" w:space="0" w:color="auto"/>
        <w:right w:val="none" w:sz="0" w:space="0" w:color="auto"/>
      </w:divBdr>
    </w:div>
    <w:div w:id="188840541">
      <w:bodyDiv w:val="1"/>
      <w:marLeft w:val="0"/>
      <w:marRight w:val="0"/>
      <w:marTop w:val="0"/>
      <w:marBottom w:val="0"/>
      <w:divBdr>
        <w:top w:val="none" w:sz="0" w:space="0" w:color="auto"/>
        <w:left w:val="none" w:sz="0" w:space="0" w:color="auto"/>
        <w:bottom w:val="none" w:sz="0" w:space="0" w:color="auto"/>
        <w:right w:val="none" w:sz="0" w:space="0" w:color="auto"/>
      </w:divBdr>
    </w:div>
    <w:div w:id="199051092">
      <w:bodyDiv w:val="1"/>
      <w:marLeft w:val="0"/>
      <w:marRight w:val="0"/>
      <w:marTop w:val="0"/>
      <w:marBottom w:val="0"/>
      <w:divBdr>
        <w:top w:val="none" w:sz="0" w:space="0" w:color="auto"/>
        <w:left w:val="none" w:sz="0" w:space="0" w:color="auto"/>
        <w:bottom w:val="none" w:sz="0" w:space="0" w:color="auto"/>
        <w:right w:val="none" w:sz="0" w:space="0" w:color="auto"/>
      </w:divBdr>
    </w:div>
    <w:div w:id="204031129">
      <w:bodyDiv w:val="1"/>
      <w:marLeft w:val="0"/>
      <w:marRight w:val="0"/>
      <w:marTop w:val="0"/>
      <w:marBottom w:val="0"/>
      <w:divBdr>
        <w:top w:val="none" w:sz="0" w:space="0" w:color="auto"/>
        <w:left w:val="none" w:sz="0" w:space="0" w:color="auto"/>
        <w:bottom w:val="none" w:sz="0" w:space="0" w:color="auto"/>
        <w:right w:val="none" w:sz="0" w:space="0" w:color="auto"/>
      </w:divBdr>
    </w:div>
    <w:div w:id="204105667">
      <w:bodyDiv w:val="1"/>
      <w:marLeft w:val="0"/>
      <w:marRight w:val="0"/>
      <w:marTop w:val="0"/>
      <w:marBottom w:val="0"/>
      <w:divBdr>
        <w:top w:val="none" w:sz="0" w:space="0" w:color="auto"/>
        <w:left w:val="none" w:sz="0" w:space="0" w:color="auto"/>
        <w:bottom w:val="none" w:sz="0" w:space="0" w:color="auto"/>
        <w:right w:val="none" w:sz="0" w:space="0" w:color="auto"/>
      </w:divBdr>
    </w:div>
    <w:div w:id="224801611">
      <w:bodyDiv w:val="1"/>
      <w:marLeft w:val="0"/>
      <w:marRight w:val="0"/>
      <w:marTop w:val="0"/>
      <w:marBottom w:val="0"/>
      <w:divBdr>
        <w:top w:val="none" w:sz="0" w:space="0" w:color="auto"/>
        <w:left w:val="none" w:sz="0" w:space="0" w:color="auto"/>
        <w:bottom w:val="none" w:sz="0" w:space="0" w:color="auto"/>
        <w:right w:val="none" w:sz="0" w:space="0" w:color="auto"/>
      </w:divBdr>
    </w:div>
    <w:div w:id="232669119">
      <w:bodyDiv w:val="1"/>
      <w:marLeft w:val="0"/>
      <w:marRight w:val="0"/>
      <w:marTop w:val="0"/>
      <w:marBottom w:val="0"/>
      <w:divBdr>
        <w:top w:val="none" w:sz="0" w:space="0" w:color="auto"/>
        <w:left w:val="none" w:sz="0" w:space="0" w:color="auto"/>
        <w:bottom w:val="none" w:sz="0" w:space="0" w:color="auto"/>
        <w:right w:val="none" w:sz="0" w:space="0" w:color="auto"/>
      </w:divBdr>
    </w:div>
    <w:div w:id="238565114">
      <w:bodyDiv w:val="1"/>
      <w:marLeft w:val="0"/>
      <w:marRight w:val="0"/>
      <w:marTop w:val="0"/>
      <w:marBottom w:val="0"/>
      <w:divBdr>
        <w:top w:val="none" w:sz="0" w:space="0" w:color="auto"/>
        <w:left w:val="none" w:sz="0" w:space="0" w:color="auto"/>
        <w:bottom w:val="none" w:sz="0" w:space="0" w:color="auto"/>
        <w:right w:val="none" w:sz="0" w:space="0" w:color="auto"/>
      </w:divBdr>
    </w:div>
    <w:div w:id="241724922">
      <w:bodyDiv w:val="1"/>
      <w:marLeft w:val="0"/>
      <w:marRight w:val="0"/>
      <w:marTop w:val="0"/>
      <w:marBottom w:val="0"/>
      <w:divBdr>
        <w:top w:val="none" w:sz="0" w:space="0" w:color="auto"/>
        <w:left w:val="none" w:sz="0" w:space="0" w:color="auto"/>
        <w:bottom w:val="none" w:sz="0" w:space="0" w:color="auto"/>
        <w:right w:val="none" w:sz="0" w:space="0" w:color="auto"/>
      </w:divBdr>
    </w:div>
    <w:div w:id="260382650">
      <w:bodyDiv w:val="1"/>
      <w:marLeft w:val="0"/>
      <w:marRight w:val="0"/>
      <w:marTop w:val="0"/>
      <w:marBottom w:val="0"/>
      <w:divBdr>
        <w:top w:val="none" w:sz="0" w:space="0" w:color="auto"/>
        <w:left w:val="none" w:sz="0" w:space="0" w:color="auto"/>
        <w:bottom w:val="none" w:sz="0" w:space="0" w:color="auto"/>
        <w:right w:val="none" w:sz="0" w:space="0" w:color="auto"/>
      </w:divBdr>
    </w:div>
    <w:div w:id="261569409">
      <w:bodyDiv w:val="1"/>
      <w:marLeft w:val="0"/>
      <w:marRight w:val="0"/>
      <w:marTop w:val="0"/>
      <w:marBottom w:val="0"/>
      <w:divBdr>
        <w:top w:val="none" w:sz="0" w:space="0" w:color="auto"/>
        <w:left w:val="none" w:sz="0" w:space="0" w:color="auto"/>
        <w:bottom w:val="none" w:sz="0" w:space="0" w:color="auto"/>
        <w:right w:val="none" w:sz="0" w:space="0" w:color="auto"/>
      </w:divBdr>
    </w:div>
    <w:div w:id="275451366">
      <w:bodyDiv w:val="1"/>
      <w:marLeft w:val="0"/>
      <w:marRight w:val="0"/>
      <w:marTop w:val="0"/>
      <w:marBottom w:val="0"/>
      <w:divBdr>
        <w:top w:val="none" w:sz="0" w:space="0" w:color="auto"/>
        <w:left w:val="none" w:sz="0" w:space="0" w:color="auto"/>
        <w:bottom w:val="none" w:sz="0" w:space="0" w:color="auto"/>
        <w:right w:val="none" w:sz="0" w:space="0" w:color="auto"/>
      </w:divBdr>
    </w:div>
    <w:div w:id="301693736">
      <w:bodyDiv w:val="1"/>
      <w:marLeft w:val="0"/>
      <w:marRight w:val="0"/>
      <w:marTop w:val="0"/>
      <w:marBottom w:val="0"/>
      <w:divBdr>
        <w:top w:val="none" w:sz="0" w:space="0" w:color="auto"/>
        <w:left w:val="none" w:sz="0" w:space="0" w:color="auto"/>
        <w:bottom w:val="none" w:sz="0" w:space="0" w:color="auto"/>
        <w:right w:val="none" w:sz="0" w:space="0" w:color="auto"/>
      </w:divBdr>
    </w:div>
    <w:div w:id="303655514">
      <w:bodyDiv w:val="1"/>
      <w:marLeft w:val="0"/>
      <w:marRight w:val="0"/>
      <w:marTop w:val="0"/>
      <w:marBottom w:val="0"/>
      <w:divBdr>
        <w:top w:val="none" w:sz="0" w:space="0" w:color="auto"/>
        <w:left w:val="none" w:sz="0" w:space="0" w:color="auto"/>
        <w:bottom w:val="none" w:sz="0" w:space="0" w:color="auto"/>
        <w:right w:val="none" w:sz="0" w:space="0" w:color="auto"/>
      </w:divBdr>
    </w:div>
    <w:div w:id="309986434">
      <w:bodyDiv w:val="1"/>
      <w:marLeft w:val="0"/>
      <w:marRight w:val="0"/>
      <w:marTop w:val="0"/>
      <w:marBottom w:val="0"/>
      <w:divBdr>
        <w:top w:val="none" w:sz="0" w:space="0" w:color="auto"/>
        <w:left w:val="none" w:sz="0" w:space="0" w:color="auto"/>
        <w:bottom w:val="none" w:sz="0" w:space="0" w:color="auto"/>
        <w:right w:val="none" w:sz="0" w:space="0" w:color="auto"/>
      </w:divBdr>
    </w:div>
    <w:div w:id="324361765">
      <w:bodyDiv w:val="1"/>
      <w:marLeft w:val="0"/>
      <w:marRight w:val="0"/>
      <w:marTop w:val="0"/>
      <w:marBottom w:val="0"/>
      <w:divBdr>
        <w:top w:val="none" w:sz="0" w:space="0" w:color="auto"/>
        <w:left w:val="none" w:sz="0" w:space="0" w:color="auto"/>
        <w:bottom w:val="none" w:sz="0" w:space="0" w:color="auto"/>
        <w:right w:val="none" w:sz="0" w:space="0" w:color="auto"/>
      </w:divBdr>
    </w:div>
    <w:div w:id="325283120">
      <w:bodyDiv w:val="1"/>
      <w:marLeft w:val="0"/>
      <w:marRight w:val="0"/>
      <w:marTop w:val="0"/>
      <w:marBottom w:val="0"/>
      <w:divBdr>
        <w:top w:val="none" w:sz="0" w:space="0" w:color="auto"/>
        <w:left w:val="none" w:sz="0" w:space="0" w:color="auto"/>
        <w:bottom w:val="none" w:sz="0" w:space="0" w:color="auto"/>
        <w:right w:val="none" w:sz="0" w:space="0" w:color="auto"/>
      </w:divBdr>
    </w:div>
    <w:div w:id="336152392">
      <w:bodyDiv w:val="1"/>
      <w:marLeft w:val="0"/>
      <w:marRight w:val="0"/>
      <w:marTop w:val="0"/>
      <w:marBottom w:val="0"/>
      <w:divBdr>
        <w:top w:val="none" w:sz="0" w:space="0" w:color="auto"/>
        <w:left w:val="none" w:sz="0" w:space="0" w:color="auto"/>
        <w:bottom w:val="none" w:sz="0" w:space="0" w:color="auto"/>
        <w:right w:val="none" w:sz="0" w:space="0" w:color="auto"/>
      </w:divBdr>
    </w:div>
    <w:div w:id="346757053">
      <w:bodyDiv w:val="1"/>
      <w:marLeft w:val="0"/>
      <w:marRight w:val="0"/>
      <w:marTop w:val="0"/>
      <w:marBottom w:val="0"/>
      <w:divBdr>
        <w:top w:val="none" w:sz="0" w:space="0" w:color="auto"/>
        <w:left w:val="none" w:sz="0" w:space="0" w:color="auto"/>
        <w:bottom w:val="none" w:sz="0" w:space="0" w:color="auto"/>
        <w:right w:val="none" w:sz="0" w:space="0" w:color="auto"/>
      </w:divBdr>
    </w:div>
    <w:div w:id="350574661">
      <w:bodyDiv w:val="1"/>
      <w:marLeft w:val="0"/>
      <w:marRight w:val="0"/>
      <w:marTop w:val="0"/>
      <w:marBottom w:val="0"/>
      <w:divBdr>
        <w:top w:val="none" w:sz="0" w:space="0" w:color="auto"/>
        <w:left w:val="none" w:sz="0" w:space="0" w:color="auto"/>
        <w:bottom w:val="none" w:sz="0" w:space="0" w:color="auto"/>
        <w:right w:val="none" w:sz="0" w:space="0" w:color="auto"/>
      </w:divBdr>
    </w:div>
    <w:div w:id="367923036">
      <w:bodyDiv w:val="1"/>
      <w:marLeft w:val="0"/>
      <w:marRight w:val="0"/>
      <w:marTop w:val="0"/>
      <w:marBottom w:val="0"/>
      <w:divBdr>
        <w:top w:val="none" w:sz="0" w:space="0" w:color="auto"/>
        <w:left w:val="none" w:sz="0" w:space="0" w:color="auto"/>
        <w:bottom w:val="none" w:sz="0" w:space="0" w:color="auto"/>
        <w:right w:val="none" w:sz="0" w:space="0" w:color="auto"/>
      </w:divBdr>
    </w:div>
    <w:div w:id="371200049">
      <w:bodyDiv w:val="1"/>
      <w:marLeft w:val="0"/>
      <w:marRight w:val="0"/>
      <w:marTop w:val="0"/>
      <w:marBottom w:val="0"/>
      <w:divBdr>
        <w:top w:val="none" w:sz="0" w:space="0" w:color="auto"/>
        <w:left w:val="none" w:sz="0" w:space="0" w:color="auto"/>
        <w:bottom w:val="none" w:sz="0" w:space="0" w:color="auto"/>
        <w:right w:val="none" w:sz="0" w:space="0" w:color="auto"/>
      </w:divBdr>
    </w:div>
    <w:div w:id="374501995">
      <w:bodyDiv w:val="1"/>
      <w:marLeft w:val="0"/>
      <w:marRight w:val="0"/>
      <w:marTop w:val="0"/>
      <w:marBottom w:val="0"/>
      <w:divBdr>
        <w:top w:val="none" w:sz="0" w:space="0" w:color="auto"/>
        <w:left w:val="none" w:sz="0" w:space="0" w:color="auto"/>
        <w:bottom w:val="none" w:sz="0" w:space="0" w:color="auto"/>
        <w:right w:val="none" w:sz="0" w:space="0" w:color="auto"/>
      </w:divBdr>
    </w:div>
    <w:div w:id="386953357">
      <w:bodyDiv w:val="1"/>
      <w:marLeft w:val="0"/>
      <w:marRight w:val="0"/>
      <w:marTop w:val="0"/>
      <w:marBottom w:val="0"/>
      <w:divBdr>
        <w:top w:val="none" w:sz="0" w:space="0" w:color="auto"/>
        <w:left w:val="none" w:sz="0" w:space="0" w:color="auto"/>
        <w:bottom w:val="none" w:sz="0" w:space="0" w:color="auto"/>
        <w:right w:val="none" w:sz="0" w:space="0" w:color="auto"/>
      </w:divBdr>
    </w:div>
    <w:div w:id="387651392">
      <w:bodyDiv w:val="1"/>
      <w:marLeft w:val="0"/>
      <w:marRight w:val="0"/>
      <w:marTop w:val="0"/>
      <w:marBottom w:val="0"/>
      <w:divBdr>
        <w:top w:val="none" w:sz="0" w:space="0" w:color="auto"/>
        <w:left w:val="none" w:sz="0" w:space="0" w:color="auto"/>
        <w:bottom w:val="none" w:sz="0" w:space="0" w:color="auto"/>
        <w:right w:val="none" w:sz="0" w:space="0" w:color="auto"/>
      </w:divBdr>
    </w:div>
    <w:div w:id="446774652">
      <w:bodyDiv w:val="1"/>
      <w:marLeft w:val="0"/>
      <w:marRight w:val="0"/>
      <w:marTop w:val="0"/>
      <w:marBottom w:val="0"/>
      <w:divBdr>
        <w:top w:val="none" w:sz="0" w:space="0" w:color="auto"/>
        <w:left w:val="none" w:sz="0" w:space="0" w:color="auto"/>
        <w:bottom w:val="none" w:sz="0" w:space="0" w:color="auto"/>
        <w:right w:val="none" w:sz="0" w:space="0" w:color="auto"/>
      </w:divBdr>
    </w:div>
    <w:div w:id="472479311">
      <w:bodyDiv w:val="1"/>
      <w:marLeft w:val="0"/>
      <w:marRight w:val="0"/>
      <w:marTop w:val="0"/>
      <w:marBottom w:val="0"/>
      <w:divBdr>
        <w:top w:val="none" w:sz="0" w:space="0" w:color="auto"/>
        <w:left w:val="none" w:sz="0" w:space="0" w:color="auto"/>
        <w:bottom w:val="none" w:sz="0" w:space="0" w:color="auto"/>
        <w:right w:val="none" w:sz="0" w:space="0" w:color="auto"/>
      </w:divBdr>
    </w:div>
    <w:div w:id="472874434">
      <w:bodyDiv w:val="1"/>
      <w:marLeft w:val="0"/>
      <w:marRight w:val="0"/>
      <w:marTop w:val="0"/>
      <w:marBottom w:val="0"/>
      <w:divBdr>
        <w:top w:val="none" w:sz="0" w:space="0" w:color="auto"/>
        <w:left w:val="none" w:sz="0" w:space="0" w:color="auto"/>
        <w:bottom w:val="none" w:sz="0" w:space="0" w:color="auto"/>
        <w:right w:val="none" w:sz="0" w:space="0" w:color="auto"/>
      </w:divBdr>
    </w:div>
    <w:div w:id="484275197">
      <w:bodyDiv w:val="1"/>
      <w:marLeft w:val="0"/>
      <w:marRight w:val="0"/>
      <w:marTop w:val="0"/>
      <w:marBottom w:val="0"/>
      <w:divBdr>
        <w:top w:val="none" w:sz="0" w:space="0" w:color="auto"/>
        <w:left w:val="none" w:sz="0" w:space="0" w:color="auto"/>
        <w:bottom w:val="none" w:sz="0" w:space="0" w:color="auto"/>
        <w:right w:val="none" w:sz="0" w:space="0" w:color="auto"/>
      </w:divBdr>
    </w:div>
    <w:div w:id="494034116">
      <w:bodyDiv w:val="1"/>
      <w:marLeft w:val="0"/>
      <w:marRight w:val="0"/>
      <w:marTop w:val="0"/>
      <w:marBottom w:val="0"/>
      <w:divBdr>
        <w:top w:val="none" w:sz="0" w:space="0" w:color="auto"/>
        <w:left w:val="none" w:sz="0" w:space="0" w:color="auto"/>
        <w:bottom w:val="none" w:sz="0" w:space="0" w:color="auto"/>
        <w:right w:val="none" w:sz="0" w:space="0" w:color="auto"/>
      </w:divBdr>
    </w:div>
    <w:div w:id="498426532">
      <w:bodyDiv w:val="1"/>
      <w:marLeft w:val="0"/>
      <w:marRight w:val="0"/>
      <w:marTop w:val="0"/>
      <w:marBottom w:val="0"/>
      <w:divBdr>
        <w:top w:val="none" w:sz="0" w:space="0" w:color="auto"/>
        <w:left w:val="none" w:sz="0" w:space="0" w:color="auto"/>
        <w:bottom w:val="none" w:sz="0" w:space="0" w:color="auto"/>
        <w:right w:val="none" w:sz="0" w:space="0" w:color="auto"/>
      </w:divBdr>
    </w:div>
    <w:div w:id="503396382">
      <w:bodyDiv w:val="1"/>
      <w:marLeft w:val="0"/>
      <w:marRight w:val="0"/>
      <w:marTop w:val="0"/>
      <w:marBottom w:val="0"/>
      <w:divBdr>
        <w:top w:val="none" w:sz="0" w:space="0" w:color="auto"/>
        <w:left w:val="none" w:sz="0" w:space="0" w:color="auto"/>
        <w:bottom w:val="none" w:sz="0" w:space="0" w:color="auto"/>
        <w:right w:val="none" w:sz="0" w:space="0" w:color="auto"/>
      </w:divBdr>
    </w:div>
    <w:div w:id="504587508">
      <w:bodyDiv w:val="1"/>
      <w:marLeft w:val="0"/>
      <w:marRight w:val="0"/>
      <w:marTop w:val="0"/>
      <w:marBottom w:val="0"/>
      <w:divBdr>
        <w:top w:val="none" w:sz="0" w:space="0" w:color="auto"/>
        <w:left w:val="none" w:sz="0" w:space="0" w:color="auto"/>
        <w:bottom w:val="none" w:sz="0" w:space="0" w:color="auto"/>
        <w:right w:val="none" w:sz="0" w:space="0" w:color="auto"/>
      </w:divBdr>
    </w:div>
    <w:div w:id="510753210">
      <w:bodyDiv w:val="1"/>
      <w:marLeft w:val="0"/>
      <w:marRight w:val="0"/>
      <w:marTop w:val="0"/>
      <w:marBottom w:val="0"/>
      <w:divBdr>
        <w:top w:val="none" w:sz="0" w:space="0" w:color="auto"/>
        <w:left w:val="none" w:sz="0" w:space="0" w:color="auto"/>
        <w:bottom w:val="none" w:sz="0" w:space="0" w:color="auto"/>
        <w:right w:val="none" w:sz="0" w:space="0" w:color="auto"/>
      </w:divBdr>
    </w:div>
    <w:div w:id="512570926">
      <w:bodyDiv w:val="1"/>
      <w:marLeft w:val="0"/>
      <w:marRight w:val="0"/>
      <w:marTop w:val="0"/>
      <w:marBottom w:val="0"/>
      <w:divBdr>
        <w:top w:val="none" w:sz="0" w:space="0" w:color="auto"/>
        <w:left w:val="none" w:sz="0" w:space="0" w:color="auto"/>
        <w:bottom w:val="none" w:sz="0" w:space="0" w:color="auto"/>
        <w:right w:val="none" w:sz="0" w:space="0" w:color="auto"/>
      </w:divBdr>
    </w:div>
    <w:div w:id="516307756">
      <w:bodyDiv w:val="1"/>
      <w:marLeft w:val="0"/>
      <w:marRight w:val="0"/>
      <w:marTop w:val="0"/>
      <w:marBottom w:val="0"/>
      <w:divBdr>
        <w:top w:val="none" w:sz="0" w:space="0" w:color="auto"/>
        <w:left w:val="none" w:sz="0" w:space="0" w:color="auto"/>
        <w:bottom w:val="none" w:sz="0" w:space="0" w:color="auto"/>
        <w:right w:val="none" w:sz="0" w:space="0" w:color="auto"/>
      </w:divBdr>
    </w:div>
    <w:div w:id="518008983">
      <w:bodyDiv w:val="1"/>
      <w:marLeft w:val="0"/>
      <w:marRight w:val="0"/>
      <w:marTop w:val="0"/>
      <w:marBottom w:val="0"/>
      <w:divBdr>
        <w:top w:val="none" w:sz="0" w:space="0" w:color="auto"/>
        <w:left w:val="none" w:sz="0" w:space="0" w:color="auto"/>
        <w:bottom w:val="none" w:sz="0" w:space="0" w:color="auto"/>
        <w:right w:val="none" w:sz="0" w:space="0" w:color="auto"/>
      </w:divBdr>
    </w:div>
    <w:div w:id="525216323">
      <w:bodyDiv w:val="1"/>
      <w:marLeft w:val="0"/>
      <w:marRight w:val="0"/>
      <w:marTop w:val="0"/>
      <w:marBottom w:val="0"/>
      <w:divBdr>
        <w:top w:val="none" w:sz="0" w:space="0" w:color="auto"/>
        <w:left w:val="none" w:sz="0" w:space="0" w:color="auto"/>
        <w:bottom w:val="none" w:sz="0" w:space="0" w:color="auto"/>
        <w:right w:val="none" w:sz="0" w:space="0" w:color="auto"/>
      </w:divBdr>
    </w:div>
    <w:div w:id="530845950">
      <w:bodyDiv w:val="1"/>
      <w:marLeft w:val="0"/>
      <w:marRight w:val="0"/>
      <w:marTop w:val="0"/>
      <w:marBottom w:val="0"/>
      <w:divBdr>
        <w:top w:val="none" w:sz="0" w:space="0" w:color="auto"/>
        <w:left w:val="none" w:sz="0" w:space="0" w:color="auto"/>
        <w:bottom w:val="none" w:sz="0" w:space="0" w:color="auto"/>
        <w:right w:val="none" w:sz="0" w:space="0" w:color="auto"/>
      </w:divBdr>
    </w:div>
    <w:div w:id="537663411">
      <w:bodyDiv w:val="1"/>
      <w:marLeft w:val="0"/>
      <w:marRight w:val="0"/>
      <w:marTop w:val="0"/>
      <w:marBottom w:val="0"/>
      <w:divBdr>
        <w:top w:val="none" w:sz="0" w:space="0" w:color="auto"/>
        <w:left w:val="none" w:sz="0" w:space="0" w:color="auto"/>
        <w:bottom w:val="none" w:sz="0" w:space="0" w:color="auto"/>
        <w:right w:val="none" w:sz="0" w:space="0" w:color="auto"/>
      </w:divBdr>
    </w:div>
    <w:div w:id="541400542">
      <w:bodyDiv w:val="1"/>
      <w:marLeft w:val="0"/>
      <w:marRight w:val="0"/>
      <w:marTop w:val="0"/>
      <w:marBottom w:val="0"/>
      <w:divBdr>
        <w:top w:val="none" w:sz="0" w:space="0" w:color="auto"/>
        <w:left w:val="none" w:sz="0" w:space="0" w:color="auto"/>
        <w:bottom w:val="none" w:sz="0" w:space="0" w:color="auto"/>
        <w:right w:val="none" w:sz="0" w:space="0" w:color="auto"/>
      </w:divBdr>
    </w:div>
    <w:div w:id="554514430">
      <w:bodyDiv w:val="1"/>
      <w:marLeft w:val="0"/>
      <w:marRight w:val="0"/>
      <w:marTop w:val="0"/>
      <w:marBottom w:val="0"/>
      <w:divBdr>
        <w:top w:val="none" w:sz="0" w:space="0" w:color="auto"/>
        <w:left w:val="none" w:sz="0" w:space="0" w:color="auto"/>
        <w:bottom w:val="none" w:sz="0" w:space="0" w:color="auto"/>
        <w:right w:val="none" w:sz="0" w:space="0" w:color="auto"/>
      </w:divBdr>
    </w:div>
    <w:div w:id="573273790">
      <w:bodyDiv w:val="1"/>
      <w:marLeft w:val="0"/>
      <w:marRight w:val="0"/>
      <w:marTop w:val="0"/>
      <w:marBottom w:val="0"/>
      <w:divBdr>
        <w:top w:val="none" w:sz="0" w:space="0" w:color="auto"/>
        <w:left w:val="none" w:sz="0" w:space="0" w:color="auto"/>
        <w:bottom w:val="none" w:sz="0" w:space="0" w:color="auto"/>
        <w:right w:val="none" w:sz="0" w:space="0" w:color="auto"/>
      </w:divBdr>
    </w:div>
    <w:div w:id="575483434">
      <w:bodyDiv w:val="1"/>
      <w:marLeft w:val="0"/>
      <w:marRight w:val="0"/>
      <w:marTop w:val="0"/>
      <w:marBottom w:val="0"/>
      <w:divBdr>
        <w:top w:val="none" w:sz="0" w:space="0" w:color="auto"/>
        <w:left w:val="none" w:sz="0" w:space="0" w:color="auto"/>
        <w:bottom w:val="none" w:sz="0" w:space="0" w:color="auto"/>
        <w:right w:val="none" w:sz="0" w:space="0" w:color="auto"/>
      </w:divBdr>
    </w:div>
    <w:div w:id="579825738">
      <w:bodyDiv w:val="1"/>
      <w:marLeft w:val="0"/>
      <w:marRight w:val="0"/>
      <w:marTop w:val="0"/>
      <w:marBottom w:val="0"/>
      <w:divBdr>
        <w:top w:val="none" w:sz="0" w:space="0" w:color="auto"/>
        <w:left w:val="none" w:sz="0" w:space="0" w:color="auto"/>
        <w:bottom w:val="none" w:sz="0" w:space="0" w:color="auto"/>
        <w:right w:val="none" w:sz="0" w:space="0" w:color="auto"/>
      </w:divBdr>
    </w:div>
    <w:div w:id="579874460">
      <w:bodyDiv w:val="1"/>
      <w:marLeft w:val="0"/>
      <w:marRight w:val="0"/>
      <w:marTop w:val="0"/>
      <w:marBottom w:val="0"/>
      <w:divBdr>
        <w:top w:val="none" w:sz="0" w:space="0" w:color="auto"/>
        <w:left w:val="none" w:sz="0" w:space="0" w:color="auto"/>
        <w:bottom w:val="none" w:sz="0" w:space="0" w:color="auto"/>
        <w:right w:val="none" w:sz="0" w:space="0" w:color="auto"/>
      </w:divBdr>
    </w:div>
    <w:div w:id="580797496">
      <w:bodyDiv w:val="1"/>
      <w:marLeft w:val="0"/>
      <w:marRight w:val="0"/>
      <w:marTop w:val="0"/>
      <w:marBottom w:val="0"/>
      <w:divBdr>
        <w:top w:val="none" w:sz="0" w:space="0" w:color="auto"/>
        <w:left w:val="none" w:sz="0" w:space="0" w:color="auto"/>
        <w:bottom w:val="none" w:sz="0" w:space="0" w:color="auto"/>
        <w:right w:val="none" w:sz="0" w:space="0" w:color="auto"/>
      </w:divBdr>
      <w:divsChild>
        <w:div w:id="387611194">
          <w:marLeft w:val="0"/>
          <w:marRight w:val="0"/>
          <w:marTop w:val="0"/>
          <w:marBottom w:val="0"/>
          <w:divBdr>
            <w:top w:val="none" w:sz="0" w:space="0" w:color="auto"/>
            <w:left w:val="none" w:sz="0" w:space="0" w:color="auto"/>
            <w:bottom w:val="none" w:sz="0" w:space="0" w:color="auto"/>
            <w:right w:val="none" w:sz="0" w:space="0" w:color="auto"/>
          </w:divBdr>
        </w:div>
        <w:div w:id="481121777">
          <w:marLeft w:val="0"/>
          <w:marRight w:val="0"/>
          <w:marTop w:val="0"/>
          <w:marBottom w:val="0"/>
          <w:divBdr>
            <w:top w:val="none" w:sz="0" w:space="0" w:color="auto"/>
            <w:left w:val="none" w:sz="0" w:space="0" w:color="auto"/>
            <w:bottom w:val="none" w:sz="0" w:space="0" w:color="auto"/>
            <w:right w:val="none" w:sz="0" w:space="0" w:color="auto"/>
          </w:divBdr>
        </w:div>
        <w:div w:id="2009481982">
          <w:marLeft w:val="0"/>
          <w:marRight w:val="0"/>
          <w:marTop w:val="0"/>
          <w:marBottom w:val="0"/>
          <w:divBdr>
            <w:top w:val="none" w:sz="0" w:space="0" w:color="auto"/>
            <w:left w:val="none" w:sz="0" w:space="0" w:color="auto"/>
            <w:bottom w:val="none" w:sz="0" w:space="0" w:color="auto"/>
            <w:right w:val="none" w:sz="0" w:space="0" w:color="auto"/>
          </w:divBdr>
        </w:div>
      </w:divsChild>
    </w:div>
    <w:div w:id="597370615">
      <w:bodyDiv w:val="1"/>
      <w:marLeft w:val="0"/>
      <w:marRight w:val="0"/>
      <w:marTop w:val="0"/>
      <w:marBottom w:val="0"/>
      <w:divBdr>
        <w:top w:val="none" w:sz="0" w:space="0" w:color="auto"/>
        <w:left w:val="none" w:sz="0" w:space="0" w:color="auto"/>
        <w:bottom w:val="none" w:sz="0" w:space="0" w:color="auto"/>
        <w:right w:val="none" w:sz="0" w:space="0" w:color="auto"/>
      </w:divBdr>
    </w:div>
    <w:div w:id="598611500">
      <w:bodyDiv w:val="1"/>
      <w:marLeft w:val="0"/>
      <w:marRight w:val="0"/>
      <w:marTop w:val="0"/>
      <w:marBottom w:val="0"/>
      <w:divBdr>
        <w:top w:val="none" w:sz="0" w:space="0" w:color="auto"/>
        <w:left w:val="none" w:sz="0" w:space="0" w:color="auto"/>
        <w:bottom w:val="none" w:sz="0" w:space="0" w:color="auto"/>
        <w:right w:val="none" w:sz="0" w:space="0" w:color="auto"/>
      </w:divBdr>
    </w:div>
    <w:div w:id="603342415">
      <w:bodyDiv w:val="1"/>
      <w:marLeft w:val="0"/>
      <w:marRight w:val="0"/>
      <w:marTop w:val="0"/>
      <w:marBottom w:val="0"/>
      <w:divBdr>
        <w:top w:val="none" w:sz="0" w:space="0" w:color="auto"/>
        <w:left w:val="none" w:sz="0" w:space="0" w:color="auto"/>
        <w:bottom w:val="none" w:sz="0" w:space="0" w:color="auto"/>
        <w:right w:val="none" w:sz="0" w:space="0" w:color="auto"/>
      </w:divBdr>
    </w:div>
    <w:div w:id="606036653">
      <w:bodyDiv w:val="1"/>
      <w:marLeft w:val="0"/>
      <w:marRight w:val="0"/>
      <w:marTop w:val="0"/>
      <w:marBottom w:val="0"/>
      <w:divBdr>
        <w:top w:val="none" w:sz="0" w:space="0" w:color="auto"/>
        <w:left w:val="none" w:sz="0" w:space="0" w:color="auto"/>
        <w:bottom w:val="none" w:sz="0" w:space="0" w:color="auto"/>
        <w:right w:val="none" w:sz="0" w:space="0" w:color="auto"/>
      </w:divBdr>
    </w:div>
    <w:div w:id="613634035">
      <w:bodyDiv w:val="1"/>
      <w:marLeft w:val="0"/>
      <w:marRight w:val="0"/>
      <w:marTop w:val="0"/>
      <w:marBottom w:val="0"/>
      <w:divBdr>
        <w:top w:val="none" w:sz="0" w:space="0" w:color="auto"/>
        <w:left w:val="none" w:sz="0" w:space="0" w:color="auto"/>
        <w:bottom w:val="none" w:sz="0" w:space="0" w:color="auto"/>
        <w:right w:val="none" w:sz="0" w:space="0" w:color="auto"/>
      </w:divBdr>
    </w:div>
    <w:div w:id="621302823">
      <w:bodyDiv w:val="1"/>
      <w:marLeft w:val="0"/>
      <w:marRight w:val="0"/>
      <w:marTop w:val="0"/>
      <w:marBottom w:val="0"/>
      <w:divBdr>
        <w:top w:val="none" w:sz="0" w:space="0" w:color="auto"/>
        <w:left w:val="none" w:sz="0" w:space="0" w:color="auto"/>
        <w:bottom w:val="none" w:sz="0" w:space="0" w:color="auto"/>
        <w:right w:val="none" w:sz="0" w:space="0" w:color="auto"/>
      </w:divBdr>
    </w:div>
    <w:div w:id="656963237">
      <w:bodyDiv w:val="1"/>
      <w:marLeft w:val="0"/>
      <w:marRight w:val="0"/>
      <w:marTop w:val="0"/>
      <w:marBottom w:val="0"/>
      <w:divBdr>
        <w:top w:val="none" w:sz="0" w:space="0" w:color="auto"/>
        <w:left w:val="none" w:sz="0" w:space="0" w:color="auto"/>
        <w:bottom w:val="none" w:sz="0" w:space="0" w:color="auto"/>
        <w:right w:val="none" w:sz="0" w:space="0" w:color="auto"/>
      </w:divBdr>
    </w:div>
    <w:div w:id="662273562">
      <w:bodyDiv w:val="1"/>
      <w:marLeft w:val="0"/>
      <w:marRight w:val="0"/>
      <w:marTop w:val="0"/>
      <w:marBottom w:val="0"/>
      <w:divBdr>
        <w:top w:val="none" w:sz="0" w:space="0" w:color="auto"/>
        <w:left w:val="none" w:sz="0" w:space="0" w:color="auto"/>
        <w:bottom w:val="none" w:sz="0" w:space="0" w:color="auto"/>
        <w:right w:val="none" w:sz="0" w:space="0" w:color="auto"/>
      </w:divBdr>
    </w:div>
    <w:div w:id="665863633">
      <w:bodyDiv w:val="1"/>
      <w:marLeft w:val="0"/>
      <w:marRight w:val="0"/>
      <w:marTop w:val="0"/>
      <w:marBottom w:val="0"/>
      <w:divBdr>
        <w:top w:val="none" w:sz="0" w:space="0" w:color="auto"/>
        <w:left w:val="none" w:sz="0" w:space="0" w:color="auto"/>
        <w:bottom w:val="none" w:sz="0" w:space="0" w:color="auto"/>
        <w:right w:val="none" w:sz="0" w:space="0" w:color="auto"/>
      </w:divBdr>
    </w:div>
    <w:div w:id="667366428">
      <w:bodyDiv w:val="1"/>
      <w:marLeft w:val="0"/>
      <w:marRight w:val="0"/>
      <w:marTop w:val="0"/>
      <w:marBottom w:val="0"/>
      <w:divBdr>
        <w:top w:val="none" w:sz="0" w:space="0" w:color="auto"/>
        <w:left w:val="none" w:sz="0" w:space="0" w:color="auto"/>
        <w:bottom w:val="none" w:sz="0" w:space="0" w:color="auto"/>
        <w:right w:val="none" w:sz="0" w:space="0" w:color="auto"/>
      </w:divBdr>
    </w:div>
    <w:div w:id="669332735">
      <w:bodyDiv w:val="1"/>
      <w:marLeft w:val="0"/>
      <w:marRight w:val="0"/>
      <w:marTop w:val="0"/>
      <w:marBottom w:val="0"/>
      <w:divBdr>
        <w:top w:val="none" w:sz="0" w:space="0" w:color="auto"/>
        <w:left w:val="none" w:sz="0" w:space="0" w:color="auto"/>
        <w:bottom w:val="none" w:sz="0" w:space="0" w:color="auto"/>
        <w:right w:val="none" w:sz="0" w:space="0" w:color="auto"/>
      </w:divBdr>
    </w:div>
    <w:div w:id="681279430">
      <w:bodyDiv w:val="1"/>
      <w:marLeft w:val="0"/>
      <w:marRight w:val="0"/>
      <w:marTop w:val="0"/>
      <w:marBottom w:val="0"/>
      <w:divBdr>
        <w:top w:val="none" w:sz="0" w:space="0" w:color="auto"/>
        <w:left w:val="none" w:sz="0" w:space="0" w:color="auto"/>
        <w:bottom w:val="none" w:sz="0" w:space="0" w:color="auto"/>
        <w:right w:val="none" w:sz="0" w:space="0" w:color="auto"/>
      </w:divBdr>
    </w:div>
    <w:div w:id="682050418">
      <w:bodyDiv w:val="1"/>
      <w:marLeft w:val="0"/>
      <w:marRight w:val="0"/>
      <w:marTop w:val="0"/>
      <w:marBottom w:val="0"/>
      <w:divBdr>
        <w:top w:val="none" w:sz="0" w:space="0" w:color="auto"/>
        <w:left w:val="none" w:sz="0" w:space="0" w:color="auto"/>
        <w:bottom w:val="none" w:sz="0" w:space="0" w:color="auto"/>
        <w:right w:val="none" w:sz="0" w:space="0" w:color="auto"/>
      </w:divBdr>
    </w:div>
    <w:div w:id="683097679">
      <w:bodyDiv w:val="1"/>
      <w:marLeft w:val="0"/>
      <w:marRight w:val="0"/>
      <w:marTop w:val="0"/>
      <w:marBottom w:val="0"/>
      <w:divBdr>
        <w:top w:val="none" w:sz="0" w:space="0" w:color="auto"/>
        <w:left w:val="none" w:sz="0" w:space="0" w:color="auto"/>
        <w:bottom w:val="none" w:sz="0" w:space="0" w:color="auto"/>
        <w:right w:val="none" w:sz="0" w:space="0" w:color="auto"/>
      </w:divBdr>
    </w:div>
    <w:div w:id="688141858">
      <w:bodyDiv w:val="1"/>
      <w:marLeft w:val="0"/>
      <w:marRight w:val="0"/>
      <w:marTop w:val="0"/>
      <w:marBottom w:val="0"/>
      <w:divBdr>
        <w:top w:val="none" w:sz="0" w:space="0" w:color="auto"/>
        <w:left w:val="none" w:sz="0" w:space="0" w:color="auto"/>
        <w:bottom w:val="none" w:sz="0" w:space="0" w:color="auto"/>
        <w:right w:val="none" w:sz="0" w:space="0" w:color="auto"/>
      </w:divBdr>
    </w:div>
    <w:div w:id="688599737">
      <w:bodyDiv w:val="1"/>
      <w:marLeft w:val="0"/>
      <w:marRight w:val="0"/>
      <w:marTop w:val="0"/>
      <w:marBottom w:val="0"/>
      <w:divBdr>
        <w:top w:val="none" w:sz="0" w:space="0" w:color="auto"/>
        <w:left w:val="none" w:sz="0" w:space="0" w:color="auto"/>
        <w:bottom w:val="none" w:sz="0" w:space="0" w:color="auto"/>
        <w:right w:val="none" w:sz="0" w:space="0" w:color="auto"/>
      </w:divBdr>
    </w:div>
    <w:div w:id="712117224">
      <w:bodyDiv w:val="1"/>
      <w:marLeft w:val="0"/>
      <w:marRight w:val="0"/>
      <w:marTop w:val="0"/>
      <w:marBottom w:val="0"/>
      <w:divBdr>
        <w:top w:val="none" w:sz="0" w:space="0" w:color="auto"/>
        <w:left w:val="none" w:sz="0" w:space="0" w:color="auto"/>
        <w:bottom w:val="none" w:sz="0" w:space="0" w:color="auto"/>
        <w:right w:val="none" w:sz="0" w:space="0" w:color="auto"/>
      </w:divBdr>
    </w:div>
    <w:div w:id="747463974">
      <w:bodyDiv w:val="1"/>
      <w:marLeft w:val="0"/>
      <w:marRight w:val="0"/>
      <w:marTop w:val="0"/>
      <w:marBottom w:val="0"/>
      <w:divBdr>
        <w:top w:val="none" w:sz="0" w:space="0" w:color="auto"/>
        <w:left w:val="none" w:sz="0" w:space="0" w:color="auto"/>
        <w:bottom w:val="none" w:sz="0" w:space="0" w:color="auto"/>
        <w:right w:val="none" w:sz="0" w:space="0" w:color="auto"/>
      </w:divBdr>
    </w:div>
    <w:div w:id="752706075">
      <w:bodyDiv w:val="1"/>
      <w:marLeft w:val="0"/>
      <w:marRight w:val="0"/>
      <w:marTop w:val="0"/>
      <w:marBottom w:val="0"/>
      <w:divBdr>
        <w:top w:val="none" w:sz="0" w:space="0" w:color="auto"/>
        <w:left w:val="none" w:sz="0" w:space="0" w:color="auto"/>
        <w:bottom w:val="none" w:sz="0" w:space="0" w:color="auto"/>
        <w:right w:val="none" w:sz="0" w:space="0" w:color="auto"/>
      </w:divBdr>
    </w:div>
    <w:div w:id="757407047">
      <w:bodyDiv w:val="1"/>
      <w:marLeft w:val="0"/>
      <w:marRight w:val="0"/>
      <w:marTop w:val="0"/>
      <w:marBottom w:val="0"/>
      <w:divBdr>
        <w:top w:val="none" w:sz="0" w:space="0" w:color="auto"/>
        <w:left w:val="none" w:sz="0" w:space="0" w:color="auto"/>
        <w:bottom w:val="none" w:sz="0" w:space="0" w:color="auto"/>
        <w:right w:val="none" w:sz="0" w:space="0" w:color="auto"/>
      </w:divBdr>
    </w:div>
    <w:div w:id="760495469">
      <w:bodyDiv w:val="1"/>
      <w:marLeft w:val="0"/>
      <w:marRight w:val="0"/>
      <w:marTop w:val="0"/>
      <w:marBottom w:val="0"/>
      <w:divBdr>
        <w:top w:val="none" w:sz="0" w:space="0" w:color="auto"/>
        <w:left w:val="none" w:sz="0" w:space="0" w:color="auto"/>
        <w:bottom w:val="none" w:sz="0" w:space="0" w:color="auto"/>
        <w:right w:val="none" w:sz="0" w:space="0" w:color="auto"/>
      </w:divBdr>
    </w:div>
    <w:div w:id="763067948">
      <w:bodyDiv w:val="1"/>
      <w:marLeft w:val="0"/>
      <w:marRight w:val="0"/>
      <w:marTop w:val="0"/>
      <w:marBottom w:val="0"/>
      <w:divBdr>
        <w:top w:val="none" w:sz="0" w:space="0" w:color="auto"/>
        <w:left w:val="none" w:sz="0" w:space="0" w:color="auto"/>
        <w:bottom w:val="none" w:sz="0" w:space="0" w:color="auto"/>
        <w:right w:val="none" w:sz="0" w:space="0" w:color="auto"/>
      </w:divBdr>
    </w:div>
    <w:div w:id="767390795">
      <w:bodyDiv w:val="1"/>
      <w:marLeft w:val="0"/>
      <w:marRight w:val="0"/>
      <w:marTop w:val="0"/>
      <w:marBottom w:val="0"/>
      <w:divBdr>
        <w:top w:val="none" w:sz="0" w:space="0" w:color="auto"/>
        <w:left w:val="none" w:sz="0" w:space="0" w:color="auto"/>
        <w:bottom w:val="none" w:sz="0" w:space="0" w:color="auto"/>
        <w:right w:val="none" w:sz="0" w:space="0" w:color="auto"/>
      </w:divBdr>
    </w:div>
    <w:div w:id="778450764">
      <w:bodyDiv w:val="1"/>
      <w:marLeft w:val="0"/>
      <w:marRight w:val="0"/>
      <w:marTop w:val="0"/>
      <w:marBottom w:val="0"/>
      <w:divBdr>
        <w:top w:val="none" w:sz="0" w:space="0" w:color="auto"/>
        <w:left w:val="none" w:sz="0" w:space="0" w:color="auto"/>
        <w:bottom w:val="none" w:sz="0" w:space="0" w:color="auto"/>
        <w:right w:val="none" w:sz="0" w:space="0" w:color="auto"/>
      </w:divBdr>
    </w:div>
    <w:div w:id="779879962">
      <w:bodyDiv w:val="1"/>
      <w:marLeft w:val="0"/>
      <w:marRight w:val="0"/>
      <w:marTop w:val="0"/>
      <w:marBottom w:val="0"/>
      <w:divBdr>
        <w:top w:val="none" w:sz="0" w:space="0" w:color="auto"/>
        <w:left w:val="none" w:sz="0" w:space="0" w:color="auto"/>
        <w:bottom w:val="none" w:sz="0" w:space="0" w:color="auto"/>
        <w:right w:val="none" w:sz="0" w:space="0" w:color="auto"/>
      </w:divBdr>
    </w:div>
    <w:div w:id="790635962">
      <w:bodyDiv w:val="1"/>
      <w:marLeft w:val="0"/>
      <w:marRight w:val="0"/>
      <w:marTop w:val="0"/>
      <w:marBottom w:val="0"/>
      <w:divBdr>
        <w:top w:val="none" w:sz="0" w:space="0" w:color="auto"/>
        <w:left w:val="none" w:sz="0" w:space="0" w:color="auto"/>
        <w:bottom w:val="none" w:sz="0" w:space="0" w:color="auto"/>
        <w:right w:val="none" w:sz="0" w:space="0" w:color="auto"/>
      </w:divBdr>
    </w:div>
    <w:div w:id="805901030">
      <w:bodyDiv w:val="1"/>
      <w:marLeft w:val="0"/>
      <w:marRight w:val="0"/>
      <w:marTop w:val="0"/>
      <w:marBottom w:val="0"/>
      <w:divBdr>
        <w:top w:val="none" w:sz="0" w:space="0" w:color="auto"/>
        <w:left w:val="none" w:sz="0" w:space="0" w:color="auto"/>
        <w:bottom w:val="none" w:sz="0" w:space="0" w:color="auto"/>
        <w:right w:val="none" w:sz="0" w:space="0" w:color="auto"/>
      </w:divBdr>
    </w:div>
    <w:div w:id="818765191">
      <w:bodyDiv w:val="1"/>
      <w:marLeft w:val="0"/>
      <w:marRight w:val="0"/>
      <w:marTop w:val="0"/>
      <w:marBottom w:val="0"/>
      <w:divBdr>
        <w:top w:val="none" w:sz="0" w:space="0" w:color="auto"/>
        <w:left w:val="none" w:sz="0" w:space="0" w:color="auto"/>
        <w:bottom w:val="none" w:sz="0" w:space="0" w:color="auto"/>
        <w:right w:val="none" w:sz="0" w:space="0" w:color="auto"/>
      </w:divBdr>
    </w:div>
    <w:div w:id="823283252">
      <w:bodyDiv w:val="1"/>
      <w:marLeft w:val="0"/>
      <w:marRight w:val="0"/>
      <w:marTop w:val="0"/>
      <w:marBottom w:val="0"/>
      <w:divBdr>
        <w:top w:val="none" w:sz="0" w:space="0" w:color="auto"/>
        <w:left w:val="none" w:sz="0" w:space="0" w:color="auto"/>
        <w:bottom w:val="none" w:sz="0" w:space="0" w:color="auto"/>
        <w:right w:val="none" w:sz="0" w:space="0" w:color="auto"/>
      </w:divBdr>
    </w:div>
    <w:div w:id="830560673">
      <w:bodyDiv w:val="1"/>
      <w:marLeft w:val="0"/>
      <w:marRight w:val="0"/>
      <w:marTop w:val="0"/>
      <w:marBottom w:val="0"/>
      <w:divBdr>
        <w:top w:val="none" w:sz="0" w:space="0" w:color="auto"/>
        <w:left w:val="none" w:sz="0" w:space="0" w:color="auto"/>
        <w:bottom w:val="none" w:sz="0" w:space="0" w:color="auto"/>
        <w:right w:val="none" w:sz="0" w:space="0" w:color="auto"/>
      </w:divBdr>
    </w:div>
    <w:div w:id="847326654">
      <w:bodyDiv w:val="1"/>
      <w:marLeft w:val="0"/>
      <w:marRight w:val="0"/>
      <w:marTop w:val="0"/>
      <w:marBottom w:val="0"/>
      <w:divBdr>
        <w:top w:val="none" w:sz="0" w:space="0" w:color="auto"/>
        <w:left w:val="none" w:sz="0" w:space="0" w:color="auto"/>
        <w:bottom w:val="none" w:sz="0" w:space="0" w:color="auto"/>
        <w:right w:val="none" w:sz="0" w:space="0" w:color="auto"/>
      </w:divBdr>
    </w:div>
    <w:div w:id="849877454">
      <w:bodyDiv w:val="1"/>
      <w:marLeft w:val="0"/>
      <w:marRight w:val="0"/>
      <w:marTop w:val="0"/>
      <w:marBottom w:val="0"/>
      <w:divBdr>
        <w:top w:val="none" w:sz="0" w:space="0" w:color="auto"/>
        <w:left w:val="none" w:sz="0" w:space="0" w:color="auto"/>
        <w:bottom w:val="none" w:sz="0" w:space="0" w:color="auto"/>
        <w:right w:val="none" w:sz="0" w:space="0" w:color="auto"/>
      </w:divBdr>
    </w:div>
    <w:div w:id="859779183">
      <w:bodyDiv w:val="1"/>
      <w:marLeft w:val="0"/>
      <w:marRight w:val="0"/>
      <w:marTop w:val="0"/>
      <w:marBottom w:val="0"/>
      <w:divBdr>
        <w:top w:val="none" w:sz="0" w:space="0" w:color="auto"/>
        <w:left w:val="none" w:sz="0" w:space="0" w:color="auto"/>
        <w:bottom w:val="none" w:sz="0" w:space="0" w:color="auto"/>
        <w:right w:val="none" w:sz="0" w:space="0" w:color="auto"/>
      </w:divBdr>
    </w:div>
    <w:div w:id="862865272">
      <w:bodyDiv w:val="1"/>
      <w:marLeft w:val="0"/>
      <w:marRight w:val="0"/>
      <w:marTop w:val="0"/>
      <w:marBottom w:val="0"/>
      <w:divBdr>
        <w:top w:val="none" w:sz="0" w:space="0" w:color="auto"/>
        <w:left w:val="none" w:sz="0" w:space="0" w:color="auto"/>
        <w:bottom w:val="none" w:sz="0" w:space="0" w:color="auto"/>
        <w:right w:val="none" w:sz="0" w:space="0" w:color="auto"/>
      </w:divBdr>
    </w:div>
    <w:div w:id="864633754">
      <w:bodyDiv w:val="1"/>
      <w:marLeft w:val="0"/>
      <w:marRight w:val="0"/>
      <w:marTop w:val="0"/>
      <w:marBottom w:val="0"/>
      <w:divBdr>
        <w:top w:val="none" w:sz="0" w:space="0" w:color="auto"/>
        <w:left w:val="none" w:sz="0" w:space="0" w:color="auto"/>
        <w:bottom w:val="none" w:sz="0" w:space="0" w:color="auto"/>
        <w:right w:val="none" w:sz="0" w:space="0" w:color="auto"/>
      </w:divBdr>
      <w:divsChild>
        <w:div w:id="192890328">
          <w:marLeft w:val="0"/>
          <w:marRight w:val="0"/>
          <w:marTop w:val="0"/>
          <w:marBottom w:val="0"/>
          <w:divBdr>
            <w:top w:val="none" w:sz="0" w:space="0" w:color="auto"/>
            <w:left w:val="none" w:sz="0" w:space="0" w:color="auto"/>
            <w:bottom w:val="none" w:sz="0" w:space="0" w:color="auto"/>
            <w:right w:val="none" w:sz="0" w:space="0" w:color="auto"/>
          </w:divBdr>
        </w:div>
        <w:div w:id="305404764">
          <w:marLeft w:val="0"/>
          <w:marRight w:val="0"/>
          <w:marTop w:val="0"/>
          <w:marBottom w:val="0"/>
          <w:divBdr>
            <w:top w:val="none" w:sz="0" w:space="0" w:color="auto"/>
            <w:left w:val="none" w:sz="0" w:space="0" w:color="auto"/>
            <w:bottom w:val="none" w:sz="0" w:space="0" w:color="auto"/>
            <w:right w:val="none" w:sz="0" w:space="0" w:color="auto"/>
          </w:divBdr>
        </w:div>
        <w:div w:id="397675147">
          <w:marLeft w:val="0"/>
          <w:marRight w:val="0"/>
          <w:marTop w:val="0"/>
          <w:marBottom w:val="0"/>
          <w:divBdr>
            <w:top w:val="none" w:sz="0" w:space="0" w:color="auto"/>
            <w:left w:val="none" w:sz="0" w:space="0" w:color="auto"/>
            <w:bottom w:val="none" w:sz="0" w:space="0" w:color="auto"/>
            <w:right w:val="none" w:sz="0" w:space="0" w:color="auto"/>
          </w:divBdr>
        </w:div>
        <w:div w:id="1463764530">
          <w:marLeft w:val="0"/>
          <w:marRight w:val="0"/>
          <w:marTop w:val="0"/>
          <w:marBottom w:val="0"/>
          <w:divBdr>
            <w:top w:val="none" w:sz="0" w:space="0" w:color="auto"/>
            <w:left w:val="none" w:sz="0" w:space="0" w:color="auto"/>
            <w:bottom w:val="none" w:sz="0" w:space="0" w:color="auto"/>
            <w:right w:val="none" w:sz="0" w:space="0" w:color="auto"/>
          </w:divBdr>
        </w:div>
      </w:divsChild>
    </w:div>
    <w:div w:id="867521727">
      <w:bodyDiv w:val="1"/>
      <w:marLeft w:val="0"/>
      <w:marRight w:val="0"/>
      <w:marTop w:val="0"/>
      <w:marBottom w:val="0"/>
      <w:divBdr>
        <w:top w:val="none" w:sz="0" w:space="0" w:color="auto"/>
        <w:left w:val="none" w:sz="0" w:space="0" w:color="auto"/>
        <w:bottom w:val="none" w:sz="0" w:space="0" w:color="auto"/>
        <w:right w:val="none" w:sz="0" w:space="0" w:color="auto"/>
      </w:divBdr>
    </w:div>
    <w:div w:id="870194319">
      <w:bodyDiv w:val="1"/>
      <w:marLeft w:val="0"/>
      <w:marRight w:val="0"/>
      <w:marTop w:val="0"/>
      <w:marBottom w:val="0"/>
      <w:divBdr>
        <w:top w:val="none" w:sz="0" w:space="0" w:color="auto"/>
        <w:left w:val="none" w:sz="0" w:space="0" w:color="auto"/>
        <w:bottom w:val="none" w:sz="0" w:space="0" w:color="auto"/>
        <w:right w:val="none" w:sz="0" w:space="0" w:color="auto"/>
      </w:divBdr>
    </w:div>
    <w:div w:id="872235253">
      <w:bodyDiv w:val="1"/>
      <w:marLeft w:val="0"/>
      <w:marRight w:val="0"/>
      <w:marTop w:val="0"/>
      <w:marBottom w:val="0"/>
      <w:divBdr>
        <w:top w:val="none" w:sz="0" w:space="0" w:color="auto"/>
        <w:left w:val="none" w:sz="0" w:space="0" w:color="auto"/>
        <w:bottom w:val="none" w:sz="0" w:space="0" w:color="auto"/>
        <w:right w:val="none" w:sz="0" w:space="0" w:color="auto"/>
      </w:divBdr>
    </w:div>
    <w:div w:id="881866777">
      <w:bodyDiv w:val="1"/>
      <w:marLeft w:val="0"/>
      <w:marRight w:val="0"/>
      <w:marTop w:val="0"/>
      <w:marBottom w:val="0"/>
      <w:divBdr>
        <w:top w:val="none" w:sz="0" w:space="0" w:color="auto"/>
        <w:left w:val="none" w:sz="0" w:space="0" w:color="auto"/>
        <w:bottom w:val="none" w:sz="0" w:space="0" w:color="auto"/>
        <w:right w:val="none" w:sz="0" w:space="0" w:color="auto"/>
      </w:divBdr>
    </w:div>
    <w:div w:id="942880599">
      <w:bodyDiv w:val="1"/>
      <w:marLeft w:val="0"/>
      <w:marRight w:val="0"/>
      <w:marTop w:val="0"/>
      <w:marBottom w:val="0"/>
      <w:divBdr>
        <w:top w:val="none" w:sz="0" w:space="0" w:color="auto"/>
        <w:left w:val="none" w:sz="0" w:space="0" w:color="auto"/>
        <w:bottom w:val="none" w:sz="0" w:space="0" w:color="auto"/>
        <w:right w:val="none" w:sz="0" w:space="0" w:color="auto"/>
      </w:divBdr>
    </w:div>
    <w:div w:id="944772569">
      <w:bodyDiv w:val="1"/>
      <w:marLeft w:val="0"/>
      <w:marRight w:val="0"/>
      <w:marTop w:val="0"/>
      <w:marBottom w:val="0"/>
      <w:divBdr>
        <w:top w:val="none" w:sz="0" w:space="0" w:color="auto"/>
        <w:left w:val="none" w:sz="0" w:space="0" w:color="auto"/>
        <w:bottom w:val="none" w:sz="0" w:space="0" w:color="auto"/>
        <w:right w:val="none" w:sz="0" w:space="0" w:color="auto"/>
      </w:divBdr>
    </w:div>
    <w:div w:id="950476698">
      <w:bodyDiv w:val="1"/>
      <w:marLeft w:val="0"/>
      <w:marRight w:val="0"/>
      <w:marTop w:val="0"/>
      <w:marBottom w:val="0"/>
      <w:divBdr>
        <w:top w:val="none" w:sz="0" w:space="0" w:color="auto"/>
        <w:left w:val="none" w:sz="0" w:space="0" w:color="auto"/>
        <w:bottom w:val="none" w:sz="0" w:space="0" w:color="auto"/>
        <w:right w:val="none" w:sz="0" w:space="0" w:color="auto"/>
      </w:divBdr>
    </w:div>
    <w:div w:id="950478417">
      <w:bodyDiv w:val="1"/>
      <w:marLeft w:val="0"/>
      <w:marRight w:val="0"/>
      <w:marTop w:val="0"/>
      <w:marBottom w:val="0"/>
      <w:divBdr>
        <w:top w:val="none" w:sz="0" w:space="0" w:color="auto"/>
        <w:left w:val="none" w:sz="0" w:space="0" w:color="auto"/>
        <w:bottom w:val="none" w:sz="0" w:space="0" w:color="auto"/>
        <w:right w:val="none" w:sz="0" w:space="0" w:color="auto"/>
      </w:divBdr>
    </w:div>
    <w:div w:id="953943351">
      <w:bodyDiv w:val="1"/>
      <w:marLeft w:val="0"/>
      <w:marRight w:val="0"/>
      <w:marTop w:val="0"/>
      <w:marBottom w:val="0"/>
      <w:divBdr>
        <w:top w:val="none" w:sz="0" w:space="0" w:color="auto"/>
        <w:left w:val="none" w:sz="0" w:space="0" w:color="auto"/>
        <w:bottom w:val="none" w:sz="0" w:space="0" w:color="auto"/>
        <w:right w:val="none" w:sz="0" w:space="0" w:color="auto"/>
      </w:divBdr>
    </w:div>
    <w:div w:id="976303527">
      <w:bodyDiv w:val="1"/>
      <w:marLeft w:val="0"/>
      <w:marRight w:val="0"/>
      <w:marTop w:val="0"/>
      <w:marBottom w:val="0"/>
      <w:divBdr>
        <w:top w:val="none" w:sz="0" w:space="0" w:color="auto"/>
        <w:left w:val="none" w:sz="0" w:space="0" w:color="auto"/>
        <w:bottom w:val="none" w:sz="0" w:space="0" w:color="auto"/>
        <w:right w:val="none" w:sz="0" w:space="0" w:color="auto"/>
      </w:divBdr>
    </w:div>
    <w:div w:id="1002659108">
      <w:bodyDiv w:val="1"/>
      <w:marLeft w:val="0"/>
      <w:marRight w:val="0"/>
      <w:marTop w:val="0"/>
      <w:marBottom w:val="0"/>
      <w:divBdr>
        <w:top w:val="none" w:sz="0" w:space="0" w:color="auto"/>
        <w:left w:val="none" w:sz="0" w:space="0" w:color="auto"/>
        <w:bottom w:val="none" w:sz="0" w:space="0" w:color="auto"/>
        <w:right w:val="none" w:sz="0" w:space="0" w:color="auto"/>
      </w:divBdr>
    </w:div>
    <w:div w:id="1015113373">
      <w:bodyDiv w:val="1"/>
      <w:marLeft w:val="0"/>
      <w:marRight w:val="0"/>
      <w:marTop w:val="0"/>
      <w:marBottom w:val="0"/>
      <w:divBdr>
        <w:top w:val="none" w:sz="0" w:space="0" w:color="auto"/>
        <w:left w:val="none" w:sz="0" w:space="0" w:color="auto"/>
        <w:bottom w:val="none" w:sz="0" w:space="0" w:color="auto"/>
        <w:right w:val="none" w:sz="0" w:space="0" w:color="auto"/>
      </w:divBdr>
    </w:div>
    <w:div w:id="1019969472">
      <w:bodyDiv w:val="1"/>
      <w:marLeft w:val="0"/>
      <w:marRight w:val="0"/>
      <w:marTop w:val="0"/>
      <w:marBottom w:val="0"/>
      <w:divBdr>
        <w:top w:val="none" w:sz="0" w:space="0" w:color="auto"/>
        <w:left w:val="none" w:sz="0" w:space="0" w:color="auto"/>
        <w:bottom w:val="none" w:sz="0" w:space="0" w:color="auto"/>
        <w:right w:val="none" w:sz="0" w:space="0" w:color="auto"/>
      </w:divBdr>
    </w:div>
    <w:div w:id="1027758445">
      <w:bodyDiv w:val="1"/>
      <w:marLeft w:val="0"/>
      <w:marRight w:val="0"/>
      <w:marTop w:val="0"/>
      <w:marBottom w:val="0"/>
      <w:divBdr>
        <w:top w:val="none" w:sz="0" w:space="0" w:color="auto"/>
        <w:left w:val="none" w:sz="0" w:space="0" w:color="auto"/>
        <w:bottom w:val="none" w:sz="0" w:space="0" w:color="auto"/>
        <w:right w:val="none" w:sz="0" w:space="0" w:color="auto"/>
      </w:divBdr>
    </w:div>
    <w:div w:id="1035816013">
      <w:bodyDiv w:val="1"/>
      <w:marLeft w:val="0"/>
      <w:marRight w:val="0"/>
      <w:marTop w:val="0"/>
      <w:marBottom w:val="0"/>
      <w:divBdr>
        <w:top w:val="none" w:sz="0" w:space="0" w:color="auto"/>
        <w:left w:val="none" w:sz="0" w:space="0" w:color="auto"/>
        <w:bottom w:val="none" w:sz="0" w:space="0" w:color="auto"/>
        <w:right w:val="none" w:sz="0" w:space="0" w:color="auto"/>
      </w:divBdr>
    </w:div>
    <w:div w:id="1041638079">
      <w:bodyDiv w:val="1"/>
      <w:marLeft w:val="0"/>
      <w:marRight w:val="0"/>
      <w:marTop w:val="0"/>
      <w:marBottom w:val="0"/>
      <w:divBdr>
        <w:top w:val="none" w:sz="0" w:space="0" w:color="auto"/>
        <w:left w:val="none" w:sz="0" w:space="0" w:color="auto"/>
        <w:bottom w:val="none" w:sz="0" w:space="0" w:color="auto"/>
        <w:right w:val="none" w:sz="0" w:space="0" w:color="auto"/>
      </w:divBdr>
    </w:div>
    <w:div w:id="1042289080">
      <w:bodyDiv w:val="1"/>
      <w:marLeft w:val="0"/>
      <w:marRight w:val="0"/>
      <w:marTop w:val="0"/>
      <w:marBottom w:val="0"/>
      <w:divBdr>
        <w:top w:val="none" w:sz="0" w:space="0" w:color="auto"/>
        <w:left w:val="none" w:sz="0" w:space="0" w:color="auto"/>
        <w:bottom w:val="none" w:sz="0" w:space="0" w:color="auto"/>
        <w:right w:val="none" w:sz="0" w:space="0" w:color="auto"/>
      </w:divBdr>
    </w:div>
    <w:div w:id="1045519656">
      <w:bodyDiv w:val="1"/>
      <w:marLeft w:val="0"/>
      <w:marRight w:val="0"/>
      <w:marTop w:val="0"/>
      <w:marBottom w:val="0"/>
      <w:divBdr>
        <w:top w:val="none" w:sz="0" w:space="0" w:color="auto"/>
        <w:left w:val="none" w:sz="0" w:space="0" w:color="auto"/>
        <w:bottom w:val="none" w:sz="0" w:space="0" w:color="auto"/>
        <w:right w:val="none" w:sz="0" w:space="0" w:color="auto"/>
      </w:divBdr>
    </w:div>
    <w:div w:id="1057321488">
      <w:bodyDiv w:val="1"/>
      <w:marLeft w:val="0"/>
      <w:marRight w:val="0"/>
      <w:marTop w:val="0"/>
      <w:marBottom w:val="0"/>
      <w:divBdr>
        <w:top w:val="none" w:sz="0" w:space="0" w:color="auto"/>
        <w:left w:val="none" w:sz="0" w:space="0" w:color="auto"/>
        <w:bottom w:val="none" w:sz="0" w:space="0" w:color="auto"/>
        <w:right w:val="none" w:sz="0" w:space="0" w:color="auto"/>
      </w:divBdr>
    </w:div>
    <w:div w:id="1083188982">
      <w:bodyDiv w:val="1"/>
      <w:marLeft w:val="0"/>
      <w:marRight w:val="0"/>
      <w:marTop w:val="0"/>
      <w:marBottom w:val="0"/>
      <w:divBdr>
        <w:top w:val="none" w:sz="0" w:space="0" w:color="auto"/>
        <w:left w:val="none" w:sz="0" w:space="0" w:color="auto"/>
        <w:bottom w:val="none" w:sz="0" w:space="0" w:color="auto"/>
        <w:right w:val="none" w:sz="0" w:space="0" w:color="auto"/>
      </w:divBdr>
    </w:div>
    <w:div w:id="1094396596">
      <w:bodyDiv w:val="1"/>
      <w:marLeft w:val="0"/>
      <w:marRight w:val="0"/>
      <w:marTop w:val="0"/>
      <w:marBottom w:val="0"/>
      <w:divBdr>
        <w:top w:val="none" w:sz="0" w:space="0" w:color="auto"/>
        <w:left w:val="none" w:sz="0" w:space="0" w:color="auto"/>
        <w:bottom w:val="none" w:sz="0" w:space="0" w:color="auto"/>
        <w:right w:val="none" w:sz="0" w:space="0" w:color="auto"/>
      </w:divBdr>
    </w:div>
    <w:div w:id="1096749043">
      <w:bodyDiv w:val="1"/>
      <w:marLeft w:val="0"/>
      <w:marRight w:val="0"/>
      <w:marTop w:val="0"/>
      <w:marBottom w:val="0"/>
      <w:divBdr>
        <w:top w:val="none" w:sz="0" w:space="0" w:color="auto"/>
        <w:left w:val="none" w:sz="0" w:space="0" w:color="auto"/>
        <w:bottom w:val="none" w:sz="0" w:space="0" w:color="auto"/>
        <w:right w:val="none" w:sz="0" w:space="0" w:color="auto"/>
      </w:divBdr>
    </w:div>
    <w:div w:id="1115708860">
      <w:bodyDiv w:val="1"/>
      <w:marLeft w:val="0"/>
      <w:marRight w:val="0"/>
      <w:marTop w:val="0"/>
      <w:marBottom w:val="0"/>
      <w:divBdr>
        <w:top w:val="none" w:sz="0" w:space="0" w:color="auto"/>
        <w:left w:val="none" w:sz="0" w:space="0" w:color="auto"/>
        <w:bottom w:val="none" w:sz="0" w:space="0" w:color="auto"/>
        <w:right w:val="none" w:sz="0" w:space="0" w:color="auto"/>
      </w:divBdr>
    </w:div>
    <w:div w:id="1122262708">
      <w:bodyDiv w:val="1"/>
      <w:marLeft w:val="0"/>
      <w:marRight w:val="0"/>
      <w:marTop w:val="0"/>
      <w:marBottom w:val="0"/>
      <w:divBdr>
        <w:top w:val="none" w:sz="0" w:space="0" w:color="auto"/>
        <w:left w:val="none" w:sz="0" w:space="0" w:color="auto"/>
        <w:bottom w:val="none" w:sz="0" w:space="0" w:color="auto"/>
        <w:right w:val="none" w:sz="0" w:space="0" w:color="auto"/>
      </w:divBdr>
    </w:div>
    <w:div w:id="1144663862">
      <w:bodyDiv w:val="1"/>
      <w:marLeft w:val="0"/>
      <w:marRight w:val="0"/>
      <w:marTop w:val="0"/>
      <w:marBottom w:val="0"/>
      <w:divBdr>
        <w:top w:val="none" w:sz="0" w:space="0" w:color="auto"/>
        <w:left w:val="none" w:sz="0" w:space="0" w:color="auto"/>
        <w:bottom w:val="none" w:sz="0" w:space="0" w:color="auto"/>
        <w:right w:val="none" w:sz="0" w:space="0" w:color="auto"/>
      </w:divBdr>
    </w:div>
    <w:div w:id="1148088146">
      <w:bodyDiv w:val="1"/>
      <w:marLeft w:val="0"/>
      <w:marRight w:val="0"/>
      <w:marTop w:val="0"/>
      <w:marBottom w:val="0"/>
      <w:divBdr>
        <w:top w:val="none" w:sz="0" w:space="0" w:color="auto"/>
        <w:left w:val="none" w:sz="0" w:space="0" w:color="auto"/>
        <w:bottom w:val="none" w:sz="0" w:space="0" w:color="auto"/>
        <w:right w:val="none" w:sz="0" w:space="0" w:color="auto"/>
      </w:divBdr>
    </w:div>
    <w:div w:id="1150319234">
      <w:bodyDiv w:val="1"/>
      <w:marLeft w:val="0"/>
      <w:marRight w:val="0"/>
      <w:marTop w:val="0"/>
      <w:marBottom w:val="0"/>
      <w:divBdr>
        <w:top w:val="none" w:sz="0" w:space="0" w:color="auto"/>
        <w:left w:val="none" w:sz="0" w:space="0" w:color="auto"/>
        <w:bottom w:val="none" w:sz="0" w:space="0" w:color="auto"/>
        <w:right w:val="none" w:sz="0" w:space="0" w:color="auto"/>
      </w:divBdr>
    </w:div>
    <w:div w:id="1154371993">
      <w:bodyDiv w:val="1"/>
      <w:marLeft w:val="0"/>
      <w:marRight w:val="0"/>
      <w:marTop w:val="0"/>
      <w:marBottom w:val="0"/>
      <w:divBdr>
        <w:top w:val="none" w:sz="0" w:space="0" w:color="auto"/>
        <w:left w:val="none" w:sz="0" w:space="0" w:color="auto"/>
        <w:bottom w:val="none" w:sz="0" w:space="0" w:color="auto"/>
        <w:right w:val="none" w:sz="0" w:space="0" w:color="auto"/>
      </w:divBdr>
    </w:div>
    <w:div w:id="1170829715">
      <w:bodyDiv w:val="1"/>
      <w:marLeft w:val="0"/>
      <w:marRight w:val="0"/>
      <w:marTop w:val="0"/>
      <w:marBottom w:val="0"/>
      <w:divBdr>
        <w:top w:val="none" w:sz="0" w:space="0" w:color="auto"/>
        <w:left w:val="none" w:sz="0" w:space="0" w:color="auto"/>
        <w:bottom w:val="none" w:sz="0" w:space="0" w:color="auto"/>
        <w:right w:val="none" w:sz="0" w:space="0" w:color="auto"/>
      </w:divBdr>
    </w:div>
    <w:div w:id="1178620310">
      <w:bodyDiv w:val="1"/>
      <w:marLeft w:val="0"/>
      <w:marRight w:val="0"/>
      <w:marTop w:val="0"/>
      <w:marBottom w:val="0"/>
      <w:divBdr>
        <w:top w:val="none" w:sz="0" w:space="0" w:color="auto"/>
        <w:left w:val="none" w:sz="0" w:space="0" w:color="auto"/>
        <w:bottom w:val="none" w:sz="0" w:space="0" w:color="auto"/>
        <w:right w:val="none" w:sz="0" w:space="0" w:color="auto"/>
      </w:divBdr>
    </w:div>
    <w:div w:id="1180700432">
      <w:bodyDiv w:val="1"/>
      <w:marLeft w:val="0"/>
      <w:marRight w:val="0"/>
      <w:marTop w:val="0"/>
      <w:marBottom w:val="0"/>
      <w:divBdr>
        <w:top w:val="none" w:sz="0" w:space="0" w:color="auto"/>
        <w:left w:val="none" w:sz="0" w:space="0" w:color="auto"/>
        <w:bottom w:val="none" w:sz="0" w:space="0" w:color="auto"/>
        <w:right w:val="none" w:sz="0" w:space="0" w:color="auto"/>
      </w:divBdr>
    </w:div>
    <w:div w:id="1195577487">
      <w:bodyDiv w:val="1"/>
      <w:marLeft w:val="0"/>
      <w:marRight w:val="0"/>
      <w:marTop w:val="0"/>
      <w:marBottom w:val="0"/>
      <w:divBdr>
        <w:top w:val="none" w:sz="0" w:space="0" w:color="auto"/>
        <w:left w:val="none" w:sz="0" w:space="0" w:color="auto"/>
        <w:bottom w:val="none" w:sz="0" w:space="0" w:color="auto"/>
        <w:right w:val="none" w:sz="0" w:space="0" w:color="auto"/>
      </w:divBdr>
      <w:divsChild>
        <w:div w:id="579681443">
          <w:marLeft w:val="330"/>
          <w:marRight w:val="330"/>
          <w:marTop w:val="0"/>
          <w:marBottom w:val="210"/>
          <w:divBdr>
            <w:top w:val="none" w:sz="0" w:space="0" w:color="auto"/>
            <w:left w:val="none" w:sz="0" w:space="0" w:color="auto"/>
            <w:bottom w:val="none" w:sz="0" w:space="0" w:color="auto"/>
            <w:right w:val="none" w:sz="0" w:space="0" w:color="auto"/>
          </w:divBdr>
          <w:divsChild>
            <w:div w:id="657618503">
              <w:marLeft w:val="0"/>
              <w:marRight w:val="0"/>
              <w:marTop w:val="0"/>
              <w:marBottom w:val="0"/>
              <w:divBdr>
                <w:top w:val="none" w:sz="0" w:space="0" w:color="auto"/>
                <w:left w:val="none" w:sz="0" w:space="0" w:color="auto"/>
                <w:bottom w:val="none" w:sz="0" w:space="0" w:color="auto"/>
                <w:right w:val="none" w:sz="0" w:space="0" w:color="auto"/>
              </w:divBdr>
              <w:divsChild>
                <w:div w:id="8184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0379">
          <w:marLeft w:val="0"/>
          <w:marRight w:val="0"/>
          <w:marTop w:val="0"/>
          <w:marBottom w:val="0"/>
          <w:divBdr>
            <w:top w:val="single" w:sz="6" w:space="0" w:color="DADCE0"/>
            <w:left w:val="none" w:sz="0" w:space="0" w:color="auto"/>
            <w:bottom w:val="none" w:sz="0" w:space="0" w:color="auto"/>
            <w:right w:val="none" w:sz="0" w:space="0" w:color="auto"/>
          </w:divBdr>
          <w:divsChild>
            <w:div w:id="1306398318">
              <w:marLeft w:val="225"/>
              <w:marRight w:val="0"/>
              <w:marTop w:val="105"/>
              <w:marBottom w:val="0"/>
              <w:divBdr>
                <w:top w:val="none" w:sz="0" w:space="0" w:color="auto"/>
                <w:left w:val="none" w:sz="0" w:space="0" w:color="auto"/>
                <w:bottom w:val="none" w:sz="0" w:space="0" w:color="auto"/>
                <w:right w:val="none" w:sz="0" w:space="0" w:color="auto"/>
              </w:divBdr>
            </w:div>
          </w:divsChild>
        </w:div>
      </w:divsChild>
    </w:div>
    <w:div w:id="1196964533">
      <w:bodyDiv w:val="1"/>
      <w:marLeft w:val="0"/>
      <w:marRight w:val="0"/>
      <w:marTop w:val="0"/>
      <w:marBottom w:val="0"/>
      <w:divBdr>
        <w:top w:val="none" w:sz="0" w:space="0" w:color="auto"/>
        <w:left w:val="none" w:sz="0" w:space="0" w:color="auto"/>
        <w:bottom w:val="none" w:sz="0" w:space="0" w:color="auto"/>
        <w:right w:val="none" w:sz="0" w:space="0" w:color="auto"/>
      </w:divBdr>
    </w:div>
    <w:div w:id="1200583652">
      <w:bodyDiv w:val="1"/>
      <w:marLeft w:val="0"/>
      <w:marRight w:val="0"/>
      <w:marTop w:val="0"/>
      <w:marBottom w:val="0"/>
      <w:divBdr>
        <w:top w:val="none" w:sz="0" w:space="0" w:color="auto"/>
        <w:left w:val="none" w:sz="0" w:space="0" w:color="auto"/>
        <w:bottom w:val="none" w:sz="0" w:space="0" w:color="auto"/>
        <w:right w:val="none" w:sz="0" w:space="0" w:color="auto"/>
      </w:divBdr>
    </w:div>
    <w:div w:id="1207327761">
      <w:bodyDiv w:val="1"/>
      <w:marLeft w:val="0"/>
      <w:marRight w:val="0"/>
      <w:marTop w:val="0"/>
      <w:marBottom w:val="0"/>
      <w:divBdr>
        <w:top w:val="none" w:sz="0" w:space="0" w:color="auto"/>
        <w:left w:val="none" w:sz="0" w:space="0" w:color="auto"/>
        <w:bottom w:val="none" w:sz="0" w:space="0" w:color="auto"/>
        <w:right w:val="none" w:sz="0" w:space="0" w:color="auto"/>
      </w:divBdr>
    </w:div>
    <w:div w:id="1209335924">
      <w:bodyDiv w:val="1"/>
      <w:marLeft w:val="0"/>
      <w:marRight w:val="0"/>
      <w:marTop w:val="0"/>
      <w:marBottom w:val="0"/>
      <w:divBdr>
        <w:top w:val="none" w:sz="0" w:space="0" w:color="auto"/>
        <w:left w:val="none" w:sz="0" w:space="0" w:color="auto"/>
        <w:bottom w:val="none" w:sz="0" w:space="0" w:color="auto"/>
        <w:right w:val="none" w:sz="0" w:space="0" w:color="auto"/>
      </w:divBdr>
    </w:div>
    <w:div w:id="1209992996">
      <w:bodyDiv w:val="1"/>
      <w:marLeft w:val="0"/>
      <w:marRight w:val="0"/>
      <w:marTop w:val="0"/>
      <w:marBottom w:val="0"/>
      <w:divBdr>
        <w:top w:val="none" w:sz="0" w:space="0" w:color="auto"/>
        <w:left w:val="none" w:sz="0" w:space="0" w:color="auto"/>
        <w:bottom w:val="none" w:sz="0" w:space="0" w:color="auto"/>
        <w:right w:val="none" w:sz="0" w:space="0" w:color="auto"/>
      </w:divBdr>
    </w:div>
    <w:div w:id="1226723005">
      <w:bodyDiv w:val="1"/>
      <w:marLeft w:val="0"/>
      <w:marRight w:val="0"/>
      <w:marTop w:val="0"/>
      <w:marBottom w:val="0"/>
      <w:divBdr>
        <w:top w:val="none" w:sz="0" w:space="0" w:color="auto"/>
        <w:left w:val="none" w:sz="0" w:space="0" w:color="auto"/>
        <w:bottom w:val="none" w:sz="0" w:space="0" w:color="auto"/>
        <w:right w:val="none" w:sz="0" w:space="0" w:color="auto"/>
      </w:divBdr>
    </w:div>
    <w:div w:id="1243680003">
      <w:bodyDiv w:val="1"/>
      <w:marLeft w:val="0"/>
      <w:marRight w:val="0"/>
      <w:marTop w:val="0"/>
      <w:marBottom w:val="0"/>
      <w:divBdr>
        <w:top w:val="none" w:sz="0" w:space="0" w:color="auto"/>
        <w:left w:val="none" w:sz="0" w:space="0" w:color="auto"/>
        <w:bottom w:val="none" w:sz="0" w:space="0" w:color="auto"/>
        <w:right w:val="none" w:sz="0" w:space="0" w:color="auto"/>
      </w:divBdr>
    </w:div>
    <w:div w:id="1243880068">
      <w:bodyDiv w:val="1"/>
      <w:marLeft w:val="0"/>
      <w:marRight w:val="0"/>
      <w:marTop w:val="0"/>
      <w:marBottom w:val="0"/>
      <w:divBdr>
        <w:top w:val="none" w:sz="0" w:space="0" w:color="auto"/>
        <w:left w:val="none" w:sz="0" w:space="0" w:color="auto"/>
        <w:bottom w:val="none" w:sz="0" w:space="0" w:color="auto"/>
        <w:right w:val="none" w:sz="0" w:space="0" w:color="auto"/>
      </w:divBdr>
    </w:div>
    <w:div w:id="1244143998">
      <w:bodyDiv w:val="1"/>
      <w:marLeft w:val="0"/>
      <w:marRight w:val="0"/>
      <w:marTop w:val="0"/>
      <w:marBottom w:val="0"/>
      <w:divBdr>
        <w:top w:val="none" w:sz="0" w:space="0" w:color="auto"/>
        <w:left w:val="none" w:sz="0" w:space="0" w:color="auto"/>
        <w:bottom w:val="none" w:sz="0" w:space="0" w:color="auto"/>
        <w:right w:val="none" w:sz="0" w:space="0" w:color="auto"/>
      </w:divBdr>
    </w:div>
    <w:div w:id="1251044042">
      <w:bodyDiv w:val="1"/>
      <w:marLeft w:val="0"/>
      <w:marRight w:val="0"/>
      <w:marTop w:val="0"/>
      <w:marBottom w:val="0"/>
      <w:divBdr>
        <w:top w:val="none" w:sz="0" w:space="0" w:color="auto"/>
        <w:left w:val="none" w:sz="0" w:space="0" w:color="auto"/>
        <w:bottom w:val="none" w:sz="0" w:space="0" w:color="auto"/>
        <w:right w:val="none" w:sz="0" w:space="0" w:color="auto"/>
      </w:divBdr>
    </w:div>
    <w:div w:id="1264147130">
      <w:bodyDiv w:val="1"/>
      <w:marLeft w:val="0"/>
      <w:marRight w:val="0"/>
      <w:marTop w:val="0"/>
      <w:marBottom w:val="0"/>
      <w:divBdr>
        <w:top w:val="none" w:sz="0" w:space="0" w:color="auto"/>
        <w:left w:val="none" w:sz="0" w:space="0" w:color="auto"/>
        <w:bottom w:val="none" w:sz="0" w:space="0" w:color="auto"/>
        <w:right w:val="none" w:sz="0" w:space="0" w:color="auto"/>
      </w:divBdr>
    </w:div>
    <w:div w:id="1266234318">
      <w:bodyDiv w:val="1"/>
      <w:marLeft w:val="0"/>
      <w:marRight w:val="0"/>
      <w:marTop w:val="0"/>
      <w:marBottom w:val="0"/>
      <w:divBdr>
        <w:top w:val="none" w:sz="0" w:space="0" w:color="auto"/>
        <w:left w:val="none" w:sz="0" w:space="0" w:color="auto"/>
        <w:bottom w:val="none" w:sz="0" w:space="0" w:color="auto"/>
        <w:right w:val="none" w:sz="0" w:space="0" w:color="auto"/>
      </w:divBdr>
    </w:div>
    <w:div w:id="1275792266">
      <w:bodyDiv w:val="1"/>
      <w:marLeft w:val="0"/>
      <w:marRight w:val="0"/>
      <w:marTop w:val="0"/>
      <w:marBottom w:val="0"/>
      <w:divBdr>
        <w:top w:val="none" w:sz="0" w:space="0" w:color="auto"/>
        <w:left w:val="none" w:sz="0" w:space="0" w:color="auto"/>
        <w:bottom w:val="none" w:sz="0" w:space="0" w:color="auto"/>
        <w:right w:val="none" w:sz="0" w:space="0" w:color="auto"/>
      </w:divBdr>
    </w:div>
    <w:div w:id="1291592660">
      <w:bodyDiv w:val="1"/>
      <w:marLeft w:val="0"/>
      <w:marRight w:val="0"/>
      <w:marTop w:val="0"/>
      <w:marBottom w:val="0"/>
      <w:divBdr>
        <w:top w:val="none" w:sz="0" w:space="0" w:color="auto"/>
        <w:left w:val="none" w:sz="0" w:space="0" w:color="auto"/>
        <w:bottom w:val="none" w:sz="0" w:space="0" w:color="auto"/>
        <w:right w:val="none" w:sz="0" w:space="0" w:color="auto"/>
      </w:divBdr>
    </w:div>
    <w:div w:id="1294677704">
      <w:bodyDiv w:val="1"/>
      <w:marLeft w:val="0"/>
      <w:marRight w:val="0"/>
      <w:marTop w:val="0"/>
      <w:marBottom w:val="0"/>
      <w:divBdr>
        <w:top w:val="none" w:sz="0" w:space="0" w:color="auto"/>
        <w:left w:val="none" w:sz="0" w:space="0" w:color="auto"/>
        <w:bottom w:val="none" w:sz="0" w:space="0" w:color="auto"/>
        <w:right w:val="none" w:sz="0" w:space="0" w:color="auto"/>
      </w:divBdr>
    </w:div>
    <w:div w:id="1295134147">
      <w:bodyDiv w:val="1"/>
      <w:marLeft w:val="0"/>
      <w:marRight w:val="0"/>
      <w:marTop w:val="0"/>
      <w:marBottom w:val="0"/>
      <w:divBdr>
        <w:top w:val="none" w:sz="0" w:space="0" w:color="auto"/>
        <w:left w:val="none" w:sz="0" w:space="0" w:color="auto"/>
        <w:bottom w:val="none" w:sz="0" w:space="0" w:color="auto"/>
        <w:right w:val="none" w:sz="0" w:space="0" w:color="auto"/>
      </w:divBdr>
    </w:div>
    <w:div w:id="1303270198">
      <w:bodyDiv w:val="1"/>
      <w:marLeft w:val="0"/>
      <w:marRight w:val="0"/>
      <w:marTop w:val="0"/>
      <w:marBottom w:val="0"/>
      <w:divBdr>
        <w:top w:val="none" w:sz="0" w:space="0" w:color="auto"/>
        <w:left w:val="none" w:sz="0" w:space="0" w:color="auto"/>
        <w:bottom w:val="none" w:sz="0" w:space="0" w:color="auto"/>
        <w:right w:val="none" w:sz="0" w:space="0" w:color="auto"/>
      </w:divBdr>
    </w:div>
    <w:div w:id="1304391084">
      <w:bodyDiv w:val="1"/>
      <w:marLeft w:val="0"/>
      <w:marRight w:val="0"/>
      <w:marTop w:val="0"/>
      <w:marBottom w:val="0"/>
      <w:divBdr>
        <w:top w:val="none" w:sz="0" w:space="0" w:color="auto"/>
        <w:left w:val="none" w:sz="0" w:space="0" w:color="auto"/>
        <w:bottom w:val="none" w:sz="0" w:space="0" w:color="auto"/>
        <w:right w:val="none" w:sz="0" w:space="0" w:color="auto"/>
      </w:divBdr>
    </w:div>
    <w:div w:id="1311517313">
      <w:bodyDiv w:val="1"/>
      <w:marLeft w:val="0"/>
      <w:marRight w:val="0"/>
      <w:marTop w:val="0"/>
      <w:marBottom w:val="0"/>
      <w:divBdr>
        <w:top w:val="none" w:sz="0" w:space="0" w:color="auto"/>
        <w:left w:val="none" w:sz="0" w:space="0" w:color="auto"/>
        <w:bottom w:val="none" w:sz="0" w:space="0" w:color="auto"/>
        <w:right w:val="none" w:sz="0" w:space="0" w:color="auto"/>
      </w:divBdr>
    </w:div>
    <w:div w:id="1335916125">
      <w:bodyDiv w:val="1"/>
      <w:marLeft w:val="0"/>
      <w:marRight w:val="0"/>
      <w:marTop w:val="0"/>
      <w:marBottom w:val="0"/>
      <w:divBdr>
        <w:top w:val="none" w:sz="0" w:space="0" w:color="auto"/>
        <w:left w:val="none" w:sz="0" w:space="0" w:color="auto"/>
        <w:bottom w:val="none" w:sz="0" w:space="0" w:color="auto"/>
        <w:right w:val="none" w:sz="0" w:space="0" w:color="auto"/>
      </w:divBdr>
    </w:div>
    <w:div w:id="1336835038">
      <w:bodyDiv w:val="1"/>
      <w:marLeft w:val="0"/>
      <w:marRight w:val="0"/>
      <w:marTop w:val="0"/>
      <w:marBottom w:val="0"/>
      <w:divBdr>
        <w:top w:val="none" w:sz="0" w:space="0" w:color="auto"/>
        <w:left w:val="none" w:sz="0" w:space="0" w:color="auto"/>
        <w:bottom w:val="none" w:sz="0" w:space="0" w:color="auto"/>
        <w:right w:val="none" w:sz="0" w:space="0" w:color="auto"/>
      </w:divBdr>
    </w:div>
    <w:div w:id="1337996824">
      <w:bodyDiv w:val="1"/>
      <w:marLeft w:val="0"/>
      <w:marRight w:val="0"/>
      <w:marTop w:val="0"/>
      <w:marBottom w:val="0"/>
      <w:divBdr>
        <w:top w:val="none" w:sz="0" w:space="0" w:color="auto"/>
        <w:left w:val="none" w:sz="0" w:space="0" w:color="auto"/>
        <w:bottom w:val="none" w:sz="0" w:space="0" w:color="auto"/>
        <w:right w:val="none" w:sz="0" w:space="0" w:color="auto"/>
      </w:divBdr>
    </w:div>
    <w:div w:id="1342202274">
      <w:bodyDiv w:val="1"/>
      <w:marLeft w:val="0"/>
      <w:marRight w:val="0"/>
      <w:marTop w:val="0"/>
      <w:marBottom w:val="0"/>
      <w:divBdr>
        <w:top w:val="none" w:sz="0" w:space="0" w:color="auto"/>
        <w:left w:val="none" w:sz="0" w:space="0" w:color="auto"/>
        <w:bottom w:val="none" w:sz="0" w:space="0" w:color="auto"/>
        <w:right w:val="none" w:sz="0" w:space="0" w:color="auto"/>
      </w:divBdr>
    </w:div>
    <w:div w:id="1350061436">
      <w:bodyDiv w:val="1"/>
      <w:marLeft w:val="0"/>
      <w:marRight w:val="0"/>
      <w:marTop w:val="0"/>
      <w:marBottom w:val="0"/>
      <w:divBdr>
        <w:top w:val="none" w:sz="0" w:space="0" w:color="auto"/>
        <w:left w:val="none" w:sz="0" w:space="0" w:color="auto"/>
        <w:bottom w:val="none" w:sz="0" w:space="0" w:color="auto"/>
        <w:right w:val="none" w:sz="0" w:space="0" w:color="auto"/>
      </w:divBdr>
    </w:div>
    <w:div w:id="1356885394">
      <w:bodyDiv w:val="1"/>
      <w:marLeft w:val="0"/>
      <w:marRight w:val="0"/>
      <w:marTop w:val="0"/>
      <w:marBottom w:val="0"/>
      <w:divBdr>
        <w:top w:val="none" w:sz="0" w:space="0" w:color="auto"/>
        <w:left w:val="none" w:sz="0" w:space="0" w:color="auto"/>
        <w:bottom w:val="none" w:sz="0" w:space="0" w:color="auto"/>
        <w:right w:val="none" w:sz="0" w:space="0" w:color="auto"/>
      </w:divBdr>
    </w:div>
    <w:div w:id="1365863533">
      <w:bodyDiv w:val="1"/>
      <w:marLeft w:val="0"/>
      <w:marRight w:val="0"/>
      <w:marTop w:val="0"/>
      <w:marBottom w:val="0"/>
      <w:divBdr>
        <w:top w:val="none" w:sz="0" w:space="0" w:color="auto"/>
        <w:left w:val="none" w:sz="0" w:space="0" w:color="auto"/>
        <w:bottom w:val="none" w:sz="0" w:space="0" w:color="auto"/>
        <w:right w:val="none" w:sz="0" w:space="0" w:color="auto"/>
      </w:divBdr>
    </w:div>
    <w:div w:id="1366060274">
      <w:bodyDiv w:val="1"/>
      <w:marLeft w:val="0"/>
      <w:marRight w:val="0"/>
      <w:marTop w:val="0"/>
      <w:marBottom w:val="0"/>
      <w:divBdr>
        <w:top w:val="none" w:sz="0" w:space="0" w:color="auto"/>
        <w:left w:val="none" w:sz="0" w:space="0" w:color="auto"/>
        <w:bottom w:val="none" w:sz="0" w:space="0" w:color="auto"/>
        <w:right w:val="none" w:sz="0" w:space="0" w:color="auto"/>
      </w:divBdr>
    </w:div>
    <w:div w:id="1368985836">
      <w:bodyDiv w:val="1"/>
      <w:marLeft w:val="0"/>
      <w:marRight w:val="0"/>
      <w:marTop w:val="0"/>
      <w:marBottom w:val="0"/>
      <w:divBdr>
        <w:top w:val="none" w:sz="0" w:space="0" w:color="auto"/>
        <w:left w:val="none" w:sz="0" w:space="0" w:color="auto"/>
        <w:bottom w:val="none" w:sz="0" w:space="0" w:color="auto"/>
        <w:right w:val="none" w:sz="0" w:space="0" w:color="auto"/>
      </w:divBdr>
    </w:div>
    <w:div w:id="1370836388">
      <w:bodyDiv w:val="1"/>
      <w:marLeft w:val="0"/>
      <w:marRight w:val="0"/>
      <w:marTop w:val="0"/>
      <w:marBottom w:val="0"/>
      <w:divBdr>
        <w:top w:val="none" w:sz="0" w:space="0" w:color="auto"/>
        <w:left w:val="none" w:sz="0" w:space="0" w:color="auto"/>
        <w:bottom w:val="none" w:sz="0" w:space="0" w:color="auto"/>
        <w:right w:val="none" w:sz="0" w:space="0" w:color="auto"/>
      </w:divBdr>
    </w:div>
    <w:div w:id="1409840283">
      <w:bodyDiv w:val="1"/>
      <w:marLeft w:val="0"/>
      <w:marRight w:val="0"/>
      <w:marTop w:val="0"/>
      <w:marBottom w:val="0"/>
      <w:divBdr>
        <w:top w:val="none" w:sz="0" w:space="0" w:color="auto"/>
        <w:left w:val="none" w:sz="0" w:space="0" w:color="auto"/>
        <w:bottom w:val="none" w:sz="0" w:space="0" w:color="auto"/>
        <w:right w:val="none" w:sz="0" w:space="0" w:color="auto"/>
      </w:divBdr>
    </w:div>
    <w:div w:id="1416123772">
      <w:bodyDiv w:val="1"/>
      <w:marLeft w:val="0"/>
      <w:marRight w:val="0"/>
      <w:marTop w:val="0"/>
      <w:marBottom w:val="0"/>
      <w:divBdr>
        <w:top w:val="none" w:sz="0" w:space="0" w:color="auto"/>
        <w:left w:val="none" w:sz="0" w:space="0" w:color="auto"/>
        <w:bottom w:val="none" w:sz="0" w:space="0" w:color="auto"/>
        <w:right w:val="none" w:sz="0" w:space="0" w:color="auto"/>
      </w:divBdr>
    </w:div>
    <w:div w:id="1420755246">
      <w:bodyDiv w:val="1"/>
      <w:marLeft w:val="0"/>
      <w:marRight w:val="0"/>
      <w:marTop w:val="0"/>
      <w:marBottom w:val="0"/>
      <w:divBdr>
        <w:top w:val="none" w:sz="0" w:space="0" w:color="auto"/>
        <w:left w:val="none" w:sz="0" w:space="0" w:color="auto"/>
        <w:bottom w:val="none" w:sz="0" w:space="0" w:color="auto"/>
        <w:right w:val="none" w:sz="0" w:space="0" w:color="auto"/>
      </w:divBdr>
    </w:div>
    <w:div w:id="1438451955">
      <w:bodyDiv w:val="1"/>
      <w:marLeft w:val="0"/>
      <w:marRight w:val="0"/>
      <w:marTop w:val="0"/>
      <w:marBottom w:val="0"/>
      <w:divBdr>
        <w:top w:val="none" w:sz="0" w:space="0" w:color="auto"/>
        <w:left w:val="none" w:sz="0" w:space="0" w:color="auto"/>
        <w:bottom w:val="none" w:sz="0" w:space="0" w:color="auto"/>
        <w:right w:val="none" w:sz="0" w:space="0" w:color="auto"/>
      </w:divBdr>
    </w:div>
    <w:div w:id="1449543701">
      <w:bodyDiv w:val="1"/>
      <w:marLeft w:val="0"/>
      <w:marRight w:val="0"/>
      <w:marTop w:val="0"/>
      <w:marBottom w:val="0"/>
      <w:divBdr>
        <w:top w:val="none" w:sz="0" w:space="0" w:color="auto"/>
        <w:left w:val="none" w:sz="0" w:space="0" w:color="auto"/>
        <w:bottom w:val="none" w:sz="0" w:space="0" w:color="auto"/>
        <w:right w:val="none" w:sz="0" w:space="0" w:color="auto"/>
      </w:divBdr>
    </w:div>
    <w:div w:id="1455441322">
      <w:bodyDiv w:val="1"/>
      <w:marLeft w:val="0"/>
      <w:marRight w:val="0"/>
      <w:marTop w:val="0"/>
      <w:marBottom w:val="0"/>
      <w:divBdr>
        <w:top w:val="none" w:sz="0" w:space="0" w:color="auto"/>
        <w:left w:val="none" w:sz="0" w:space="0" w:color="auto"/>
        <w:bottom w:val="none" w:sz="0" w:space="0" w:color="auto"/>
        <w:right w:val="none" w:sz="0" w:space="0" w:color="auto"/>
      </w:divBdr>
    </w:div>
    <w:div w:id="1459303126">
      <w:bodyDiv w:val="1"/>
      <w:marLeft w:val="0"/>
      <w:marRight w:val="0"/>
      <w:marTop w:val="0"/>
      <w:marBottom w:val="0"/>
      <w:divBdr>
        <w:top w:val="none" w:sz="0" w:space="0" w:color="auto"/>
        <w:left w:val="none" w:sz="0" w:space="0" w:color="auto"/>
        <w:bottom w:val="none" w:sz="0" w:space="0" w:color="auto"/>
        <w:right w:val="none" w:sz="0" w:space="0" w:color="auto"/>
      </w:divBdr>
    </w:div>
    <w:div w:id="1460996196">
      <w:bodyDiv w:val="1"/>
      <w:marLeft w:val="0"/>
      <w:marRight w:val="0"/>
      <w:marTop w:val="0"/>
      <w:marBottom w:val="0"/>
      <w:divBdr>
        <w:top w:val="none" w:sz="0" w:space="0" w:color="auto"/>
        <w:left w:val="none" w:sz="0" w:space="0" w:color="auto"/>
        <w:bottom w:val="none" w:sz="0" w:space="0" w:color="auto"/>
        <w:right w:val="none" w:sz="0" w:space="0" w:color="auto"/>
      </w:divBdr>
    </w:div>
    <w:div w:id="1469274908">
      <w:bodyDiv w:val="1"/>
      <w:marLeft w:val="0"/>
      <w:marRight w:val="0"/>
      <w:marTop w:val="0"/>
      <w:marBottom w:val="0"/>
      <w:divBdr>
        <w:top w:val="none" w:sz="0" w:space="0" w:color="auto"/>
        <w:left w:val="none" w:sz="0" w:space="0" w:color="auto"/>
        <w:bottom w:val="none" w:sz="0" w:space="0" w:color="auto"/>
        <w:right w:val="none" w:sz="0" w:space="0" w:color="auto"/>
      </w:divBdr>
    </w:div>
    <w:div w:id="1481264435">
      <w:bodyDiv w:val="1"/>
      <w:marLeft w:val="0"/>
      <w:marRight w:val="0"/>
      <w:marTop w:val="0"/>
      <w:marBottom w:val="0"/>
      <w:divBdr>
        <w:top w:val="none" w:sz="0" w:space="0" w:color="auto"/>
        <w:left w:val="none" w:sz="0" w:space="0" w:color="auto"/>
        <w:bottom w:val="none" w:sz="0" w:space="0" w:color="auto"/>
        <w:right w:val="none" w:sz="0" w:space="0" w:color="auto"/>
      </w:divBdr>
    </w:div>
    <w:div w:id="1490825491">
      <w:bodyDiv w:val="1"/>
      <w:marLeft w:val="0"/>
      <w:marRight w:val="0"/>
      <w:marTop w:val="0"/>
      <w:marBottom w:val="0"/>
      <w:divBdr>
        <w:top w:val="none" w:sz="0" w:space="0" w:color="auto"/>
        <w:left w:val="none" w:sz="0" w:space="0" w:color="auto"/>
        <w:bottom w:val="none" w:sz="0" w:space="0" w:color="auto"/>
        <w:right w:val="none" w:sz="0" w:space="0" w:color="auto"/>
      </w:divBdr>
    </w:div>
    <w:div w:id="1496800988">
      <w:bodyDiv w:val="1"/>
      <w:marLeft w:val="0"/>
      <w:marRight w:val="0"/>
      <w:marTop w:val="0"/>
      <w:marBottom w:val="0"/>
      <w:divBdr>
        <w:top w:val="none" w:sz="0" w:space="0" w:color="auto"/>
        <w:left w:val="none" w:sz="0" w:space="0" w:color="auto"/>
        <w:bottom w:val="none" w:sz="0" w:space="0" w:color="auto"/>
        <w:right w:val="none" w:sz="0" w:space="0" w:color="auto"/>
      </w:divBdr>
    </w:div>
    <w:div w:id="1497921442">
      <w:bodyDiv w:val="1"/>
      <w:marLeft w:val="0"/>
      <w:marRight w:val="0"/>
      <w:marTop w:val="0"/>
      <w:marBottom w:val="0"/>
      <w:divBdr>
        <w:top w:val="none" w:sz="0" w:space="0" w:color="auto"/>
        <w:left w:val="none" w:sz="0" w:space="0" w:color="auto"/>
        <w:bottom w:val="none" w:sz="0" w:space="0" w:color="auto"/>
        <w:right w:val="none" w:sz="0" w:space="0" w:color="auto"/>
      </w:divBdr>
    </w:div>
    <w:div w:id="1508322914">
      <w:bodyDiv w:val="1"/>
      <w:marLeft w:val="0"/>
      <w:marRight w:val="0"/>
      <w:marTop w:val="0"/>
      <w:marBottom w:val="0"/>
      <w:divBdr>
        <w:top w:val="none" w:sz="0" w:space="0" w:color="auto"/>
        <w:left w:val="none" w:sz="0" w:space="0" w:color="auto"/>
        <w:bottom w:val="none" w:sz="0" w:space="0" w:color="auto"/>
        <w:right w:val="none" w:sz="0" w:space="0" w:color="auto"/>
      </w:divBdr>
    </w:div>
    <w:div w:id="1512375644">
      <w:bodyDiv w:val="1"/>
      <w:marLeft w:val="0"/>
      <w:marRight w:val="0"/>
      <w:marTop w:val="0"/>
      <w:marBottom w:val="0"/>
      <w:divBdr>
        <w:top w:val="none" w:sz="0" w:space="0" w:color="auto"/>
        <w:left w:val="none" w:sz="0" w:space="0" w:color="auto"/>
        <w:bottom w:val="none" w:sz="0" w:space="0" w:color="auto"/>
        <w:right w:val="none" w:sz="0" w:space="0" w:color="auto"/>
      </w:divBdr>
    </w:div>
    <w:div w:id="1523863730">
      <w:bodyDiv w:val="1"/>
      <w:marLeft w:val="0"/>
      <w:marRight w:val="0"/>
      <w:marTop w:val="0"/>
      <w:marBottom w:val="0"/>
      <w:divBdr>
        <w:top w:val="none" w:sz="0" w:space="0" w:color="auto"/>
        <w:left w:val="none" w:sz="0" w:space="0" w:color="auto"/>
        <w:bottom w:val="none" w:sz="0" w:space="0" w:color="auto"/>
        <w:right w:val="none" w:sz="0" w:space="0" w:color="auto"/>
      </w:divBdr>
    </w:div>
    <w:div w:id="1536892026">
      <w:bodyDiv w:val="1"/>
      <w:marLeft w:val="0"/>
      <w:marRight w:val="0"/>
      <w:marTop w:val="0"/>
      <w:marBottom w:val="0"/>
      <w:divBdr>
        <w:top w:val="none" w:sz="0" w:space="0" w:color="auto"/>
        <w:left w:val="none" w:sz="0" w:space="0" w:color="auto"/>
        <w:bottom w:val="none" w:sz="0" w:space="0" w:color="auto"/>
        <w:right w:val="none" w:sz="0" w:space="0" w:color="auto"/>
      </w:divBdr>
    </w:div>
    <w:div w:id="1538618911">
      <w:bodyDiv w:val="1"/>
      <w:marLeft w:val="0"/>
      <w:marRight w:val="0"/>
      <w:marTop w:val="0"/>
      <w:marBottom w:val="0"/>
      <w:divBdr>
        <w:top w:val="none" w:sz="0" w:space="0" w:color="auto"/>
        <w:left w:val="none" w:sz="0" w:space="0" w:color="auto"/>
        <w:bottom w:val="none" w:sz="0" w:space="0" w:color="auto"/>
        <w:right w:val="none" w:sz="0" w:space="0" w:color="auto"/>
      </w:divBdr>
    </w:div>
    <w:div w:id="1548376693">
      <w:bodyDiv w:val="1"/>
      <w:marLeft w:val="0"/>
      <w:marRight w:val="0"/>
      <w:marTop w:val="0"/>
      <w:marBottom w:val="0"/>
      <w:divBdr>
        <w:top w:val="none" w:sz="0" w:space="0" w:color="auto"/>
        <w:left w:val="none" w:sz="0" w:space="0" w:color="auto"/>
        <w:bottom w:val="none" w:sz="0" w:space="0" w:color="auto"/>
        <w:right w:val="none" w:sz="0" w:space="0" w:color="auto"/>
      </w:divBdr>
    </w:div>
    <w:div w:id="1554537206">
      <w:bodyDiv w:val="1"/>
      <w:marLeft w:val="0"/>
      <w:marRight w:val="0"/>
      <w:marTop w:val="0"/>
      <w:marBottom w:val="0"/>
      <w:divBdr>
        <w:top w:val="none" w:sz="0" w:space="0" w:color="auto"/>
        <w:left w:val="none" w:sz="0" w:space="0" w:color="auto"/>
        <w:bottom w:val="none" w:sz="0" w:space="0" w:color="auto"/>
        <w:right w:val="none" w:sz="0" w:space="0" w:color="auto"/>
      </w:divBdr>
      <w:divsChild>
        <w:div w:id="1055204427">
          <w:marLeft w:val="0"/>
          <w:marRight w:val="0"/>
          <w:marTop w:val="0"/>
          <w:marBottom w:val="0"/>
          <w:divBdr>
            <w:top w:val="none" w:sz="0" w:space="0" w:color="auto"/>
            <w:left w:val="none" w:sz="0" w:space="0" w:color="auto"/>
            <w:bottom w:val="none" w:sz="0" w:space="0" w:color="auto"/>
            <w:right w:val="none" w:sz="0" w:space="0" w:color="auto"/>
          </w:divBdr>
        </w:div>
        <w:div w:id="1260677769">
          <w:marLeft w:val="0"/>
          <w:marRight w:val="0"/>
          <w:marTop w:val="0"/>
          <w:marBottom w:val="0"/>
          <w:divBdr>
            <w:top w:val="none" w:sz="0" w:space="0" w:color="auto"/>
            <w:left w:val="none" w:sz="0" w:space="0" w:color="auto"/>
            <w:bottom w:val="none" w:sz="0" w:space="0" w:color="auto"/>
            <w:right w:val="none" w:sz="0" w:space="0" w:color="auto"/>
          </w:divBdr>
          <w:divsChild>
            <w:div w:id="18785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2695">
      <w:bodyDiv w:val="1"/>
      <w:marLeft w:val="0"/>
      <w:marRight w:val="0"/>
      <w:marTop w:val="0"/>
      <w:marBottom w:val="0"/>
      <w:divBdr>
        <w:top w:val="none" w:sz="0" w:space="0" w:color="auto"/>
        <w:left w:val="none" w:sz="0" w:space="0" w:color="auto"/>
        <w:bottom w:val="none" w:sz="0" w:space="0" w:color="auto"/>
        <w:right w:val="none" w:sz="0" w:space="0" w:color="auto"/>
      </w:divBdr>
    </w:div>
    <w:div w:id="1567718628">
      <w:bodyDiv w:val="1"/>
      <w:marLeft w:val="0"/>
      <w:marRight w:val="0"/>
      <w:marTop w:val="0"/>
      <w:marBottom w:val="0"/>
      <w:divBdr>
        <w:top w:val="none" w:sz="0" w:space="0" w:color="auto"/>
        <w:left w:val="none" w:sz="0" w:space="0" w:color="auto"/>
        <w:bottom w:val="none" w:sz="0" w:space="0" w:color="auto"/>
        <w:right w:val="none" w:sz="0" w:space="0" w:color="auto"/>
      </w:divBdr>
    </w:div>
    <w:div w:id="1574973187">
      <w:bodyDiv w:val="1"/>
      <w:marLeft w:val="0"/>
      <w:marRight w:val="0"/>
      <w:marTop w:val="0"/>
      <w:marBottom w:val="0"/>
      <w:divBdr>
        <w:top w:val="none" w:sz="0" w:space="0" w:color="auto"/>
        <w:left w:val="none" w:sz="0" w:space="0" w:color="auto"/>
        <w:bottom w:val="none" w:sz="0" w:space="0" w:color="auto"/>
        <w:right w:val="none" w:sz="0" w:space="0" w:color="auto"/>
      </w:divBdr>
    </w:div>
    <w:div w:id="1576165564">
      <w:bodyDiv w:val="1"/>
      <w:marLeft w:val="0"/>
      <w:marRight w:val="0"/>
      <w:marTop w:val="0"/>
      <w:marBottom w:val="0"/>
      <w:divBdr>
        <w:top w:val="none" w:sz="0" w:space="0" w:color="auto"/>
        <w:left w:val="none" w:sz="0" w:space="0" w:color="auto"/>
        <w:bottom w:val="none" w:sz="0" w:space="0" w:color="auto"/>
        <w:right w:val="none" w:sz="0" w:space="0" w:color="auto"/>
      </w:divBdr>
    </w:div>
    <w:div w:id="1580796055">
      <w:bodyDiv w:val="1"/>
      <w:marLeft w:val="0"/>
      <w:marRight w:val="0"/>
      <w:marTop w:val="0"/>
      <w:marBottom w:val="0"/>
      <w:divBdr>
        <w:top w:val="none" w:sz="0" w:space="0" w:color="auto"/>
        <w:left w:val="none" w:sz="0" w:space="0" w:color="auto"/>
        <w:bottom w:val="none" w:sz="0" w:space="0" w:color="auto"/>
        <w:right w:val="none" w:sz="0" w:space="0" w:color="auto"/>
      </w:divBdr>
    </w:div>
    <w:div w:id="1601179964">
      <w:bodyDiv w:val="1"/>
      <w:marLeft w:val="0"/>
      <w:marRight w:val="0"/>
      <w:marTop w:val="0"/>
      <w:marBottom w:val="0"/>
      <w:divBdr>
        <w:top w:val="none" w:sz="0" w:space="0" w:color="auto"/>
        <w:left w:val="none" w:sz="0" w:space="0" w:color="auto"/>
        <w:bottom w:val="none" w:sz="0" w:space="0" w:color="auto"/>
        <w:right w:val="none" w:sz="0" w:space="0" w:color="auto"/>
      </w:divBdr>
    </w:div>
    <w:div w:id="1623419141">
      <w:bodyDiv w:val="1"/>
      <w:marLeft w:val="0"/>
      <w:marRight w:val="0"/>
      <w:marTop w:val="0"/>
      <w:marBottom w:val="0"/>
      <w:divBdr>
        <w:top w:val="none" w:sz="0" w:space="0" w:color="auto"/>
        <w:left w:val="none" w:sz="0" w:space="0" w:color="auto"/>
        <w:bottom w:val="none" w:sz="0" w:space="0" w:color="auto"/>
        <w:right w:val="none" w:sz="0" w:space="0" w:color="auto"/>
      </w:divBdr>
    </w:div>
    <w:div w:id="1635401699">
      <w:bodyDiv w:val="1"/>
      <w:marLeft w:val="0"/>
      <w:marRight w:val="0"/>
      <w:marTop w:val="0"/>
      <w:marBottom w:val="0"/>
      <w:divBdr>
        <w:top w:val="none" w:sz="0" w:space="0" w:color="auto"/>
        <w:left w:val="none" w:sz="0" w:space="0" w:color="auto"/>
        <w:bottom w:val="none" w:sz="0" w:space="0" w:color="auto"/>
        <w:right w:val="none" w:sz="0" w:space="0" w:color="auto"/>
      </w:divBdr>
    </w:div>
    <w:div w:id="1641305806">
      <w:bodyDiv w:val="1"/>
      <w:marLeft w:val="0"/>
      <w:marRight w:val="0"/>
      <w:marTop w:val="0"/>
      <w:marBottom w:val="0"/>
      <w:divBdr>
        <w:top w:val="none" w:sz="0" w:space="0" w:color="auto"/>
        <w:left w:val="none" w:sz="0" w:space="0" w:color="auto"/>
        <w:bottom w:val="none" w:sz="0" w:space="0" w:color="auto"/>
        <w:right w:val="none" w:sz="0" w:space="0" w:color="auto"/>
      </w:divBdr>
    </w:div>
    <w:div w:id="1651011858">
      <w:bodyDiv w:val="1"/>
      <w:marLeft w:val="0"/>
      <w:marRight w:val="0"/>
      <w:marTop w:val="0"/>
      <w:marBottom w:val="0"/>
      <w:divBdr>
        <w:top w:val="none" w:sz="0" w:space="0" w:color="auto"/>
        <w:left w:val="none" w:sz="0" w:space="0" w:color="auto"/>
        <w:bottom w:val="none" w:sz="0" w:space="0" w:color="auto"/>
        <w:right w:val="none" w:sz="0" w:space="0" w:color="auto"/>
      </w:divBdr>
    </w:div>
    <w:div w:id="1654214352">
      <w:bodyDiv w:val="1"/>
      <w:marLeft w:val="0"/>
      <w:marRight w:val="0"/>
      <w:marTop w:val="0"/>
      <w:marBottom w:val="0"/>
      <w:divBdr>
        <w:top w:val="none" w:sz="0" w:space="0" w:color="auto"/>
        <w:left w:val="none" w:sz="0" w:space="0" w:color="auto"/>
        <w:bottom w:val="none" w:sz="0" w:space="0" w:color="auto"/>
        <w:right w:val="none" w:sz="0" w:space="0" w:color="auto"/>
      </w:divBdr>
    </w:div>
    <w:div w:id="1657999035">
      <w:bodyDiv w:val="1"/>
      <w:marLeft w:val="0"/>
      <w:marRight w:val="0"/>
      <w:marTop w:val="0"/>
      <w:marBottom w:val="0"/>
      <w:divBdr>
        <w:top w:val="none" w:sz="0" w:space="0" w:color="auto"/>
        <w:left w:val="none" w:sz="0" w:space="0" w:color="auto"/>
        <w:bottom w:val="none" w:sz="0" w:space="0" w:color="auto"/>
        <w:right w:val="none" w:sz="0" w:space="0" w:color="auto"/>
      </w:divBdr>
    </w:div>
    <w:div w:id="1661275986">
      <w:bodyDiv w:val="1"/>
      <w:marLeft w:val="0"/>
      <w:marRight w:val="0"/>
      <w:marTop w:val="0"/>
      <w:marBottom w:val="0"/>
      <w:divBdr>
        <w:top w:val="none" w:sz="0" w:space="0" w:color="auto"/>
        <w:left w:val="none" w:sz="0" w:space="0" w:color="auto"/>
        <w:bottom w:val="none" w:sz="0" w:space="0" w:color="auto"/>
        <w:right w:val="none" w:sz="0" w:space="0" w:color="auto"/>
      </w:divBdr>
      <w:divsChild>
        <w:div w:id="1767964951">
          <w:marLeft w:val="0"/>
          <w:marRight w:val="0"/>
          <w:marTop w:val="0"/>
          <w:marBottom w:val="0"/>
          <w:divBdr>
            <w:top w:val="none" w:sz="0" w:space="0" w:color="auto"/>
            <w:left w:val="none" w:sz="0" w:space="0" w:color="auto"/>
            <w:bottom w:val="none" w:sz="0" w:space="0" w:color="auto"/>
            <w:right w:val="none" w:sz="0" w:space="0" w:color="auto"/>
          </w:divBdr>
          <w:divsChild>
            <w:div w:id="30889512">
              <w:marLeft w:val="0"/>
              <w:marRight w:val="0"/>
              <w:marTop w:val="0"/>
              <w:marBottom w:val="0"/>
              <w:divBdr>
                <w:top w:val="none" w:sz="0" w:space="0" w:color="auto"/>
                <w:left w:val="none" w:sz="0" w:space="0" w:color="auto"/>
                <w:bottom w:val="none" w:sz="0" w:space="0" w:color="auto"/>
                <w:right w:val="none" w:sz="0" w:space="0" w:color="auto"/>
              </w:divBdr>
              <w:divsChild>
                <w:div w:id="880287509">
                  <w:marLeft w:val="330"/>
                  <w:marRight w:val="330"/>
                  <w:marTop w:val="0"/>
                  <w:marBottom w:val="210"/>
                  <w:divBdr>
                    <w:top w:val="none" w:sz="0" w:space="0" w:color="auto"/>
                    <w:left w:val="none" w:sz="0" w:space="0" w:color="auto"/>
                    <w:bottom w:val="none" w:sz="0" w:space="0" w:color="auto"/>
                    <w:right w:val="none" w:sz="0" w:space="0" w:color="auto"/>
                  </w:divBdr>
                  <w:divsChild>
                    <w:div w:id="476806731">
                      <w:marLeft w:val="0"/>
                      <w:marRight w:val="0"/>
                      <w:marTop w:val="0"/>
                      <w:marBottom w:val="0"/>
                      <w:divBdr>
                        <w:top w:val="none" w:sz="0" w:space="0" w:color="auto"/>
                        <w:left w:val="none" w:sz="0" w:space="0" w:color="auto"/>
                        <w:bottom w:val="none" w:sz="0" w:space="0" w:color="auto"/>
                        <w:right w:val="none" w:sz="0" w:space="0" w:color="auto"/>
                      </w:divBdr>
                      <w:divsChild>
                        <w:div w:id="15397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656">
                  <w:marLeft w:val="0"/>
                  <w:marRight w:val="0"/>
                  <w:marTop w:val="0"/>
                  <w:marBottom w:val="0"/>
                  <w:divBdr>
                    <w:top w:val="single" w:sz="6" w:space="0" w:color="DADCE0"/>
                    <w:left w:val="none" w:sz="0" w:space="0" w:color="auto"/>
                    <w:bottom w:val="none" w:sz="0" w:space="0" w:color="auto"/>
                    <w:right w:val="none" w:sz="0" w:space="0" w:color="auto"/>
                  </w:divBdr>
                  <w:divsChild>
                    <w:div w:id="45228359">
                      <w:marLeft w:val="225"/>
                      <w:marRight w:val="240"/>
                      <w:marTop w:val="90"/>
                      <w:marBottom w:val="30"/>
                      <w:divBdr>
                        <w:top w:val="none" w:sz="0" w:space="0" w:color="auto"/>
                        <w:left w:val="none" w:sz="0" w:space="0" w:color="auto"/>
                        <w:bottom w:val="none" w:sz="0" w:space="0" w:color="auto"/>
                        <w:right w:val="none" w:sz="0" w:space="0" w:color="auto"/>
                      </w:divBdr>
                    </w:div>
                  </w:divsChild>
                </w:div>
              </w:divsChild>
            </w:div>
          </w:divsChild>
        </w:div>
      </w:divsChild>
    </w:div>
    <w:div w:id="1663200814">
      <w:bodyDiv w:val="1"/>
      <w:marLeft w:val="0"/>
      <w:marRight w:val="0"/>
      <w:marTop w:val="0"/>
      <w:marBottom w:val="0"/>
      <w:divBdr>
        <w:top w:val="none" w:sz="0" w:space="0" w:color="auto"/>
        <w:left w:val="none" w:sz="0" w:space="0" w:color="auto"/>
        <w:bottom w:val="none" w:sz="0" w:space="0" w:color="auto"/>
        <w:right w:val="none" w:sz="0" w:space="0" w:color="auto"/>
      </w:divBdr>
    </w:div>
    <w:div w:id="1666589879">
      <w:bodyDiv w:val="1"/>
      <w:marLeft w:val="0"/>
      <w:marRight w:val="0"/>
      <w:marTop w:val="0"/>
      <w:marBottom w:val="0"/>
      <w:divBdr>
        <w:top w:val="none" w:sz="0" w:space="0" w:color="auto"/>
        <w:left w:val="none" w:sz="0" w:space="0" w:color="auto"/>
        <w:bottom w:val="none" w:sz="0" w:space="0" w:color="auto"/>
        <w:right w:val="none" w:sz="0" w:space="0" w:color="auto"/>
      </w:divBdr>
    </w:div>
    <w:div w:id="1673337700">
      <w:bodyDiv w:val="1"/>
      <w:marLeft w:val="0"/>
      <w:marRight w:val="0"/>
      <w:marTop w:val="0"/>
      <w:marBottom w:val="0"/>
      <w:divBdr>
        <w:top w:val="none" w:sz="0" w:space="0" w:color="auto"/>
        <w:left w:val="none" w:sz="0" w:space="0" w:color="auto"/>
        <w:bottom w:val="none" w:sz="0" w:space="0" w:color="auto"/>
        <w:right w:val="none" w:sz="0" w:space="0" w:color="auto"/>
      </w:divBdr>
    </w:div>
    <w:div w:id="1680621488">
      <w:bodyDiv w:val="1"/>
      <w:marLeft w:val="0"/>
      <w:marRight w:val="0"/>
      <w:marTop w:val="0"/>
      <w:marBottom w:val="0"/>
      <w:divBdr>
        <w:top w:val="none" w:sz="0" w:space="0" w:color="auto"/>
        <w:left w:val="none" w:sz="0" w:space="0" w:color="auto"/>
        <w:bottom w:val="none" w:sz="0" w:space="0" w:color="auto"/>
        <w:right w:val="none" w:sz="0" w:space="0" w:color="auto"/>
      </w:divBdr>
    </w:div>
    <w:div w:id="1686905688">
      <w:bodyDiv w:val="1"/>
      <w:marLeft w:val="0"/>
      <w:marRight w:val="0"/>
      <w:marTop w:val="0"/>
      <w:marBottom w:val="0"/>
      <w:divBdr>
        <w:top w:val="none" w:sz="0" w:space="0" w:color="auto"/>
        <w:left w:val="none" w:sz="0" w:space="0" w:color="auto"/>
        <w:bottom w:val="none" w:sz="0" w:space="0" w:color="auto"/>
        <w:right w:val="none" w:sz="0" w:space="0" w:color="auto"/>
      </w:divBdr>
    </w:div>
    <w:div w:id="1690568897">
      <w:bodyDiv w:val="1"/>
      <w:marLeft w:val="0"/>
      <w:marRight w:val="0"/>
      <w:marTop w:val="0"/>
      <w:marBottom w:val="0"/>
      <w:divBdr>
        <w:top w:val="none" w:sz="0" w:space="0" w:color="auto"/>
        <w:left w:val="none" w:sz="0" w:space="0" w:color="auto"/>
        <w:bottom w:val="none" w:sz="0" w:space="0" w:color="auto"/>
        <w:right w:val="none" w:sz="0" w:space="0" w:color="auto"/>
      </w:divBdr>
    </w:div>
    <w:div w:id="1693723508">
      <w:bodyDiv w:val="1"/>
      <w:marLeft w:val="0"/>
      <w:marRight w:val="0"/>
      <w:marTop w:val="0"/>
      <w:marBottom w:val="0"/>
      <w:divBdr>
        <w:top w:val="none" w:sz="0" w:space="0" w:color="auto"/>
        <w:left w:val="none" w:sz="0" w:space="0" w:color="auto"/>
        <w:bottom w:val="none" w:sz="0" w:space="0" w:color="auto"/>
        <w:right w:val="none" w:sz="0" w:space="0" w:color="auto"/>
      </w:divBdr>
    </w:div>
    <w:div w:id="1697535772">
      <w:bodyDiv w:val="1"/>
      <w:marLeft w:val="0"/>
      <w:marRight w:val="0"/>
      <w:marTop w:val="0"/>
      <w:marBottom w:val="0"/>
      <w:divBdr>
        <w:top w:val="none" w:sz="0" w:space="0" w:color="auto"/>
        <w:left w:val="none" w:sz="0" w:space="0" w:color="auto"/>
        <w:bottom w:val="none" w:sz="0" w:space="0" w:color="auto"/>
        <w:right w:val="none" w:sz="0" w:space="0" w:color="auto"/>
      </w:divBdr>
    </w:div>
    <w:div w:id="1738622845">
      <w:bodyDiv w:val="1"/>
      <w:marLeft w:val="0"/>
      <w:marRight w:val="0"/>
      <w:marTop w:val="0"/>
      <w:marBottom w:val="0"/>
      <w:divBdr>
        <w:top w:val="none" w:sz="0" w:space="0" w:color="auto"/>
        <w:left w:val="none" w:sz="0" w:space="0" w:color="auto"/>
        <w:bottom w:val="none" w:sz="0" w:space="0" w:color="auto"/>
        <w:right w:val="none" w:sz="0" w:space="0" w:color="auto"/>
      </w:divBdr>
    </w:div>
    <w:div w:id="1745490555">
      <w:bodyDiv w:val="1"/>
      <w:marLeft w:val="0"/>
      <w:marRight w:val="0"/>
      <w:marTop w:val="0"/>
      <w:marBottom w:val="0"/>
      <w:divBdr>
        <w:top w:val="none" w:sz="0" w:space="0" w:color="auto"/>
        <w:left w:val="none" w:sz="0" w:space="0" w:color="auto"/>
        <w:bottom w:val="none" w:sz="0" w:space="0" w:color="auto"/>
        <w:right w:val="none" w:sz="0" w:space="0" w:color="auto"/>
      </w:divBdr>
    </w:div>
    <w:div w:id="1746798704">
      <w:bodyDiv w:val="1"/>
      <w:marLeft w:val="0"/>
      <w:marRight w:val="0"/>
      <w:marTop w:val="0"/>
      <w:marBottom w:val="0"/>
      <w:divBdr>
        <w:top w:val="none" w:sz="0" w:space="0" w:color="auto"/>
        <w:left w:val="none" w:sz="0" w:space="0" w:color="auto"/>
        <w:bottom w:val="none" w:sz="0" w:space="0" w:color="auto"/>
        <w:right w:val="none" w:sz="0" w:space="0" w:color="auto"/>
      </w:divBdr>
      <w:divsChild>
        <w:div w:id="432675436">
          <w:marLeft w:val="0"/>
          <w:marRight w:val="0"/>
          <w:marTop w:val="0"/>
          <w:marBottom w:val="0"/>
          <w:divBdr>
            <w:top w:val="none" w:sz="0" w:space="0" w:color="auto"/>
            <w:left w:val="none" w:sz="0" w:space="0" w:color="auto"/>
            <w:bottom w:val="none" w:sz="0" w:space="0" w:color="auto"/>
            <w:right w:val="none" w:sz="0" w:space="0" w:color="auto"/>
          </w:divBdr>
        </w:div>
        <w:div w:id="710567675">
          <w:marLeft w:val="0"/>
          <w:marRight w:val="0"/>
          <w:marTop w:val="0"/>
          <w:marBottom w:val="0"/>
          <w:divBdr>
            <w:top w:val="none" w:sz="0" w:space="0" w:color="auto"/>
            <w:left w:val="none" w:sz="0" w:space="0" w:color="auto"/>
            <w:bottom w:val="none" w:sz="0" w:space="0" w:color="auto"/>
            <w:right w:val="none" w:sz="0" w:space="0" w:color="auto"/>
          </w:divBdr>
        </w:div>
        <w:div w:id="1404453004">
          <w:marLeft w:val="0"/>
          <w:marRight w:val="0"/>
          <w:marTop w:val="0"/>
          <w:marBottom w:val="0"/>
          <w:divBdr>
            <w:top w:val="none" w:sz="0" w:space="0" w:color="auto"/>
            <w:left w:val="none" w:sz="0" w:space="0" w:color="auto"/>
            <w:bottom w:val="none" w:sz="0" w:space="0" w:color="auto"/>
            <w:right w:val="none" w:sz="0" w:space="0" w:color="auto"/>
          </w:divBdr>
        </w:div>
        <w:div w:id="1539928861">
          <w:marLeft w:val="0"/>
          <w:marRight w:val="0"/>
          <w:marTop w:val="0"/>
          <w:marBottom w:val="0"/>
          <w:divBdr>
            <w:top w:val="none" w:sz="0" w:space="0" w:color="auto"/>
            <w:left w:val="none" w:sz="0" w:space="0" w:color="auto"/>
            <w:bottom w:val="none" w:sz="0" w:space="0" w:color="auto"/>
            <w:right w:val="none" w:sz="0" w:space="0" w:color="auto"/>
          </w:divBdr>
        </w:div>
      </w:divsChild>
    </w:div>
    <w:div w:id="1747681163">
      <w:bodyDiv w:val="1"/>
      <w:marLeft w:val="0"/>
      <w:marRight w:val="0"/>
      <w:marTop w:val="0"/>
      <w:marBottom w:val="0"/>
      <w:divBdr>
        <w:top w:val="none" w:sz="0" w:space="0" w:color="auto"/>
        <w:left w:val="none" w:sz="0" w:space="0" w:color="auto"/>
        <w:bottom w:val="none" w:sz="0" w:space="0" w:color="auto"/>
        <w:right w:val="none" w:sz="0" w:space="0" w:color="auto"/>
      </w:divBdr>
    </w:div>
    <w:div w:id="1751925870">
      <w:bodyDiv w:val="1"/>
      <w:marLeft w:val="0"/>
      <w:marRight w:val="0"/>
      <w:marTop w:val="0"/>
      <w:marBottom w:val="0"/>
      <w:divBdr>
        <w:top w:val="none" w:sz="0" w:space="0" w:color="auto"/>
        <w:left w:val="none" w:sz="0" w:space="0" w:color="auto"/>
        <w:bottom w:val="none" w:sz="0" w:space="0" w:color="auto"/>
        <w:right w:val="none" w:sz="0" w:space="0" w:color="auto"/>
      </w:divBdr>
    </w:div>
    <w:div w:id="1756240265">
      <w:bodyDiv w:val="1"/>
      <w:marLeft w:val="0"/>
      <w:marRight w:val="0"/>
      <w:marTop w:val="0"/>
      <w:marBottom w:val="0"/>
      <w:divBdr>
        <w:top w:val="none" w:sz="0" w:space="0" w:color="auto"/>
        <w:left w:val="none" w:sz="0" w:space="0" w:color="auto"/>
        <w:bottom w:val="none" w:sz="0" w:space="0" w:color="auto"/>
        <w:right w:val="none" w:sz="0" w:space="0" w:color="auto"/>
      </w:divBdr>
      <w:divsChild>
        <w:div w:id="47606700">
          <w:marLeft w:val="0"/>
          <w:marRight w:val="0"/>
          <w:marTop w:val="0"/>
          <w:marBottom w:val="0"/>
          <w:divBdr>
            <w:top w:val="none" w:sz="0" w:space="0" w:color="auto"/>
            <w:left w:val="none" w:sz="0" w:space="0" w:color="auto"/>
            <w:bottom w:val="none" w:sz="0" w:space="0" w:color="auto"/>
            <w:right w:val="none" w:sz="0" w:space="0" w:color="auto"/>
          </w:divBdr>
        </w:div>
        <w:div w:id="290137948">
          <w:marLeft w:val="0"/>
          <w:marRight w:val="0"/>
          <w:marTop w:val="0"/>
          <w:marBottom w:val="0"/>
          <w:divBdr>
            <w:top w:val="none" w:sz="0" w:space="0" w:color="auto"/>
            <w:left w:val="none" w:sz="0" w:space="0" w:color="auto"/>
            <w:bottom w:val="none" w:sz="0" w:space="0" w:color="auto"/>
            <w:right w:val="none" w:sz="0" w:space="0" w:color="auto"/>
          </w:divBdr>
        </w:div>
        <w:div w:id="738134116">
          <w:marLeft w:val="0"/>
          <w:marRight w:val="0"/>
          <w:marTop w:val="0"/>
          <w:marBottom w:val="0"/>
          <w:divBdr>
            <w:top w:val="none" w:sz="0" w:space="0" w:color="auto"/>
            <w:left w:val="none" w:sz="0" w:space="0" w:color="auto"/>
            <w:bottom w:val="none" w:sz="0" w:space="0" w:color="auto"/>
            <w:right w:val="none" w:sz="0" w:space="0" w:color="auto"/>
          </w:divBdr>
        </w:div>
        <w:div w:id="1557737515">
          <w:marLeft w:val="0"/>
          <w:marRight w:val="0"/>
          <w:marTop w:val="0"/>
          <w:marBottom w:val="0"/>
          <w:divBdr>
            <w:top w:val="none" w:sz="0" w:space="0" w:color="auto"/>
            <w:left w:val="none" w:sz="0" w:space="0" w:color="auto"/>
            <w:bottom w:val="none" w:sz="0" w:space="0" w:color="auto"/>
            <w:right w:val="none" w:sz="0" w:space="0" w:color="auto"/>
          </w:divBdr>
        </w:div>
        <w:div w:id="1806002201">
          <w:marLeft w:val="0"/>
          <w:marRight w:val="0"/>
          <w:marTop w:val="0"/>
          <w:marBottom w:val="0"/>
          <w:divBdr>
            <w:top w:val="none" w:sz="0" w:space="0" w:color="auto"/>
            <w:left w:val="none" w:sz="0" w:space="0" w:color="auto"/>
            <w:bottom w:val="none" w:sz="0" w:space="0" w:color="auto"/>
            <w:right w:val="none" w:sz="0" w:space="0" w:color="auto"/>
          </w:divBdr>
        </w:div>
      </w:divsChild>
    </w:div>
    <w:div w:id="1761412646">
      <w:bodyDiv w:val="1"/>
      <w:marLeft w:val="0"/>
      <w:marRight w:val="0"/>
      <w:marTop w:val="0"/>
      <w:marBottom w:val="0"/>
      <w:divBdr>
        <w:top w:val="none" w:sz="0" w:space="0" w:color="auto"/>
        <w:left w:val="none" w:sz="0" w:space="0" w:color="auto"/>
        <w:bottom w:val="none" w:sz="0" w:space="0" w:color="auto"/>
        <w:right w:val="none" w:sz="0" w:space="0" w:color="auto"/>
      </w:divBdr>
    </w:div>
    <w:div w:id="1766729691">
      <w:bodyDiv w:val="1"/>
      <w:marLeft w:val="0"/>
      <w:marRight w:val="0"/>
      <w:marTop w:val="0"/>
      <w:marBottom w:val="0"/>
      <w:divBdr>
        <w:top w:val="none" w:sz="0" w:space="0" w:color="auto"/>
        <w:left w:val="none" w:sz="0" w:space="0" w:color="auto"/>
        <w:bottom w:val="none" w:sz="0" w:space="0" w:color="auto"/>
        <w:right w:val="none" w:sz="0" w:space="0" w:color="auto"/>
      </w:divBdr>
    </w:div>
    <w:div w:id="1769227901">
      <w:bodyDiv w:val="1"/>
      <w:marLeft w:val="0"/>
      <w:marRight w:val="0"/>
      <w:marTop w:val="0"/>
      <w:marBottom w:val="0"/>
      <w:divBdr>
        <w:top w:val="none" w:sz="0" w:space="0" w:color="auto"/>
        <w:left w:val="none" w:sz="0" w:space="0" w:color="auto"/>
        <w:bottom w:val="none" w:sz="0" w:space="0" w:color="auto"/>
        <w:right w:val="none" w:sz="0" w:space="0" w:color="auto"/>
      </w:divBdr>
    </w:div>
    <w:div w:id="1774013641">
      <w:bodyDiv w:val="1"/>
      <w:marLeft w:val="0"/>
      <w:marRight w:val="0"/>
      <w:marTop w:val="0"/>
      <w:marBottom w:val="0"/>
      <w:divBdr>
        <w:top w:val="none" w:sz="0" w:space="0" w:color="auto"/>
        <w:left w:val="none" w:sz="0" w:space="0" w:color="auto"/>
        <w:bottom w:val="none" w:sz="0" w:space="0" w:color="auto"/>
        <w:right w:val="none" w:sz="0" w:space="0" w:color="auto"/>
      </w:divBdr>
    </w:div>
    <w:div w:id="1775202576">
      <w:bodyDiv w:val="1"/>
      <w:marLeft w:val="0"/>
      <w:marRight w:val="0"/>
      <w:marTop w:val="0"/>
      <w:marBottom w:val="0"/>
      <w:divBdr>
        <w:top w:val="none" w:sz="0" w:space="0" w:color="auto"/>
        <w:left w:val="none" w:sz="0" w:space="0" w:color="auto"/>
        <w:bottom w:val="none" w:sz="0" w:space="0" w:color="auto"/>
        <w:right w:val="none" w:sz="0" w:space="0" w:color="auto"/>
      </w:divBdr>
      <w:divsChild>
        <w:div w:id="541132459">
          <w:marLeft w:val="0"/>
          <w:marRight w:val="0"/>
          <w:marTop w:val="0"/>
          <w:marBottom w:val="0"/>
          <w:divBdr>
            <w:top w:val="none" w:sz="0" w:space="0" w:color="auto"/>
            <w:left w:val="none" w:sz="0" w:space="0" w:color="auto"/>
            <w:bottom w:val="none" w:sz="0" w:space="0" w:color="auto"/>
            <w:right w:val="none" w:sz="0" w:space="0" w:color="auto"/>
          </w:divBdr>
        </w:div>
        <w:div w:id="649987387">
          <w:marLeft w:val="0"/>
          <w:marRight w:val="0"/>
          <w:marTop w:val="0"/>
          <w:marBottom w:val="0"/>
          <w:divBdr>
            <w:top w:val="none" w:sz="0" w:space="0" w:color="auto"/>
            <w:left w:val="none" w:sz="0" w:space="0" w:color="auto"/>
            <w:bottom w:val="none" w:sz="0" w:space="0" w:color="auto"/>
            <w:right w:val="none" w:sz="0" w:space="0" w:color="auto"/>
          </w:divBdr>
        </w:div>
        <w:div w:id="1754542163">
          <w:marLeft w:val="0"/>
          <w:marRight w:val="0"/>
          <w:marTop w:val="0"/>
          <w:marBottom w:val="0"/>
          <w:divBdr>
            <w:top w:val="none" w:sz="0" w:space="0" w:color="auto"/>
            <w:left w:val="none" w:sz="0" w:space="0" w:color="auto"/>
            <w:bottom w:val="none" w:sz="0" w:space="0" w:color="auto"/>
            <w:right w:val="none" w:sz="0" w:space="0" w:color="auto"/>
          </w:divBdr>
        </w:div>
      </w:divsChild>
    </w:div>
    <w:div w:id="1777754453">
      <w:bodyDiv w:val="1"/>
      <w:marLeft w:val="0"/>
      <w:marRight w:val="0"/>
      <w:marTop w:val="0"/>
      <w:marBottom w:val="0"/>
      <w:divBdr>
        <w:top w:val="none" w:sz="0" w:space="0" w:color="auto"/>
        <w:left w:val="none" w:sz="0" w:space="0" w:color="auto"/>
        <w:bottom w:val="none" w:sz="0" w:space="0" w:color="auto"/>
        <w:right w:val="none" w:sz="0" w:space="0" w:color="auto"/>
      </w:divBdr>
    </w:div>
    <w:div w:id="1778402596">
      <w:bodyDiv w:val="1"/>
      <w:marLeft w:val="0"/>
      <w:marRight w:val="0"/>
      <w:marTop w:val="0"/>
      <w:marBottom w:val="0"/>
      <w:divBdr>
        <w:top w:val="none" w:sz="0" w:space="0" w:color="auto"/>
        <w:left w:val="none" w:sz="0" w:space="0" w:color="auto"/>
        <w:bottom w:val="none" w:sz="0" w:space="0" w:color="auto"/>
        <w:right w:val="none" w:sz="0" w:space="0" w:color="auto"/>
      </w:divBdr>
    </w:div>
    <w:div w:id="1778521545">
      <w:bodyDiv w:val="1"/>
      <w:marLeft w:val="0"/>
      <w:marRight w:val="0"/>
      <w:marTop w:val="0"/>
      <w:marBottom w:val="0"/>
      <w:divBdr>
        <w:top w:val="none" w:sz="0" w:space="0" w:color="auto"/>
        <w:left w:val="none" w:sz="0" w:space="0" w:color="auto"/>
        <w:bottom w:val="none" w:sz="0" w:space="0" w:color="auto"/>
        <w:right w:val="none" w:sz="0" w:space="0" w:color="auto"/>
      </w:divBdr>
    </w:div>
    <w:div w:id="1782262418">
      <w:bodyDiv w:val="1"/>
      <w:marLeft w:val="0"/>
      <w:marRight w:val="0"/>
      <w:marTop w:val="0"/>
      <w:marBottom w:val="0"/>
      <w:divBdr>
        <w:top w:val="none" w:sz="0" w:space="0" w:color="auto"/>
        <w:left w:val="none" w:sz="0" w:space="0" w:color="auto"/>
        <w:bottom w:val="none" w:sz="0" w:space="0" w:color="auto"/>
        <w:right w:val="none" w:sz="0" w:space="0" w:color="auto"/>
      </w:divBdr>
    </w:div>
    <w:div w:id="1782408014">
      <w:bodyDiv w:val="1"/>
      <w:marLeft w:val="0"/>
      <w:marRight w:val="0"/>
      <w:marTop w:val="0"/>
      <w:marBottom w:val="0"/>
      <w:divBdr>
        <w:top w:val="none" w:sz="0" w:space="0" w:color="auto"/>
        <w:left w:val="none" w:sz="0" w:space="0" w:color="auto"/>
        <w:bottom w:val="none" w:sz="0" w:space="0" w:color="auto"/>
        <w:right w:val="none" w:sz="0" w:space="0" w:color="auto"/>
      </w:divBdr>
    </w:div>
    <w:div w:id="1782415175">
      <w:bodyDiv w:val="1"/>
      <w:marLeft w:val="0"/>
      <w:marRight w:val="0"/>
      <w:marTop w:val="0"/>
      <w:marBottom w:val="0"/>
      <w:divBdr>
        <w:top w:val="none" w:sz="0" w:space="0" w:color="auto"/>
        <w:left w:val="none" w:sz="0" w:space="0" w:color="auto"/>
        <w:bottom w:val="none" w:sz="0" w:space="0" w:color="auto"/>
        <w:right w:val="none" w:sz="0" w:space="0" w:color="auto"/>
      </w:divBdr>
    </w:div>
    <w:div w:id="1785611397">
      <w:bodyDiv w:val="1"/>
      <w:marLeft w:val="0"/>
      <w:marRight w:val="0"/>
      <w:marTop w:val="0"/>
      <w:marBottom w:val="0"/>
      <w:divBdr>
        <w:top w:val="none" w:sz="0" w:space="0" w:color="auto"/>
        <w:left w:val="none" w:sz="0" w:space="0" w:color="auto"/>
        <w:bottom w:val="none" w:sz="0" w:space="0" w:color="auto"/>
        <w:right w:val="none" w:sz="0" w:space="0" w:color="auto"/>
      </w:divBdr>
    </w:div>
    <w:div w:id="1801067615">
      <w:bodyDiv w:val="1"/>
      <w:marLeft w:val="0"/>
      <w:marRight w:val="0"/>
      <w:marTop w:val="0"/>
      <w:marBottom w:val="0"/>
      <w:divBdr>
        <w:top w:val="none" w:sz="0" w:space="0" w:color="auto"/>
        <w:left w:val="none" w:sz="0" w:space="0" w:color="auto"/>
        <w:bottom w:val="none" w:sz="0" w:space="0" w:color="auto"/>
        <w:right w:val="none" w:sz="0" w:space="0" w:color="auto"/>
      </w:divBdr>
    </w:div>
    <w:div w:id="1804151985">
      <w:bodyDiv w:val="1"/>
      <w:marLeft w:val="0"/>
      <w:marRight w:val="0"/>
      <w:marTop w:val="0"/>
      <w:marBottom w:val="0"/>
      <w:divBdr>
        <w:top w:val="none" w:sz="0" w:space="0" w:color="auto"/>
        <w:left w:val="none" w:sz="0" w:space="0" w:color="auto"/>
        <w:bottom w:val="none" w:sz="0" w:space="0" w:color="auto"/>
        <w:right w:val="none" w:sz="0" w:space="0" w:color="auto"/>
      </w:divBdr>
    </w:div>
    <w:div w:id="1813208131">
      <w:bodyDiv w:val="1"/>
      <w:marLeft w:val="0"/>
      <w:marRight w:val="0"/>
      <w:marTop w:val="0"/>
      <w:marBottom w:val="0"/>
      <w:divBdr>
        <w:top w:val="none" w:sz="0" w:space="0" w:color="auto"/>
        <w:left w:val="none" w:sz="0" w:space="0" w:color="auto"/>
        <w:bottom w:val="none" w:sz="0" w:space="0" w:color="auto"/>
        <w:right w:val="none" w:sz="0" w:space="0" w:color="auto"/>
      </w:divBdr>
    </w:div>
    <w:div w:id="1816607123">
      <w:bodyDiv w:val="1"/>
      <w:marLeft w:val="0"/>
      <w:marRight w:val="0"/>
      <w:marTop w:val="0"/>
      <w:marBottom w:val="0"/>
      <w:divBdr>
        <w:top w:val="none" w:sz="0" w:space="0" w:color="auto"/>
        <w:left w:val="none" w:sz="0" w:space="0" w:color="auto"/>
        <w:bottom w:val="none" w:sz="0" w:space="0" w:color="auto"/>
        <w:right w:val="none" w:sz="0" w:space="0" w:color="auto"/>
      </w:divBdr>
    </w:div>
    <w:div w:id="1832286707">
      <w:bodyDiv w:val="1"/>
      <w:marLeft w:val="0"/>
      <w:marRight w:val="0"/>
      <w:marTop w:val="0"/>
      <w:marBottom w:val="0"/>
      <w:divBdr>
        <w:top w:val="none" w:sz="0" w:space="0" w:color="auto"/>
        <w:left w:val="none" w:sz="0" w:space="0" w:color="auto"/>
        <w:bottom w:val="none" w:sz="0" w:space="0" w:color="auto"/>
        <w:right w:val="none" w:sz="0" w:space="0" w:color="auto"/>
      </w:divBdr>
    </w:div>
    <w:div w:id="1849828166">
      <w:bodyDiv w:val="1"/>
      <w:marLeft w:val="0"/>
      <w:marRight w:val="0"/>
      <w:marTop w:val="0"/>
      <w:marBottom w:val="0"/>
      <w:divBdr>
        <w:top w:val="none" w:sz="0" w:space="0" w:color="auto"/>
        <w:left w:val="none" w:sz="0" w:space="0" w:color="auto"/>
        <w:bottom w:val="none" w:sz="0" w:space="0" w:color="auto"/>
        <w:right w:val="none" w:sz="0" w:space="0" w:color="auto"/>
      </w:divBdr>
    </w:div>
    <w:div w:id="1850412884">
      <w:bodyDiv w:val="1"/>
      <w:marLeft w:val="0"/>
      <w:marRight w:val="0"/>
      <w:marTop w:val="0"/>
      <w:marBottom w:val="0"/>
      <w:divBdr>
        <w:top w:val="none" w:sz="0" w:space="0" w:color="auto"/>
        <w:left w:val="none" w:sz="0" w:space="0" w:color="auto"/>
        <w:bottom w:val="none" w:sz="0" w:space="0" w:color="auto"/>
        <w:right w:val="none" w:sz="0" w:space="0" w:color="auto"/>
      </w:divBdr>
    </w:div>
    <w:div w:id="1853840128">
      <w:bodyDiv w:val="1"/>
      <w:marLeft w:val="0"/>
      <w:marRight w:val="0"/>
      <w:marTop w:val="0"/>
      <w:marBottom w:val="0"/>
      <w:divBdr>
        <w:top w:val="none" w:sz="0" w:space="0" w:color="auto"/>
        <w:left w:val="none" w:sz="0" w:space="0" w:color="auto"/>
        <w:bottom w:val="none" w:sz="0" w:space="0" w:color="auto"/>
        <w:right w:val="none" w:sz="0" w:space="0" w:color="auto"/>
      </w:divBdr>
    </w:div>
    <w:div w:id="1870486238">
      <w:bodyDiv w:val="1"/>
      <w:marLeft w:val="0"/>
      <w:marRight w:val="0"/>
      <w:marTop w:val="0"/>
      <w:marBottom w:val="0"/>
      <w:divBdr>
        <w:top w:val="none" w:sz="0" w:space="0" w:color="auto"/>
        <w:left w:val="none" w:sz="0" w:space="0" w:color="auto"/>
        <w:bottom w:val="none" w:sz="0" w:space="0" w:color="auto"/>
        <w:right w:val="none" w:sz="0" w:space="0" w:color="auto"/>
      </w:divBdr>
    </w:div>
    <w:div w:id="1881897105">
      <w:bodyDiv w:val="1"/>
      <w:marLeft w:val="0"/>
      <w:marRight w:val="0"/>
      <w:marTop w:val="0"/>
      <w:marBottom w:val="0"/>
      <w:divBdr>
        <w:top w:val="none" w:sz="0" w:space="0" w:color="auto"/>
        <w:left w:val="none" w:sz="0" w:space="0" w:color="auto"/>
        <w:bottom w:val="none" w:sz="0" w:space="0" w:color="auto"/>
        <w:right w:val="none" w:sz="0" w:space="0" w:color="auto"/>
      </w:divBdr>
    </w:div>
    <w:div w:id="1892030900">
      <w:bodyDiv w:val="1"/>
      <w:marLeft w:val="0"/>
      <w:marRight w:val="0"/>
      <w:marTop w:val="0"/>
      <w:marBottom w:val="0"/>
      <w:divBdr>
        <w:top w:val="none" w:sz="0" w:space="0" w:color="auto"/>
        <w:left w:val="none" w:sz="0" w:space="0" w:color="auto"/>
        <w:bottom w:val="none" w:sz="0" w:space="0" w:color="auto"/>
        <w:right w:val="none" w:sz="0" w:space="0" w:color="auto"/>
      </w:divBdr>
    </w:div>
    <w:div w:id="1913390302">
      <w:bodyDiv w:val="1"/>
      <w:marLeft w:val="0"/>
      <w:marRight w:val="0"/>
      <w:marTop w:val="0"/>
      <w:marBottom w:val="0"/>
      <w:divBdr>
        <w:top w:val="none" w:sz="0" w:space="0" w:color="auto"/>
        <w:left w:val="none" w:sz="0" w:space="0" w:color="auto"/>
        <w:bottom w:val="none" w:sz="0" w:space="0" w:color="auto"/>
        <w:right w:val="none" w:sz="0" w:space="0" w:color="auto"/>
      </w:divBdr>
    </w:div>
    <w:div w:id="1916473372">
      <w:bodyDiv w:val="1"/>
      <w:marLeft w:val="0"/>
      <w:marRight w:val="0"/>
      <w:marTop w:val="0"/>
      <w:marBottom w:val="0"/>
      <w:divBdr>
        <w:top w:val="none" w:sz="0" w:space="0" w:color="auto"/>
        <w:left w:val="none" w:sz="0" w:space="0" w:color="auto"/>
        <w:bottom w:val="none" w:sz="0" w:space="0" w:color="auto"/>
        <w:right w:val="none" w:sz="0" w:space="0" w:color="auto"/>
      </w:divBdr>
    </w:div>
    <w:div w:id="1928808707">
      <w:bodyDiv w:val="1"/>
      <w:marLeft w:val="0"/>
      <w:marRight w:val="0"/>
      <w:marTop w:val="0"/>
      <w:marBottom w:val="0"/>
      <w:divBdr>
        <w:top w:val="none" w:sz="0" w:space="0" w:color="auto"/>
        <w:left w:val="none" w:sz="0" w:space="0" w:color="auto"/>
        <w:bottom w:val="none" w:sz="0" w:space="0" w:color="auto"/>
        <w:right w:val="none" w:sz="0" w:space="0" w:color="auto"/>
      </w:divBdr>
    </w:div>
    <w:div w:id="1929192396">
      <w:bodyDiv w:val="1"/>
      <w:marLeft w:val="0"/>
      <w:marRight w:val="0"/>
      <w:marTop w:val="0"/>
      <w:marBottom w:val="0"/>
      <w:divBdr>
        <w:top w:val="none" w:sz="0" w:space="0" w:color="auto"/>
        <w:left w:val="none" w:sz="0" w:space="0" w:color="auto"/>
        <w:bottom w:val="none" w:sz="0" w:space="0" w:color="auto"/>
        <w:right w:val="none" w:sz="0" w:space="0" w:color="auto"/>
      </w:divBdr>
    </w:div>
    <w:div w:id="1933707941">
      <w:bodyDiv w:val="1"/>
      <w:marLeft w:val="0"/>
      <w:marRight w:val="0"/>
      <w:marTop w:val="0"/>
      <w:marBottom w:val="0"/>
      <w:divBdr>
        <w:top w:val="none" w:sz="0" w:space="0" w:color="auto"/>
        <w:left w:val="none" w:sz="0" w:space="0" w:color="auto"/>
        <w:bottom w:val="none" w:sz="0" w:space="0" w:color="auto"/>
        <w:right w:val="none" w:sz="0" w:space="0" w:color="auto"/>
      </w:divBdr>
    </w:div>
    <w:div w:id="1940943475">
      <w:bodyDiv w:val="1"/>
      <w:marLeft w:val="0"/>
      <w:marRight w:val="0"/>
      <w:marTop w:val="0"/>
      <w:marBottom w:val="0"/>
      <w:divBdr>
        <w:top w:val="none" w:sz="0" w:space="0" w:color="auto"/>
        <w:left w:val="none" w:sz="0" w:space="0" w:color="auto"/>
        <w:bottom w:val="none" w:sz="0" w:space="0" w:color="auto"/>
        <w:right w:val="none" w:sz="0" w:space="0" w:color="auto"/>
      </w:divBdr>
    </w:div>
    <w:div w:id="1944797819">
      <w:bodyDiv w:val="1"/>
      <w:marLeft w:val="0"/>
      <w:marRight w:val="0"/>
      <w:marTop w:val="0"/>
      <w:marBottom w:val="0"/>
      <w:divBdr>
        <w:top w:val="none" w:sz="0" w:space="0" w:color="auto"/>
        <w:left w:val="none" w:sz="0" w:space="0" w:color="auto"/>
        <w:bottom w:val="none" w:sz="0" w:space="0" w:color="auto"/>
        <w:right w:val="none" w:sz="0" w:space="0" w:color="auto"/>
      </w:divBdr>
    </w:div>
    <w:div w:id="1960988572">
      <w:bodyDiv w:val="1"/>
      <w:marLeft w:val="0"/>
      <w:marRight w:val="0"/>
      <w:marTop w:val="0"/>
      <w:marBottom w:val="0"/>
      <w:divBdr>
        <w:top w:val="none" w:sz="0" w:space="0" w:color="auto"/>
        <w:left w:val="none" w:sz="0" w:space="0" w:color="auto"/>
        <w:bottom w:val="none" w:sz="0" w:space="0" w:color="auto"/>
        <w:right w:val="none" w:sz="0" w:space="0" w:color="auto"/>
      </w:divBdr>
    </w:div>
    <w:div w:id="1964773132">
      <w:bodyDiv w:val="1"/>
      <w:marLeft w:val="0"/>
      <w:marRight w:val="0"/>
      <w:marTop w:val="0"/>
      <w:marBottom w:val="0"/>
      <w:divBdr>
        <w:top w:val="none" w:sz="0" w:space="0" w:color="auto"/>
        <w:left w:val="none" w:sz="0" w:space="0" w:color="auto"/>
        <w:bottom w:val="none" w:sz="0" w:space="0" w:color="auto"/>
        <w:right w:val="none" w:sz="0" w:space="0" w:color="auto"/>
      </w:divBdr>
    </w:div>
    <w:div w:id="1969580574">
      <w:bodyDiv w:val="1"/>
      <w:marLeft w:val="0"/>
      <w:marRight w:val="0"/>
      <w:marTop w:val="0"/>
      <w:marBottom w:val="0"/>
      <w:divBdr>
        <w:top w:val="none" w:sz="0" w:space="0" w:color="auto"/>
        <w:left w:val="none" w:sz="0" w:space="0" w:color="auto"/>
        <w:bottom w:val="none" w:sz="0" w:space="0" w:color="auto"/>
        <w:right w:val="none" w:sz="0" w:space="0" w:color="auto"/>
      </w:divBdr>
    </w:div>
    <w:div w:id="1976793388">
      <w:bodyDiv w:val="1"/>
      <w:marLeft w:val="0"/>
      <w:marRight w:val="0"/>
      <w:marTop w:val="0"/>
      <w:marBottom w:val="0"/>
      <w:divBdr>
        <w:top w:val="none" w:sz="0" w:space="0" w:color="auto"/>
        <w:left w:val="none" w:sz="0" w:space="0" w:color="auto"/>
        <w:bottom w:val="none" w:sz="0" w:space="0" w:color="auto"/>
        <w:right w:val="none" w:sz="0" w:space="0" w:color="auto"/>
      </w:divBdr>
    </w:div>
    <w:div w:id="2002659783">
      <w:bodyDiv w:val="1"/>
      <w:marLeft w:val="0"/>
      <w:marRight w:val="0"/>
      <w:marTop w:val="0"/>
      <w:marBottom w:val="0"/>
      <w:divBdr>
        <w:top w:val="none" w:sz="0" w:space="0" w:color="auto"/>
        <w:left w:val="none" w:sz="0" w:space="0" w:color="auto"/>
        <w:bottom w:val="none" w:sz="0" w:space="0" w:color="auto"/>
        <w:right w:val="none" w:sz="0" w:space="0" w:color="auto"/>
      </w:divBdr>
    </w:div>
    <w:div w:id="2011593665">
      <w:bodyDiv w:val="1"/>
      <w:marLeft w:val="0"/>
      <w:marRight w:val="0"/>
      <w:marTop w:val="0"/>
      <w:marBottom w:val="0"/>
      <w:divBdr>
        <w:top w:val="none" w:sz="0" w:space="0" w:color="auto"/>
        <w:left w:val="none" w:sz="0" w:space="0" w:color="auto"/>
        <w:bottom w:val="none" w:sz="0" w:space="0" w:color="auto"/>
        <w:right w:val="none" w:sz="0" w:space="0" w:color="auto"/>
      </w:divBdr>
    </w:div>
    <w:div w:id="2016223959">
      <w:bodyDiv w:val="1"/>
      <w:marLeft w:val="0"/>
      <w:marRight w:val="0"/>
      <w:marTop w:val="0"/>
      <w:marBottom w:val="0"/>
      <w:divBdr>
        <w:top w:val="none" w:sz="0" w:space="0" w:color="auto"/>
        <w:left w:val="none" w:sz="0" w:space="0" w:color="auto"/>
        <w:bottom w:val="none" w:sz="0" w:space="0" w:color="auto"/>
        <w:right w:val="none" w:sz="0" w:space="0" w:color="auto"/>
      </w:divBdr>
    </w:div>
    <w:div w:id="2018194042">
      <w:bodyDiv w:val="1"/>
      <w:marLeft w:val="0"/>
      <w:marRight w:val="0"/>
      <w:marTop w:val="0"/>
      <w:marBottom w:val="0"/>
      <w:divBdr>
        <w:top w:val="none" w:sz="0" w:space="0" w:color="auto"/>
        <w:left w:val="none" w:sz="0" w:space="0" w:color="auto"/>
        <w:bottom w:val="none" w:sz="0" w:space="0" w:color="auto"/>
        <w:right w:val="none" w:sz="0" w:space="0" w:color="auto"/>
      </w:divBdr>
    </w:div>
    <w:div w:id="2037150939">
      <w:bodyDiv w:val="1"/>
      <w:marLeft w:val="0"/>
      <w:marRight w:val="0"/>
      <w:marTop w:val="0"/>
      <w:marBottom w:val="0"/>
      <w:divBdr>
        <w:top w:val="none" w:sz="0" w:space="0" w:color="auto"/>
        <w:left w:val="none" w:sz="0" w:space="0" w:color="auto"/>
        <w:bottom w:val="none" w:sz="0" w:space="0" w:color="auto"/>
        <w:right w:val="none" w:sz="0" w:space="0" w:color="auto"/>
      </w:divBdr>
    </w:div>
    <w:div w:id="2042507158">
      <w:bodyDiv w:val="1"/>
      <w:marLeft w:val="0"/>
      <w:marRight w:val="0"/>
      <w:marTop w:val="0"/>
      <w:marBottom w:val="0"/>
      <w:divBdr>
        <w:top w:val="none" w:sz="0" w:space="0" w:color="auto"/>
        <w:left w:val="none" w:sz="0" w:space="0" w:color="auto"/>
        <w:bottom w:val="none" w:sz="0" w:space="0" w:color="auto"/>
        <w:right w:val="none" w:sz="0" w:space="0" w:color="auto"/>
      </w:divBdr>
    </w:div>
    <w:div w:id="2051874861">
      <w:bodyDiv w:val="1"/>
      <w:marLeft w:val="0"/>
      <w:marRight w:val="0"/>
      <w:marTop w:val="0"/>
      <w:marBottom w:val="0"/>
      <w:divBdr>
        <w:top w:val="none" w:sz="0" w:space="0" w:color="auto"/>
        <w:left w:val="none" w:sz="0" w:space="0" w:color="auto"/>
        <w:bottom w:val="none" w:sz="0" w:space="0" w:color="auto"/>
        <w:right w:val="none" w:sz="0" w:space="0" w:color="auto"/>
      </w:divBdr>
    </w:div>
    <w:div w:id="2070612189">
      <w:bodyDiv w:val="1"/>
      <w:marLeft w:val="0"/>
      <w:marRight w:val="0"/>
      <w:marTop w:val="0"/>
      <w:marBottom w:val="0"/>
      <w:divBdr>
        <w:top w:val="none" w:sz="0" w:space="0" w:color="auto"/>
        <w:left w:val="none" w:sz="0" w:space="0" w:color="auto"/>
        <w:bottom w:val="none" w:sz="0" w:space="0" w:color="auto"/>
        <w:right w:val="none" w:sz="0" w:space="0" w:color="auto"/>
      </w:divBdr>
    </w:div>
    <w:div w:id="2073038593">
      <w:bodyDiv w:val="1"/>
      <w:marLeft w:val="0"/>
      <w:marRight w:val="0"/>
      <w:marTop w:val="0"/>
      <w:marBottom w:val="0"/>
      <w:divBdr>
        <w:top w:val="none" w:sz="0" w:space="0" w:color="auto"/>
        <w:left w:val="none" w:sz="0" w:space="0" w:color="auto"/>
        <w:bottom w:val="none" w:sz="0" w:space="0" w:color="auto"/>
        <w:right w:val="none" w:sz="0" w:space="0" w:color="auto"/>
      </w:divBdr>
    </w:div>
    <w:div w:id="2085489177">
      <w:bodyDiv w:val="1"/>
      <w:marLeft w:val="0"/>
      <w:marRight w:val="0"/>
      <w:marTop w:val="0"/>
      <w:marBottom w:val="0"/>
      <w:divBdr>
        <w:top w:val="none" w:sz="0" w:space="0" w:color="auto"/>
        <w:left w:val="none" w:sz="0" w:space="0" w:color="auto"/>
        <w:bottom w:val="none" w:sz="0" w:space="0" w:color="auto"/>
        <w:right w:val="none" w:sz="0" w:space="0" w:color="auto"/>
      </w:divBdr>
    </w:div>
    <w:div w:id="2085957320">
      <w:bodyDiv w:val="1"/>
      <w:marLeft w:val="0"/>
      <w:marRight w:val="0"/>
      <w:marTop w:val="0"/>
      <w:marBottom w:val="0"/>
      <w:divBdr>
        <w:top w:val="none" w:sz="0" w:space="0" w:color="auto"/>
        <w:left w:val="none" w:sz="0" w:space="0" w:color="auto"/>
        <w:bottom w:val="none" w:sz="0" w:space="0" w:color="auto"/>
        <w:right w:val="none" w:sz="0" w:space="0" w:color="auto"/>
      </w:divBdr>
    </w:div>
    <w:div w:id="2097171890">
      <w:bodyDiv w:val="1"/>
      <w:marLeft w:val="0"/>
      <w:marRight w:val="0"/>
      <w:marTop w:val="0"/>
      <w:marBottom w:val="0"/>
      <w:divBdr>
        <w:top w:val="none" w:sz="0" w:space="0" w:color="auto"/>
        <w:left w:val="none" w:sz="0" w:space="0" w:color="auto"/>
        <w:bottom w:val="none" w:sz="0" w:space="0" w:color="auto"/>
        <w:right w:val="none" w:sz="0" w:space="0" w:color="auto"/>
      </w:divBdr>
    </w:div>
    <w:div w:id="2099516795">
      <w:bodyDiv w:val="1"/>
      <w:marLeft w:val="0"/>
      <w:marRight w:val="0"/>
      <w:marTop w:val="0"/>
      <w:marBottom w:val="0"/>
      <w:divBdr>
        <w:top w:val="none" w:sz="0" w:space="0" w:color="auto"/>
        <w:left w:val="none" w:sz="0" w:space="0" w:color="auto"/>
        <w:bottom w:val="none" w:sz="0" w:space="0" w:color="auto"/>
        <w:right w:val="none" w:sz="0" w:space="0" w:color="auto"/>
      </w:divBdr>
    </w:div>
    <w:div w:id="2099982264">
      <w:bodyDiv w:val="1"/>
      <w:marLeft w:val="0"/>
      <w:marRight w:val="0"/>
      <w:marTop w:val="0"/>
      <w:marBottom w:val="0"/>
      <w:divBdr>
        <w:top w:val="none" w:sz="0" w:space="0" w:color="auto"/>
        <w:left w:val="none" w:sz="0" w:space="0" w:color="auto"/>
        <w:bottom w:val="none" w:sz="0" w:space="0" w:color="auto"/>
        <w:right w:val="none" w:sz="0" w:space="0" w:color="auto"/>
      </w:divBdr>
    </w:div>
    <w:div w:id="2104300967">
      <w:bodyDiv w:val="1"/>
      <w:marLeft w:val="0"/>
      <w:marRight w:val="0"/>
      <w:marTop w:val="0"/>
      <w:marBottom w:val="0"/>
      <w:divBdr>
        <w:top w:val="none" w:sz="0" w:space="0" w:color="auto"/>
        <w:left w:val="none" w:sz="0" w:space="0" w:color="auto"/>
        <w:bottom w:val="none" w:sz="0" w:space="0" w:color="auto"/>
        <w:right w:val="none" w:sz="0" w:space="0" w:color="auto"/>
      </w:divBdr>
    </w:div>
    <w:div w:id="2118527664">
      <w:bodyDiv w:val="1"/>
      <w:marLeft w:val="0"/>
      <w:marRight w:val="0"/>
      <w:marTop w:val="0"/>
      <w:marBottom w:val="0"/>
      <w:divBdr>
        <w:top w:val="none" w:sz="0" w:space="0" w:color="auto"/>
        <w:left w:val="none" w:sz="0" w:space="0" w:color="auto"/>
        <w:bottom w:val="none" w:sz="0" w:space="0" w:color="auto"/>
        <w:right w:val="none" w:sz="0" w:space="0" w:color="auto"/>
      </w:divBdr>
    </w:div>
    <w:div w:id="2131313386">
      <w:bodyDiv w:val="1"/>
      <w:marLeft w:val="0"/>
      <w:marRight w:val="0"/>
      <w:marTop w:val="0"/>
      <w:marBottom w:val="0"/>
      <w:divBdr>
        <w:top w:val="none" w:sz="0" w:space="0" w:color="auto"/>
        <w:left w:val="none" w:sz="0" w:space="0" w:color="auto"/>
        <w:bottom w:val="none" w:sz="0" w:space="0" w:color="auto"/>
        <w:right w:val="none" w:sz="0" w:space="0" w:color="auto"/>
      </w:divBdr>
    </w:div>
    <w:div w:id="2135175549">
      <w:bodyDiv w:val="1"/>
      <w:marLeft w:val="0"/>
      <w:marRight w:val="0"/>
      <w:marTop w:val="0"/>
      <w:marBottom w:val="0"/>
      <w:divBdr>
        <w:top w:val="none" w:sz="0" w:space="0" w:color="auto"/>
        <w:left w:val="none" w:sz="0" w:space="0" w:color="auto"/>
        <w:bottom w:val="none" w:sz="0" w:space="0" w:color="auto"/>
        <w:right w:val="none" w:sz="0" w:space="0" w:color="auto"/>
      </w:divBdr>
    </w:div>
    <w:div w:id="2138985358">
      <w:bodyDiv w:val="1"/>
      <w:marLeft w:val="0"/>
      <w:marRight w:val="0"/>
      <w:marTop w:val="0"/>
      <w:marBottom w:val="0"/>
      <w:divBdr>
        <w:top w:val="none" w:sz="0" w:space="0" w:color="auto"/>
        <w:left w:val="none" w:sz="0" w:space="0" w:color="auto"/>
        <w:bottom w:val="none" w:sz="0" w:space="0" w:color="auto"/>
        <w:right w:val="none" w:sz="0" w:space="0" w:color="auto"/>
      </w:divBdr>
    </w:div>
    <w:div w:id="214665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JUANIS%202015\2015%20JUANIS%20OTROS\2015%20COMUNICACIONES\Membrete%20Oficio%20-%20Econ&#243;mico%20OK%20ULT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D3A24-C4DE-4711-BB20-19195F0EF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Membrete Oficio - Económico OK ULTI</Template>
  <TotalTime>1557</TotalTime>
  <Pages>4</Pages>
  <Words>1110</Words>
  <Characters>6109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SUAREZ</dc:creator>
  <cp:keywords/>
  <dc:description/>
  <cp:lastModifiedBy>unap ese</cp:lastModifiedBy>
  <cp:revision>108</cp:revision>
  <cp:lastPrinted>2025-01-16T21:46:00Z</cp:lastPrinted>
  <dcterms:created xsi:type="dcterms:W3CDTF">2023-05-17T14:38:00Z</dcterms:created>
  <dcterms:modified xsi:type="dcterms:W3CDTF">2025-01-20T20:15:00Z</dcterms:modified>
</cp:coreProperties>
</file>